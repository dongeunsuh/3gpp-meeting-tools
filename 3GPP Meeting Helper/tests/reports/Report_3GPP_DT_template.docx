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48C" w:rsidRPr="00745B90" w:rsidRDefault="00DF548C" w:rsidP="00745B90">
      <w:bookmarkStart w:id="0" w:name="_GoBack"/>
      <w:bookmarkEnd w:id="0"/>
    </w:p>
    <w:sectPr w:rsidR="00DF548C" w:rsidRPr="00745B90" w:rsidSect="00A07D50">
      <w:headerReference w:type="default" r:id="rId9"/>
      <w:footerReference w:type="default" r:id="rId10"/>
      <w:pgSz w:w="11906" w:h="16838" w:code="9"/>
      <w:pgMar w:top="1418" w:right="1418" w:bottom="1134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870" w:rsidRDefault="00AE5870">
      <w:r>
        <w:separator/>
      </w:r>
    </w:p>
  </w:endnote>
  <w:endnote w:type="continuationSeparator" w:id="0">
    <w:p w:rsidR="00AE5870" w:rsidRDefault="00AE5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le-GroteskNor">
    <w:panose1 w:val="00000000000000000000"/>
    <w:charset w:val="00"/>
    <w:family w:val="auto"/>
    <w:pitch w:val="variable"/>
    <w:sig w:usb0="A00002AF" w:usb1="1000204B" w:usb2="00000000" w:usb3="00000000" w:csb0="00000097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ele-GroteskFet">
    <w:panose1 w:val="00000000000000000000"/>
    <w:charset w:val="00"/>
    <w:family w:val="auto"/>
    <w:pitch w:val="variable"/>
    <w:sig w:usb0="A00002AF" w:usb1="1000204B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kia Pure Text">
    <w:altName w:val="Nokia Pure Tex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ele-Antiqua"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ED3" w:rsidRDefault="00E85ED3">
    <w:r>
      <w:rPr>
        <w:noProof/>
      </w:rPr>
      <w:fldChar w:fldCharType="begin"/>
    </w:r>
    <w:r>
      <w:rPr>
        <w:noProof/>
      </w:rPr>
      <w:instrText xml:space="preserve"> DATE  \* MERGEFORMAT </w:instrText>
    </w:r>
    <w:r>
      <w:rPr>
        <w:noProof/>
      </w:rPr>
      <w:fldChar w:fldCharType="separate"/>
    </w:r>
    <w:r w:rsidR="00745B90">
      <w:rPr>
        <w:noProof/>
      </w:rPr>
      <w:t>02/09/2019</w:t>
    </w:r>
    <w:r>
      <w:rPr>
        <w:noProof/>
      </w:rPr>
      <w:fldChar w:fldCharType="end"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5B90">
      <w:rPr>
        <w:noProof/>
      </w:rPr>
      <w:t>1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745B90">
      <w:rPr>
        <w:noProof/>
      </w:rPr>
      <w:t>1</w:t>
    </w:r>
    <w:r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870" w:rsidRDefault="00AE5870">
      <w:r>
        <w:separator/>
      </w:r>
    </w:p>
  </w:footnote>
  <w:footnote w:type="continuationSeparator" w:id="0">
    <w:p w:rsidR="00AE5870" w:rsidRDefault="00AE58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5529"/>
      <w:gridCol w:w="3728"/>
    </w:tblGrid>
    <w:tr w:rsidR="00E85ED3">
      <w:trPr>
        <w:trHeight w:val="858"/>
      </w:trPr>
      <w:tc>
        <w:tcPr>
          <w:tcW w:w="5529" w:type="dxa"/>
          <w:shd w:val="clear" w:color="auto" w:fill="auto"/>
          <w:vAlign w:val="center"/>
        </w:tcPr>
        <w:p w:rsidR="00E85ED3" w:rsidRDefault="00E85ED3" w:rsidP="004D6FB8">
          <w:pPr>
            <w:tabs>
              <w:tab w:val="center" w:pos="4763"/>
            </w:tabs>
            <w:spacing w:before="60"/>
            <w:jc w:val="left"/>
          </w:pPr>
          <w:r>
            <w:rPr>
              <w:rFonts w:ascii="Tele-Antiqua" w:hAnsi="Tele-Antiqua"/>
              <w:color w:val="808080"/>
              <w:sz w:val="36"/>
            </w:rPr>
            <w:t>Standardization Meeting Report</w:t>
          </w:r>
        </w:p>
      </w:tc>
      <w:tc>
        <w:tcPr>
          <w:tcW w:w="3728" w:type="dxa"/>
          <w:vAlign w:val="center"/>
        </w:tcPr>
        <w:p w:rsidR="00E85ED3" w:rsidRPr="004D6FB8" w:rsidRDefault="00E85ED3" w:rsidP="004D6FB8">
          <w:pPr>
            <w:jc w:val="right"/>
            <w:rPr>
              <w:rFonts w:ascii="Century Schoolbook" w:hAnsi="Century Schoolbook"/>
              <w:sz w:val="36"/>
            </w:rPr>
          </w:pPr>
          <w:r>
            <w:rPr>
              <w:rFonts w:ascii="Century Schoolbook" w:hAnsi="Century Schoolbook"/>
              <w:noProof/>
              <w:sz w:val="36"/>
              <w:lang w:val="de-AT" w:eastAsia="de-AT"/>
            </w:rPr>
            <w:drawing>
              <wp:inline distT="0" distB="0" distL="0" distR="0" wp14:anchorId="62694B22" wp14:editId="62694B23">
                <wp:extent cx="1476375" cy="476250"/>
                <wp:effectExtent l="0" t="0" r="9525" b="0"/>
                <wp:docPr id="3" name="Bild 3" descr="Deutsche-Telek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eutsche-Telek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85ED3" w:rsidRDefault="00E85ED3" w:rsidP="004D6FB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33"/>
    <w:lvl w:ilvl="0">
      <w:start w:val="7"/>
      <w:numFmt w:val="bullet"/>
      <w:lvlText w:val="-"/>
      <w:lvlJc w:val="left"/>
      <w:pPr>
        <w:tabs>
          <w:tab w:val="num" w:pos="0"/>
        </w:tabs>
        <w:ind w:left="405" w:hanging="360"/>
      </w:pPr>
      <w:rPr>
        <w:rFonts w:ascii="Arial" w:hAnsi="Arial" w:cs="Arial"/>
      </w:rPr>
    </w:lvl>
  </w:abstractNum>
  <w:abstractNum w:abstractNumId="1" w15:restartNumberingAfterBreak="0">
    <w:nsid w:val="0BE91369"/>
    <w:multiLevelType w:val="hybridMultilevel"/>
    <w:tmpl w:val="9208E072"/>
    <w:lvl w:ilvl="0" w:tplc="1674B04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168599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90001C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2F425E4">
      <w:start w:val="45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966888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7BE1F7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530A0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AE06B8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8B40CF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0BF86B2F"/>
    <w:multiLevelType w:val="hybridMultilevel"/>
    <w:tmpl w:val="44E6A16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CA41C4"/>
    <w:multiLevelType w:val="hybridMultilevel"/>
    <w:tmpl w:val="AC48E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7">
      <w:start w:val="1"/>
      <w:numFmt w:val="lowerLetter"/>
      <w:lvlText w:val="%3)"/>
      <w:lvlJc w:val="left"/>
      <w:pPr>
        <w:ind w:left="1800" w:hanging="36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9623EE"/>
    <w:multiLevelType w:val="hybridMultilevel"/>
    <w:tmpl w:val="56F6A12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864BB0"/>
    <w:multiLevelType w:val="hybridMultilevel"/>
    <w:tmpl w:val="AE92ADEC"/>
    <w:name w:val="WW8Num3"/>
    <w:lvl w:ilvl="0" w:tplc="C21C5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50DA8C">
      <w:start w:val="1"/>
      <w:numFmt w:val="decimal"/>
      <w:lvlText w:val="%2"/>
      <w:lvlJc w:val="left"/>
      <w:pPr>
        <w:ind w:left="1440" w:hanging="360"/>
      </w:pPr>
      <w:rPr>
        <w:rFonts w:hint="default"/>
        <w:sz w:val="22"/>
      </w:rPr>
    </w:lvl>
    <w:lvl w:ilvl="2" w:tplc="EB967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46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61C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8293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239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3A96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0885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D1780"/>
    <w:multiLevelType w:val="hybridMultilevel"/>
    <w:tmpl w:val="7C565AB2"/>
    <w:lvl w:ilvl="0" w:tplc="E33AD80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6CEE89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7546244">
      <w:start w:val="57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226D0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46C613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6DCB99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1367CD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CE0358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A601DE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1BBF1940"/>
    <w:multiLevelType w:val="hybridMultilevel"/>
    <w:tmpl w:val="B7C46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B09A7"/>
    <w:multiLevelType w:val="hybridMultilevel"/>
    <w:tmpl w:val="680CF7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C0086"/>
    <w:multiLevelType w:val="hybridMultilevel"/>
    <w:tmpl w:val="668A5856"/>
    <w:lvl w:ilvl="0" w:tplc="3CA25E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45C3BD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A7E77E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73E41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90C5E0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52EE7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BCE94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EFCD7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734BEC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35B7637D"/>
    <w:multiLevelType w:val="hybridMultilevel"/>
    <w:tmpl w:val="C67070CE"/>
    <w:lvl w:ilvl="0" w:tplc="04070001">
      <w:start w:val="1"/>
      <w:numFmt w:val="bullet"/>
      <w:pStyle w:val="EditorsNote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E7007B"/>
      </w:rPr>
    </w:lvl>
    <w:lvl w:ilvl="1" w:tplc="610A10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B5DD1"/>
    <w:multiLevelType w:val="multilevel"/>
    <w:tmpl w:val="92A428FC"/>
    <w:lvl w:ilvl="0">
      <w:start w:val="23"/>
      <w:numFmt w:val="bullet"/>
      <w:lvlText w:val="-"/>
      <w:lvlJc w:val="left"/>
      <w:pPr>
        <w:ind w:left="2880" w:hanging="2520"/>
      </w:pPr>
      <w:rPr>
        <w:rFonts w:ascii="Tele-GroteskNor" w:eastAsia="Times New Roman" w:hAnsi="Tele-GroteskNor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532D0"/>
    <w:multiLevelType w:val="hybridMultilevel"/>
    <w:tmpl w:val="38F0C9AC"/>
    <w:lvl w:ilvl="0" w:tplc="44E4756A">
      <w:start w:val="4"/>
      <w:numFmt w:val="bullet"/>
      <w:lvlText w:val="-"/>
      <w:lvlJc w:val="left"/>
      <w:pPr>
        <w:ind w:left="360" w:hanging="360"/>
      </w:pPr>
      <w:rPr>
        <w:rFonts w:ascii="Times New Roman" w:eastAsia="Malgun Gothic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BF27FC"/>
    <w:multiLevelType w:val="hybridMultilevel"/>
    <w:tmpl w:val="669E3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716171"/>
    <w:multiLevelType w:val="hybridMultilevel"/>
    <w:tmpl w:val="CD20E4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D685F"/>
    <w:multiLevelType w:val="hybridMultilevel"/>
    <w:tmpl w:val="FAFE9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15220C"/>
    <w:multiLevelType w:val="hybridMultilevel"/>
    <w:tmpl w:val="05B8DE1E"/>
    <w:lvl w:ilvl="0" w:tplc="44E4756A">
      <w:start w:val="4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F77E2A"/>
    <w:multiLevelType w:val="hybridMultilevel"/>
    <w:tmpl w:val="D638DD20"/>
    <w:lvl w:ilvl="0" w:tplc="7F00C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1C51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8C3DE0">
      <w:start w:val="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609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945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18B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865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266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84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D3925A2"/>
    <w:multiLevelType w:val="hybridMultilevel"/>
    <w:tmpl w:val="DD7C96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917946"/>
    <w:multiLevelType w:val="singleLevel"/>
    <w:tmpl w:val="C2A01DDC"/>
    <w:lvl w:ilvl="0">
      <w:start w:val="1"/>
      <w:numFmt w:val="bullet"/>
      <w:pStyle w:val="BulletedList1"/>
      <w:lvlText w:val=""/>
      <w:lvlJc w:val="left"/>
      <w:pPr>
        <w:tabs>
          <w:tab w:val="num" w:pos="5501"/>
        </w:tabs>
        <w:ind w:left="5501" w:hanging="397"/>
      </w:pPr>
      <w:rPr>
        <w:rFonts w:ascii="Wingdings" w:hAnsi="Wingdings" w:hint="default"/>
        <w:color w:val="E7007B"/>
      </w:rPr>
    </w:lvl>
  </w:abstractNum>
  <w:abstractNum w:abstractNumId="20" w15:restartNumberingAfterBreak="0">
    <w:nsid w:val="7E862F3C"/>
    <w:multiLevelType w:val="multilevel"/>
    <w:tmpl w:val="B4941F2A"/>
    <w:lvl w:ilvl="0">
      <w:start w:val="1"/>
      <w:numFmt w:val="decimal"/>
      <w:lvlText w:val="%1"/>
      <w:lvlJc w:val="left"/>
      <w:pPr>
        <w:tabs>
          <w:tab w:val="num" w:pos="1708"/>
        </w:tabs>
        <w:ind w:left="1708" w:hanging="432"/>
      </w:pPr>
      <w:rPr>
        <w:rFonts w:ascii="Tele-GroteskFet" w:hAnsi="Tele-GroteskFet" w:hint="default"/>
        <w:b/>
        <w:i w:val="0"/>
        <w:color w:val="auto"/>
        <w:sz w:val="32"/>
        <w:szCs w:val="32"/>
      </w:rPr>
    </w:lvl>
    <w:lvl w:ilvl="1">
      <w:start w:val="1"/>
      <w:numFmt w:val="none"/>
      <w:lvlText w:val="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20"/>
  </w:num>
  <w:num w:numId="3">
    <w:abstractNumId w:val="10"/>
  </w:num>
  <w:num w:numId="4">
    <w:abstractNumId w:val="3"/>
  </w:num>
  <w:num w:numId="5">
    <w:abstractNumId w:val="13"/>
  </w:num>
  <w:num w:numId="6">
    <w:abstractNumId w:val="15"/>
  </w:num>
  <w:num w:numId="7">
    <w:abstractNumId w:val="9"/>
  </w:num>
  <w:num w:numId="8">
    <w:abstractNumId w:val="6"/>
  </w:num>
  <w:num w:numId="9">
    <w:abstractNumId w:val="2"/>
  </w:num>
  <w:num w:numId="10">
    <w:abstractNumId w:val="16"/>
  </w:num>
  <w:num w:numId="11">
    <w:abstractNumId w:val="14"/>
  </w:num>
  <w:num w:numId="12">
    <w:abstractNumId w:val="8"/>
  </w:num>
  <w:num w:numId="13">
    <w:abstractNumId w:val="1"/>
  </w:num>
  <w:num w:numId="14">
    <w:abstractNumId w:val="17"/>
  </w:num>
  <w:num w:numId="15">
    <w:abstractNumId w:val="11"/>
  </w:num>
  <w:num w:numId="16">
    <w:abstractNumId w:val="18"/>
  </w:num>
  <w:num w:numId="17">
    <w:abstractNumId w:val="4"/>
  </w:num>
  <w:num w:numId="18">
    <w:abstractNumId w:val="12"/>
  </w:num>
  <w:num w:numId="19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de-DE" w:vendorID="9" w:dllVersion="512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it-IT" w:vendorID="3" w:dllVersion="517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B5"/>
    <w:rsid w:val="0000029F"/>
    <w:rsid w:val="00000998"/>
    <w:rsid w:val="000010C8"/>
    <w:rsid w:val="00001C15"/>
    <w:rsid w:val="00001FE1"/>
    <w:rsid w:val="000026C3"/>
    <w:rsid w:val="00002CB1"/>
    <w:rsid w:val="00003C15"/>
    <w:rsid w:val="00004234"/>
    <w:rsid w:val="000043C0"/>
    <w:rsid w:val="00004BF8"/>
    <w:rsid w:val="00004C8F"/>
    <w:rsid w:val="000052F0"/>
    <w:rsid w:val="00005928"/>
    <w:rsid w:val="00006F3F"/>
    <w:rsid w:val="00010A8E"/>
    <w:rsid w:val="000112C2"/>
    <w:rsid w:val="00011C40"/>
    <w:rsid w:val="00011DBE"/>
    <w:rsid w:val="00013ECB"/>
    <w:rsid w:val="00014543"/>
    <w:rsid w:val="00014708"/>
    <w:rsid w:val="00014858"/>
    <w:rsid w:val="00015102"/>
    <w:rsid w:val="0001531E"/>
    <w:rsid w:val="00015A65"/>
    <w:rsid w:val="000164D5"/>
    <w:rsid w:val="00017AAB"/>
    <w:rsid w:val="00017CA1"/>
    <w:rsid w:val="00017D98"/>
    <w:rsid w:val="00017DBF"/>
    <w:rsid w:val="00020261"/>
    <w:rsid w:val="000208D5"/>
    <w:rsid w:val="000209BF"/>
    <w:rsid w:val="00021532"/>
    <w:rsid w:val="00021909"/>
    <w:rsid w:val="00021EA1"/>
    <w:rsid w:val="00023A1F"/>
    <w:rsid w:val="00024196"/>
    <w:rsid w:val="00024286"/>
    <w:rsid w:val="0002457C"/>
    <w:rsid w:val="0002468C"/>
    <w:rsid w:val="00024762"/>
    <w:rsid w:val="000247FF"/>
    <w:rsid w:val="00024F91"/>
    <w:rsid w:val="00025623"/>
    <w:rsid w:val="00025EC3"/>
    <w:rsid w:val="0002605C"/>
    <w:rsid w:val="00026571"/>
    <w:rsid w:val="00026A16"/>
    <w:rsid w:val="00026A3D"/>
    <w:rsid w:val="00026E98"/>
    <w:rsid w:val="00026F42"/>
    <w:rsid w:val="0002736B"/>
    <w:rsid w:val="00027944"/>
    <w:rsid w:val="00027CA6"/>
    <w:rsid w:val="00030477"/>
    <w:rsid w:val="00030529"/>
    <w:rsid w:val="00030E83"/>
    <w:rsid w:val="00031448"/>
    <w:rsid w:val="000318A4"/>
    <w:rsid w:val="00031AD2"/>
    <w:rsid w:val="00031D58"/>
    <w:rsid w:val="0003248F"/>
    <w:rsid w:val="00032C56"/>
    <w:rsid w:val="00032F3C"/>
    <w:rsid w:val="00032F65"/>
    <w:rsid w:val="00033BF2"/>
    <w:rsid w:val="00033DAB"/>
    <w:rsid w:val="000349C6"/>
    <w:rsid w:val="00035169"/>
    <w:rsid w:val="0003531F"/>
    <w:rsid w:val="0003682D"/>
    <w:rsid w:val="00036B50"/>
    <w:rsid w:val="00036BAE"/>
    <w:rsid w:val="00036DB4"/>
    <w:rsid w:val="000371F2"/>
    <w:rsid w:val="00041481"/>
    <w:rsid w:val="00041580"/>
    <w:rsid w:val="00042939"/>
    <w:rsid w:val="00042AF2"/>
    <w:rsid w:val="00043020"/>
    <w:rsid w:val="00045BD0"/>
    <w:rsid w:val="00046285"/>
    <w:rsid w:val="00046B88"/>
    <w:rsid w:val="00046FA2"/>
    <w:rsid w:val="000474A7"/>
    <w:rsid w:val="00047A0D"/>
    <w:rsid w:val="00050398"/>
    <w:rsid w:val="000505CC"/>
    <w:rsid w:val="00050DC8"/>
    <w:rsid w:val="00050F20"/>
    <w:rsid w:val="00051545"/>
    <w:rsid w:val="00051BAA"/>
    <w:rsid w:val="00052190"/>
    <w:rsid w:val="00052495"/>
    <w:rsid w:val="00052560"/>
    <w:rsid w:val="00052B18"/>
    <w:rsid w:val="00052CEF"/>
    <w:rsid w:val="0005318C"/>
    <w:rsid w:val="00054107"/>
    <w:rsid w:val="000546E0"/>
    <w:rsid w:val="000547F6"/>
    <w:rsid w:val="0005497C"/>
    <w:rsid w:val="0005539E"/>
    <w:rsid w:val="00056417"/>
    <w:rsid w:val="0005696B"/>
    <w:rsid w:val="0005729D"/>
    <w:rsid w:val="0005749B"/>
    <w:rsid w:val="00057DB6"/>
    <w:rsid w:val="00060694"/>
    <w:rsid w:val="0006096D"/>
    <w:rsid w:val="00060A4D"/>
    <w:rsid w:val="000613D1"/>
    <w:rsid w:val="000621D9"/>
    <w:rsid w:val="000628DA"/>
    <w:rsid w:val="00062BA3"/>
    <w:rsid w:val="00062EA2"/>
    <w:rsid w:val="00063FAE"/>
    <w:rsid w:val="0006491F"/>
    <w:rsid w:val="00064BE9"/>
    <w:rsid w:val="00065438"/>
    <w:rsid w:val="000654D8"/>
    <w:rsid w:val="00065EBF"/>
    <w:rsid w:val="00066D6F"/>
    <w:rsid w:val="000670DF"/>
    <w:rsid w:val="0006729F"/>
    <w:rsid w:val="000672CD"/>
    <w:rsid w:val="00070CB5"/>
    <w:rsid w:val="00070FB1"/>
    <w:rsid w:val="00071323"/>
    <w:rsid w:val="000718F1"/>
    <w:rsid w:val="00071C2B"/>
    <w:rsid w:val="00071EFA"/>
    <w:rsid w:val="00072D4F"/>
    <w:rsid w:val="0007358E"/>
    <w:rsid w:val="000736D3"/>
    <w:rsid w:val="00073D60"/>
    <w:rsid w:val="00073FB5"/>
    <w:rsid w:val="00074092"/>
    <w:rsid w:val="0007468A"/>
    <w:rsid w:val="0007480B"/>
    <w:rsid w:val="00074D61"/>
    <w:rsid w:val="00074EBB"/>
    <w:rsid w:val="00075870"/>
    <w:rsid w:val="000758FF"/>
    <w:rsid w:val="00075D8A"/>
    <w:rsid w:val="000764F5"/>
    <w:rsid w:val="0007686E"/>
    <w:rsid w:val="00077552"/>
    <w:rsid w:val="000775AE"/>
    <w:rsid w:val="000777C5"/>
    <w:rsid w:val="000779D7"/>
    <w:rsid w:val="00077CC2"/>
    <w:rsid w:val="00080C0A"/>
    <w:rsid w:val="00081234"/>
    <w:rsid w:val="0008151A"/>
    <w:rsid w:val="00081885"/>
    <w:rsid w:val="000818B3"/>
    <w:rsid w:val="00081C6C"/>
    <w:rsid w:val="00081D54"/>
    <w:rsid w:val="00081F89"/>
    <w:rsid w:val="000823C5"/>
    <w:rsid w:val="000827C7"/>
    <w:rsid w:val="000828BA"/>
    <w:rsid w:val="00082A52"/>
    <w:rsid w:val="00083300"/>
    <w:rsid w:val="00083667"/>
    <w:rsid w:val="00083DD9"/>
    <w:rsid w:val="00084DC1"/>
    <w:rsid w:val="0008514A"/>
    <w:rsid w:val="00086091"/>
    <w:rsid w:val="00087E50"/>
    <w:rsid w:val="00087EA6"/>
    <w:rsid w:val="00090037"/>
    <w:rsid w:val="0009172F"/>
    <w:rsid w:val="00092317"/>
    <w:rsid w:val="0009272B"/>
    <w:rsid w:val="000941A0"/>
    <w:rsid w:val="00094E31"/>
    <w:rsid w:val="00095071"/>
    <w:rsid w:val="00095250"/>
    <w:rsid w:val="0009526B"/>
    <w:rsid w:val="0009529C"/>
    <w:rsid w:val="00095B64"/>
    <w:rsid w:val="00095C7D"/>
    <w:rsid w:val="00096094"/>
    <w:rsid w:val="000962AD"/>
    <w:rsid w:val="00097039"/>
    <w:rsid w:val="0009741F"/>
    <w:rsid w:val="0009762F"/>
    <w:rsid w:val="000A027A"/>
    <w:rsid w:val="000A10F1"/>
    <w:rsid w:val="000A1593"/>
    <w:rsid w:val="000A176F"/>
    <w:rsid w:val="000A188A"/>
    <w:rsid w:val="000A28F1"/>
    <w:rsid w:val="000A2B9A"/>
    <w:rsid w:val="000A33CE"/>
    <w:rsid w:val="000A3B4E"/>
    <w:rsid w:val="000A4656"/>
    <w:rsid w:val="000A4947"/>
    <w:rsid w:val="000A569D"/>
    <w:rsid w:val="000A5703"/>
    <w:rsid w:val="000A6422"/>
    <w:rsid w:val="000A69E3"/>
    <w:rsid w:val="000A727A"/>
    <w:rsid w:val="000A75E0"/>
    <w:rsid w:val="000A77C2"/>
    <w:rsid w:val="000B030F"/>
    <w:rsid w:val="000B0C31"/>
    <w:rsid w:val="000B0E50"/>
    <w:rsid w:val="000B16EB"/>
    <w:rsid w:val="000B1787"/>
    <w:rsid w:val="000B2003"/>
    <w:rsid w:val="000B29D1"/>
    <w:rsid w:val="000B2CF0"/>
    <w:rsid w:val="000B4101"/>
    <w:rsid w:val="000B44D5"/>
    <w:rsid w:val="000B44E2"/>
    <w:rsid w:val="000B4970"/>
    <w:rsid w:val="000B4B12"/>
    <w:rsid w:val="000B4C00"/>
    <w:rsid w:val="000B517A"/>
    <w:rsid w:val="000B5279"/>
    <w:rsid w:val="000B53F1"/>
    <w:rsid w:val="000B574F"/>
    <w:rsid w:val="000B6572"/>
    <w:rsid w:val="000B7460"/>
    <w:rsid w:val="000B7B01"/>
    <w:rsid w:val="000B7E6B"/>
    <w:rsid w:val="000C03AB"/>
    <w:rsid w:val="000C10BA"/>
    <w:rsid w:val="000C1843"/>
    <w:rsid w:val="000C1B81"/>
    <w:rsid w:val="000C20A0"/>
    <w:rsid w:val="000C2DDF"/>
    <w:rsid w:val="000C319B"/>
    <w:rsid w:val="000C3611"/>
    <w:rsid w:val="000C39D6"/>
    <w:rsid w:val="000C3F5F"/>
    <w:rsid w:val="000C45C7"/>
    <w:rsid w:val="000C4C1F"/>
    <w:rsid w:val="000C547D"/>
    <w:rsid w:val="000C56B6"/>
    <w:rsid w:val="000C5B3F"/>
    <w:rsid w:val="000C64F3"/>
    <w:rsid w:val="000C68A8"/>
    <w:rsid w:val="000C7558"/>
    <w:rsid w:val="000C7A5F"/>
    <w:rsid w:val="000D0BEE"/>
    <w:rsid w:val="000D0E83"/>
    <w:rsid w:val="000D11FE"/>
    <w:rsid w:val="000D17B3"/>
    <w:rsid w:val="000D1A4C"/>
    <w:rsid w:val="000D1E0F"/>
    <w:rsid w:val="000D20B7"/>
    <w:rsid w:val="000D2A75"/>
    <w:rsid w:val="000D2FB7"/>
    <w:rsid w:val="000D3C4E"/>
    <w:rsid w:val="000D4178"/>
    <w:rsid w:val="000D44A7"/>
    <w:rsid w:val="000D47DA"/>
    <w:rsid w:val="000D52AF"/>
    <w:rsid w:val="000D582D"/>
    <w:rsid w:val="000D6854"/>
    <w:rsid w:val="000D6CE2"/>
    <w:rsid w:val="000D6E8D"/>
    <w:rsid w:val="000D79CE"/>
    <w:rsid w:val="000D7A70"/>
    <w:rsid w:val="000D7C4C"/>
    <w:rsid w:val="000E01CB"/>
    <w:rsid w:val="000E0740"/>
    <w:rsid w:val="000E084C"/>
    <w:rsid w:val="000E085E"/>
    <w:rsid w:val="000E09F8"/>
    <w:rsid w:val="000E0BE2"/>
    <w:rsid w:val="000E125A"/>
    <w:rsid w:val="000E12B4"/>
    <w:rsid w:val="000E2C1F"/>
    <w:rsid w:val="000E2F59"/>
    <w:rsid w:val="000E3368"/>
    <w:rsid w:val="000E35E6"/>
    <w:rsid w:val="000E3746"/>
    <w:rsid w:val="000E37D2"/>
    <w:rsid w:val="000E38E7"/>
    <w:rsid w:val="000E3C1F"/>
    <w:rsid w:val="000E411A"/>
    <w:rsid w:val="000E44E0"/>
    <w:rsid w:val="000E457C"/>
    <w:rsid w:val="000E66A3"/>
    <w:rsid w:val="000E683D"/>
    <w:rsid w:val="000E71FD"/>
    <w:rsid w:val="000E7840"/>
    <w:rsid w:val="000E78E8"/>
    <w:rsid w:val="000E7968"/>
    <w:rsid w:val="000E7BFA"/>
    <w:rsid w:val="000F07E3"/>
    <w:rsid w:val="000F16D2"/>
    <w:rsid w:val="000F1F26"/>
    <w:rsid w:val="000F212D"/>
    <w:rsid w:val="000F292A"/>
    <w:rsid w:val="000F2C9A"/>
    <w:rsid w:val="000F31E3"/>
    <w:rsid w:val="000F34CD"/>
    <w:rsid w:val="000F38FC"/>
    <w:rsid w:val="000F3ABC"/>
    <w:rsid w:val="000F3CFB"/>
    <w:rsid w:val="000F471D"/>
    <w:rsid w:val="000F4905"/>
    <w:rsid w:val="000F4920"/>
    <w:rsid w:val="000F4B68"/>
    <w:rsid w:val="000F54CF"/>
    <w:rsid w:val="000F582C"/>
    <w:rsid w:val="000F67D8"/>
    <w:rsid w:val="000F7363"/>
    <w:rsid w:val="000F7BDC"/>
    <w:rsid w:val="0010019B"/>
    <w:rsid w:val="0010031C"/>
    <w:rsid w:val="0010060B"/>
    <w:rsid w:val="001008FC"/>
    <w:rsid w:val="001012F9"/>
    <w:rsid w:val="00101AA5"/>
    <w:rsid w:val="00101B72"/>
    <w:rsid w:val="00102160"/>
    <w:rsid w:val="001022CC"/>
    <w:rsid w:val="001027A9"/>
    <w:rsid w:val="001027D1"/>
    <w:rsid w:val="0010299B"/>
    <w:rsid w:val="00102B7F"/>
    <w:rsid w:val="00102C89"/>
    <w:rsid w:val="00102FE1"/>
    <w:rsid w:val="001032F4"/>
    <w:rsid w:val="00103416"/>
    <w:rsid w:val="0010398D"/>
    <w:rsid w:val="00104C33"/>
    <w:rsid w:val="00105393"/>
    <w:rsid w:val="00105B07"/>
    <w:rsid w:val="00106111"/>
    <w:rsid w:val="001077DE"/>
    <w:rsid w:val="00107BA6"/>
    <w:rsid w:val="00107D14"/>
    <w:rsid w:val="00110597"/>
    <w:rsid w:val="001105BA"/>
    <w:rsid w:val="00111BC9"/>
    <w:rsid w:val="00112354"/>
    <w:rsid w:val="00112648"/>
    <w:rsid w:val="00113549"/>
    <w:rsid w:val="001135FB"/>
    <w:rsid w:val="00113B2F"/>
    <w:rsid w:val="00113C1E"/>
    <w:rsid w:val="00113DF2"/>
    <w:rsid w:val="001142B6"/>
    <w:rsid w:val="0011461A"/>
    <w:rsid w:val="00114AFB"/>
    <w:rsid w:val="0011560F"/>
    <w:rsid w:val="00115741"/>
    <w:rsid w:val="001159F9"/>
    <w:rsid w:val="00115FBC"/>
    <w:rsid w:val="0011644F"/>
    <w:rsid w:val="001171F9"/>
    <w:rsid w:val="00117CB3"/>
    <w:rsid w:val="00117CF6"/>
    <w:rsid w:val="00117D66"/>
    <w:rsid w:val="00117E90"/>
    <w:rsid w:val="00117F4C"/>
    <w:rsid w:val="0012077D"/>
    <w:rsid w:val="00120BD2"/>
    <w:rsid w:val="00120BE4"/>
    <w:rsid w:val="00120F63"/>
    <w:rsid w:val="00121193"/>
    <w:rsid w:val="00121396"/>
    <w:rsid w:val="001213AD"/>
    <w:rsid w:val="001213EB"/>
    <w:rsid w:val="00121780"/>
    <w:rsid w:val="001217AF"/>
    <w:rsid w:val="001219B2"/>
    <w:rsid w:val="0012214B"/>
    <w:rsid w:val="0012290F"/>
    <w:rsid w:val="001229D0"/>
    <w:rsid w:val="00122F72"/>
    <w:rsid w:val="001230D4"/>
    <w:rsid w:val="00123336"/>
    <w:rsid w:val="00123578"/>
    <w:rsid w:val="00123683"/>
    <w:rsid w:val="001239A2"/>
    <w:rsid w:val="001243A5"/>
    <w:rsid w:val="0012446C"/>
    <w:rsid w:val="001248CB"/>
    <w:rsid w:val="0012510E"/>
    <w:rsid w:val="001259EA"/>
    <w:rsid w:val="00125EA0"/>
    <w:rsid w:val="00125F0B"/>
    <w:rsid w:val="0012650F"/>
    <w:rsid w:val="00126592"/>
    <w:rsid w:val="00126887"/>
    <w:rsid w:val="00126A37"/>
    <w:rsid w:val="00126CEA"/>
    <w:rsid w:val="00127148"/>
    <w:rsid w:val="00127403"/>
    <w:rsid w:val="0012791F"/>
    <w:rsid w:val="00127CAE"/>
    <w:rsid w:val="00130444"/>
    <w:rsid w:val="00130C0A"/>
    <w:rsid w:val="00130CD8"/>
    <w:rsid w:val="001315AD"/>
    <w:rsid w:val="001326BB"/>
    <w:rsid w:val="001327E7"/>
    <w:rsid w:val="00132AEC"/>
    <w:rsid w:val="001331A7"/>
    <w:rsid w:val="00133416"/>
    <w:rsid w:val="001334BA"/>
    <w:rsid w:val="00133717"/>
    <w:rsid w:val="00133F8D"/>
    <w:rsid w:val="00134485"/>
    <w:rsid w:val="001347CD"/>
    <w:rsid w:val="001347EF"/>
    <w:rsid w:val="00134A61"/>
    <w:rsid w:val="00134EA8"/>
    <w:rsid w:val="00136879"/>
    <w:rsid w:val="00136B67"/>
    <w:rsid w:val="00136D16"/>
    <w:rsid w:val="00136E8D"/>
    <w:rsid w:val="00137306"/>
    <w:rsid w:val="001376D3"/>
    <w:rsid w:val="0013787F"/>
    <w:rsid w:val="00140B04"/>
    <w:rsid w:val="00140B33"/>
    <w:rsid w:val="00140F98"/>
    <w:rsid w:val="00141080"/>
    <w:rsid w:val="00141DCB"/>
    <w:rsid w:val="00142325"/>
    <w:rsid w:val="00142642"/>
    <w:rsid w:val="00142DAC"/>
    <w:rsid w:val="00143513"/>
    <w:rsid w:val="0014396E"/>
    <w:rsid w:val="00143CAC"/>
    <w:rsid w:val="001440B1"/>
    <w:rsid w:val="0014469A"/>
    <w:rsid w:val="00144F61"/>
    <w:rsid w:val="001456B3"/>
    <w:rsid w:val="0014599F"/>
    <w:rsid w:val="00145A22"/>
    <w:rsid w:val="00146533"/>
    <w:rsid w:val="00146546"/>
    <w:rsid w:val="00146D02"/>
    <w:rsid w:val="0014764A"/>
    <w:rsid w:val="001476E4"/>
    <w:rsid w:val="001506F6"/>
    <w:rsid w:val="0015080B"/>
    <w:rsid w:val="00151014"/>
    <w:rsid w:val="00152015"/>
    <w:rsid w:val="00152286"/>
    <w:rsid w:val="00153095"/>
    <w:rsid w:val="001530E9"/>
    <w:rsid w:val="0015427C"/>
    <w:rsid w:val="00154CAB"/>
    <w:rsid w:val="00155219"/>
    <w:rsid w:val="0015526E"/>
    <w:rsid w:val="0015547B"/>
    <w:rsid w:val="001556E9"/>
    <w:rsid w:val="00155CA7"/>
    <w:rsid w:val="00155D92"/>
    <w:rsid w:val="00156267"/>
    <w:rsid w:val="00156BCA"/>
    <w:rsid w:val="001616FF"/>
    <w:rsid w:val="00161889"/>
    <w:rsid w:val="001622C1"/>
    <w:rsid w:val="001624A1"/>
    <w:rsid w:val="001636FD"/>
    <w:rsid w:val="001638C8"/>
    <w:rsid w:val="00163AC6"/>
    <w:rsid w:val="00163F03"/>
    <w:rsid w:val="001642CD"/>
    <w:rsid w:val="00164B29"/>
    <w:rsid w:val="00164FE1"/>
    <w:rsid w:val="00165BEB"/>
    <w:rsid w:val="00166025"/>
    <w:rsid w:val="00166B3D"/>
    <w:rsid w:val="00166F62"/>
    <w:rsid w:val="00167BF6"/>
    <w:rsid w:val="0017047B"/>
    <w:rsid w:val="001704DE"/>
    <w:rsid w:val="00170587"/>
    <w:rsid w:val="00170625"/>
    <w:rsid w:val="001709F5"/>
    <w:rsid w:val="00170E71"/>
    <w:rsid w:val="00171447"/>
    <w:rsid w:val="0017147D"/>
    <w:rsid w:val="0017196E"/>
    <w:rsid w:val="00171E82"/>
    <w:rsid w:val="00171F92"/>
    <w:rsid w:val="00172021"/>
    <w:rsid w:val="001720B7"/>
    <w:rsid w:val="00172DBA"/>
    <w:rsid w:val="00174AE0"/>
    <w:rsid w:val="00174AE5"/>
    <w:rsid w:val="00174C5F"/>
    <w:rsid w:val="00174CA1"/>
    <w:rsid w:val="00174FF7"/>
    <w:rsid w:val="00175448"/>
    <w:rsid w:val="00175BCC"/>
    <w:rsid w:val="00176422"/>
    <w:rsid w:val="001770C3"/>
    <w:rsid w:val="0017791D"/>
    <w:rsid w:val="001779EE"/>
    <w:rsid w:val="00177C6E"/>
    <w:rsid w:val="001804A8"/>
    <w:rsid w:val="00180FA1"/>
    <w:rsid w:val="00181C71"/>
    <w:rsid w:val="001825C0"/>
    <w:rsid w:val="00182B0F"/>
    <w:rsid w:val="00182C49"/>
    <w:rsid w:val="00182CE5"/>
    <w:rsid w:val="0018487C"/>
    <w:rsid w:val="001857ED"/>
    <w:rsid w:val="00185FF0"/>
    <w:rsid w:val="00186557"/>
    <w:rsid w:val="00186930"/>
    <w:rsid w:val="00187DE4"/>
    <w:rsid w:val="00190213"/>
    <w:rsid w:val="0019040F"/>
    <w:rsid w:val="00190501"/>
    <w:rsid w:val="00190840"/>
    <w:rsid w:val="00190BFF"/>
    <w:rsid w:val="00190D36"/>
    <w:rsid w:val="00191625"/>
    <w:rsid w:val="001923D2"/>
    <w:rsid w:val="0019363E"/>
    <w:rsid w:val="001938A6"/>
    <w:rsid w:val="0019395D"/>
    <w:rsid w:val="00193B97"/>
    <w:rsid w:val="00193E97"/>
    <w:rsid w:val="00193F23"/>
    <w:rsid w:val="0019400C"/>
    <w:rsid w:val="001942C0"/>
    <w:rsid w:val="0019460F"/>
    <w:rsid w:val="00194C9A"/>
    <w:rsid w:val="00194D02"/>
    <w:rsid w:val="00194EB4"/>
    <w:rsid w:val="00195C0F"/>
    <w:rsid w:val="00196021"/>
    <w:rsid w:val="00196029"/>
    <w:rsid w:val="00196992"/>
    <w:rsid w:val="0019793A"/>
    <w:rsid w:val="001A0937"/>
    <w:rsid w:val="001A0A88"/>
    <w:rsid w:val="001A1844"/>
    <w:rsid w:val="001A1D01"/>
    <w:rsid w:val="001A20F4"/>
    <w:rsid w:val="001A25C9"/>
    <w:rsid w:val="001A2E40"/>
    <w:rsid w:val="001A32E9"/>
    <w:rsid w:val="001A386E"/>
    <w:rsid w:val="001A3923"/>
    <w:rsid w:val="001A3EA1"/>
    <w:rsid w:val="001A42F1"/>
    <w:rsid w:val="001A434F"/>
    <w:rsid w:val="001A54AA"/>
    <w:rsid w:val="001A5560"/>
    <w:rsid w:val="001A55D8"/>
    <w:rsid w:val="001A6779"/>
    <w:rsid w:val="001A6D46"/>
    <w:rsid w:val="001A7906"/>
    <w:rsid w:val="001A7DF8"/>
    <w:rsid w:val="001B017D"/>
    <w:rsid w:val="001B01C8"/>
    <w:rsid w:val="001B0AC0"/>
    <w:rsid w:val="001B0D89"/>
    <w:rsid w:val="001B17CB"/>
    <w:rsid w:val="001B1F84"/>
    <w:rsid w:val="001B28AC"/>
    <w:rsid w:val="001B2EAA"/>
    <w:rsid w:val="001B3769"/>
    <w:rsid w:val="001B38BA"/>
    <w:rsid w:val="001B3A92"/>
    <w:rsid w:val="001B3EB1"/>
    <w:rsid w:val="001B42DC"/>
    <w:rsid w:val="001B4B74"/>
    <w:rsid w:val="001B4BA3"/>
    <w:rsid w:val="001B4DCA"/>
    <w:rsid w:val="001B549B"/>
    <w:rsid w:val="001B61DC"/>
    <w:rsid w:val="001B633D"/>
    <w:rsid w:val="001B66D4"/>
    <w:rsid w:val="001B6745"/>
    <w:rsid w:val="001B68A9"/>
    <w:rsid w:val="001B7110"/>
    <w:rsid w:val="001B7561"/>
    <w:rsid w:val="001B784A"/>
    <w:rsid w:val="001B7873"/>
    <w:rsid w:val="001C13F0"/>
    <w:rsid w:val="001C1EEC"/>
    <w:rsid w:val="001C26C2"/>
    <w:rsid w:val="001C2C36"/>
    <w:rsid w:val="001C2E56"/>
    <w:rsid w:val="001C2EB8"/>
    <w:rsid w:val="001C4655"/>
    <w:rsid w:val="001C4857"/>
    <w:rsid w:val="001C4B71"/>
    <w:rsid w:val="001C4CBA"/>
    <w:rsid w:val="001C4DB0"/>
    <w:rsid w:val="001C4FEE"/>
    <w:rsid w:val="001C5590"/>
    <w:rsid w:val="001C5C10"/>
    <w:rsid w:val="001C60AE"/>
    <w:rsid w:val="001C6A7B"/>
    <w:rsid w:val="001C7058"/>
    <w:rsid w:val="001C750A"/>
    <w:rsid w:val="001D0BC9"/>
    <w:rsid w:val="001D0D26"/>
    <w:rsid w:val="001D0FC7"/>
    <w:rsid w:val="001D14BE"/>
    <w:rsid w:val="001D14C3"/>
    <w:rsid w:val="001D1567"/>
    <w:rsid w:val="001D1817"/>
    <w:rsid w:val="001D1A18"/>
    <w:rsid w:val="001D1C91"/>
    <w:rsid w:val="001D23D4"/>
    <w:rsid w:val="001D33D3"/>
    <w:rsid w:val="001D371F"/>
    <w:rsid w:val="001D4198"/>
    <w:rsid w:val="001D501C"/>
    <w:rsid w:val="001D5170"/>
    <w:rsid w:val="001D5BBE"/>
    <w:rsid w:val="001D601C"/>
    <w:rsid w:val="001D7190"/>
    <w:rsid w:val="001D74AF"/>
    <w:rsid w:val="001E142D"/>
    <w:rsid w:val="001E157D"/>
    <w:rsid w:val="001E2805"/>
    <w:rsid w:val="001E2C63"/>
    <w:rsid w:val="001E33E3"/>
    <w:rsid w:val="001E3456"/>
    <w:rsid w:val="001E4FE1"/>
    <w:rsid w:val="001E505B"/>
    <w:rsid w:val="001E542D"/>
    <w:rsid w:val="001E5AF0"/>
    <w:rsid w:val="001E5B64"/>
    <w:rsid w:val="001E65E9"/>
    <w:rsid w:val="001E6653"/>
    <w:rsid w:val="001E6A12"/>
    <w:rsid w:val="001E6CF7"/>
    <w:rsid w:val="001E72A1"/>
    <w:rsid w:val="001E7E5D"/>
    <w:rsid w:val="001F1074"/>
    <w:rsid w:val="001F16A6"/>
    <w:rsid w:val="001F16B2"/>
    <w:rsid w:val="001F1B88"/>
    <w:rsid w:val="001F204F"/>
    <w:rsid w:val="001F26D8"/>
    <w:rsid w:val="001F28AF"/>
    <w:rsid w:val="001F2EA6"/>
    <w:rsid w:val="001F323F"/>
    <w:rsid w:val="001F37F6"/>
    <w:rsid w:val="001F3F26"/>
    <w:rsid w:val="001F3F76"/>
    <w:rsid w:val="001F420E"/>
    <w:rsid w:val="001F52C2"/>
    <w:rsid w:val="001F5334"/>
    <w:rsid w:val="001F564C"/>
    <w:rsid w:val="001F57FA"/>
    <w:rsid w:val="001F58F9"/>
    <w:rsid w:val="001F5F01"/>
    <w:rsid w:val="001F5F20"/>
    <w:rsid w:val="001F5F26"/>
    <w:rsid w:val="001F665A"/>
    <w:rsid w:val="001F6A09"/>
    <w:rsid w:val="001F6F9C"/>
    <w:rsid w:val="001F75F2"/>
    <w:rsid w:val="001F7644"/>
    <w:rsid w:val="001F7869"/>
    <w:rsid w:val="00200207"/>
    <w:rsid w:val="002003A6"/>
    <w:rsid w:val="0020091E"/>
    <w:rsid w:val="00200F65"/>
    <w:rsid w:val="00200F8E"/>
    <w:rsid w:val="00201198"/>
    <w:rsid w:val="00201AD2"/>
    <w:rsid w:val="00201C22"/>
    <w:rsid w:val="00202668"/>
    <w:rsid w:val="00202F32"/>
    <w:rsid w:val="00203077"/>
    <w:rsid w:val="00203DBA"/>
    <w:rsid w:val="00203EC6"/>
    <w:rsid w:val="002044CA"/>
    <w:rsid w:val="002049E4"/>
    <w:rsid w:val="00204BE5"/>
    <w:rsid w:val="00206060"/>
    <w:rsid w:val="002060C9"/>
    <w:rsid w:val="0020628D"/>
    <w:rsid w:val="00206626"/>
    <w:rsid w:val="0020680F"/>
    <w:rsid w:val="002068DB"/>
    <w:rsid w:val="00206C75"/>
    <w:rsid w:val="00206E6A"/>
    <w:rsid w:val="0020747B"/>
    <w:rsid w:val="0020764A"/>
    <w:rsid w:val="00207687"/>
    <w:rsid w:val="00207D25"/>
    <w:rsid w:val="00210154"/>
    <w:rsid w:val="00210539"/>
    <w:rsid w:val="00211006"/>
    <w:rsid w:val="0021132B"/>
    <w:rsid w:val="002119AE"/>
    <w:rsid w:val="00211A07"/>
    <w:rsid w:val="0021203E"/>
    <w:rsid w:val="0021265F"/>
    <w:rsid w:val="00212718"/>
    <w:rsid w:val="00212773"/>
    <w:rsid w:val="00212B7A"/>
    <w:rsid w:val="00212B89"/>
    <w:rsid w:val="00213038"/>
    <w:rsid w:val="002133BA"/>
    <w:rsid w:val="00213B66"/>
    <w:rsid w:val="00213F1B"/>
    <w:rsid w:val="0021469F"/>
    <w:rsid w:val="002148C0"/>
    <w:rsid w:val="00216739"/>
    <w:rsid w:val="0021699C"/>
    <w:rsid w:val="002175D7"/>
    <w:rsid w:val="00217786"/>
    <w:rsid w:val="00217C60"/>
    <w:rsid w:val="00220101"/>
    <w:rsid w:val="002204C4"/>
    <w:rsid w:val="0022050E"/>
    <w:rsid w:val="00220B1A"/>
    <w:rsid w:val="00220C31"/>
    <w:rsid w:val="00220C6A"/>
    <w:rsid w:val="002210F0"/>
    <w:rsid w:val="002212B6"/>
    <w:rsid w:val="002218E1"/>
    <w:rsid w:val="00221B4F"/>
    <w:rsid w:val="00221C10"/>
    <w:rsid w:val="00221C36"/>
    <w:rsid w:val="00221D66"/>
    <w:rsid w:val="0022281E"/>
    <w:rsid w:val="00222B9E"/>
    <w:rsid w:val="00223DE8"/>
    <w:rsid w:val="002243B4"/>
    <w:rsid w:val="00224FE1"/>
    <w:rsid w:val="0022657F"/>
    <w:rsid w:val="00226AF0"/>
    <w:rsid w:val="002275CB"/>
    <w:rsid w:val="002277BB"/>
    <w:rsid w:val="002278FB"/>
    <w:rsid w:val="00227B71"/>
    <w:rsid w:val="00227FE4"/>
    <w:rsid w:val="00230FD6"/>
    <w:rsid w:val="00231F07"/>
    <w:rsid w:val="0023257E"/>
    <w:rsid w:val="00232816"/>
    <w:rsid w:val="00232FF1"/>
    <w:rsid w:val="002334C0"/>
    <w:rsid w:val="0023433D"/>
    <w:rsid w:val="00234B66"/>
    <w:rsid w:val="00234F2A"/>
    <w:rsid w:val="00234F7F"/>
    <w:rsid w:val="00235100"/>
    <w:rsid w:val="00235A54"/>
    <w:rsid w:val="00235B0F"/>
    <w:rsid w:val="00235B53"/>
    <w:rsid w:val="0023674A"/>
    <w:rsid w:val="00237DCD"/>
    <w:rsid w:val="00240805"/>
    <w:rsid w:val="00240A5F"/>
    <w:rsid w:val="00240BD6"/>
    <w:rsid w:val="00240C3F"/>
    <w:rsid w:val="00240C5A"/>
    <w:rsid w:val="00240D90"/>
    <w:rsid w:val="00240DF7"/>
    <w:rsid w:val="00241140"/>
    <w:rsid w:val="002415B9"/>
    <w:rsid w:val="002418F6"/>
    <w:rsid w:val="00242559"/>
    <w:rsid w:val="0024323F"/>
    <w:rsid w:val="00243442"/>
    <w:rsid w:val="00244287"/>
    <w:rsid w:val="00244776"/>
    <w:rsid w:val="00244A10"/>
    <w:rsid w:val="002455E3"/>
    <w:rsid w:val="00245E88"/>
    <w:rsid w:val="0024659D"/>
    <w:rsid w:val="00246DCB"/>
    <w:rsid w:val="002474D4"/>
    <w:rsid w:val="0024759A"/>
    <w:rsid w:val="00247EA5"/>
    <w:rsid w:val="002500BE"/>
    <w:rsid w:val="002500FE"/>
    <w:rsid w:val="002506BC"/>
    <w:rsid w:val="00250D08"/>
    <w:rsid w:val="00250DDB"/>
    <w:rsid w:val="0025151A"/>
    <w:rsid w:val="00251B8A"/>
    <w:rsid w:val="00252870"/>
    <w:rsid w:val="00252A3D"/>
    <w:rsid w:val="00252CF1"/>
    <w:rsid w:val="00253431"/>
    <w:rsid w:val="002534B1"/>
    <w:rsid w:val="00253A2F"/>
    <w:rsid w:val="00253ADF"/>
    <w:rsid w:val="00253D7C"/>
    <w:rsid w:val="00253FC5"/>
    <w:rsid w:val="00256E3B"/>
    <w:rsid w:val="00256EA3"/>
    <w:rsid w:val="00256FB2"/>
    <w:rsid w:val="00257169"/>
    <w:rsid w:val="002579C7"/>
    <w:rsid w:val="002602A2"/>
    <w:rsid w:val="002610B4"/>
    <w:rsid w:val="00261616"/>
    <w:rsid w:val="00261884"/>
    <w:rsid w:val="0026291A"/>
    <w:rsid w:val="00263059"/>
    <w:rsid w:val="00263739"/>
    <w:rsid w:val="002638A4"/>
    <w:rsid w:val="00264012"/>
    <w:rsid w:val="002645BC"/>
    <w:rsid w:val="00264886"/>
    <w:rsid w:val="002652BE"/>
    <w:rsid w:val="002652FC"/>
    <w:rsid w:val="0026538E"/>
    <w:rsid w:val="00265A9E"/>
    <w:rsid w:val="00266877"/>
    <w:rsid w:val="00267156"/>
    <w:rsid w:val="002672FF"/>
    <w:rsid w:val="00267418"/>
    <w:rsid w:val="00267D9E"/>
    <w:rsid w:val="00270844"/>
    <w:rsid w:val="00270DD3"/>
    <w:rsid w:val="00271E85"/>
    <w:rsid w:val="00271F46"/>
    <w:rsid w:val="00272899"/>
    <w:rsid w:val="00273656"/>
    <w:rsid w:val="002741AA"/>
    <w:rsid w:val="002748AA"/>
    <w:rsid w:val="002757AD"/>
    <w:rsid w:val="00275AE8"/>
    <w:rsid w:val="002762F0"/>
    <w:rsid w:val="00276BF2"/>
    <w:rsid w:val="00276E7D"/>
    <w:rsid w:val="00277035"/>
    <w:rsid w:val="0027734B"/>
    <w:rsid w:val="0027771D"/>
    <w:rsid w:val="00277B53"/>
    <w:rsid w:val="00277DD1"/>
    <w:rsid w:val="00277DFC"/>
    <w:rsid w:val="00277E58"/>
    <w:rsid w:val="00280525"/>
    <w:rsid w:val="00280C1C"/>
    <w:rsid w:val="00280CD4"/>
    <w:rsid w:val="00281059"/>
    <w:rsid w:val="0028124C"/>
    <w:rsid w:val="00282108"/>
    <w:rsid w:val="002831F3"/>
    <w:rsid w:val="00283D90"/>
    <w:rsid w:val="0028474F"/>
    <w:rsid w:val="00284D7D"/>
    <w:rsid w:val="0028561F"/>
    <w:rsid w:val="002857C7"/>
    <w:rsid w:val="00285EA3"/>
    <w:rsid w:val="00286238"/>
    <w:rsid w:val="00286244"/>
    <w:rsid w:val="0028713E"/>
    <w:rsid w:val="002872B0"/>
    <w:rsid w:val="0028730D"/>
    <w:rsid w:val="00287598"/>
    <w:rsid w:val="00287620"/>
    <w:rsid w:val="00287BEE"/>
    <w:rsid w:val="00287C91"/>
    <w:rsid w:val="00290822"/>
    <w:rsid w:val="00290C32"/>
    <w:rsid w:val="002910C0"/>
    <w:rsid w:val="00291154"/>
    <w:rsid w:val="0029144C"/>
    <w:rsid w:val="0029151E"/>
    <w:rsid w:val="00291BE4"/>
    <w:rsid w:val="00292CE9"/>
    <w:rsid w:val="0029353C"/>
    <w:rsid w:val="00293C07"/>
    <w:rsid w:val="00293EFB"/>
    <w:rsid w:val="0029455A"/>
    <w:rsid w:val="00294709"/>
    <w:rsid w:val="0029546D"/>
    <w:rsid w:val="00295893"/>
    <w:rsid w:val="00295995"/>
    <w:rsid w:val="00295B8C"/>
    <w:rsid w:val="0029611C"/>
    <w:rsid w:val="00296957"/>
    <w:rsid w:val="002979C3"/>
    <w:rsid w:val="00297B93"/>
    <w:rsid w:val="00297CF2"/>
    <w:rsid w:val="00297D15"/>
    <w:rsid w:val="002A02B2"/>
    <w:rsid w:val="002A02D5"/>
    <w:rsid w:val="002A0B20"/>
    <w:rsid w:val="002A1180"/>
    <w:rsid w:val="002A1862"/>
    <w:rsid w:val="002A1C07"/>
    <w:rsid w:val="002A2A36"/>
    <w:rsid w:val="002A328F"/>
    <w:rsid w:val="002A3418"/>
    <w:rsid w:val="002A38E4"/>
    <w:rsid w:val="002A49AB"/>
    <w:rsid w:val="002A4EC4"/>
    <w:rsid w:val="002A4FA3"/>
    <w:rsid w:val="002A4FC7"/>
    <w:rsid w:val="002A5308"/>
    <w:rsid w:val="002A555B"/>
    <w:rsid w:val="002A5756"/>
    <w:rsid w:val="002A5C43"/>
    <w:rsid w:val="002A5EF3"/>
    <w:rsid w:val="002A5F64"/>
    <w:rsid w:val="002A66FF"/>
    <w:rsid w:val="002A7521"/>
    <w:rsid w:val="002A75CE"/>
    <w:rsid w:val="002A75E2"/>
    <w:rsid w:val="002B027C"/>
    <w:rsid w:val="002B09B4"/>
    <w:rsid w:val="002B09E6"/>
    <w:rsid w:val="002B0DC5"/>
    <w:rsid w:val="002B1360"/>
    <w:rsid w:val="002B1B77"/>
    <w:rsid w:val="002B241F"/>
    <w:rsid w:val="002B2666"/>
    <w:rsid w:val="002B272D"/>
    <w:rsid w:val="002B2C62"/>
    <w:rsid w:val="002B2D9F"/>
    <w:rsid w:val="002B3218"/>
    <w:rsid w:val="002B4484"/>
    <w:rsid w:val="002B44A1"/>
    <w:rsid w:val="002B4880"/>
    <w:rsid w:val="002B4BFA"/>
    <w:rsid w:val="002B502E"/>
    <w:rsid w:val="002B50C9"/>
    <w:rsid w:val="002B50F0"/>
    <w:rsid w:val="002B5DCF"/>
    <w:rsid w:val="002B5E8C"/>
    <w:rsid w:val="002B6112"/>
    <w:rsid w:val="002B6157"/>
    <w:rsid w:val="002B6839"/>
    <w:rsid w:val="002B71FB"/>
    <w:rsid w:val="002B74ED"/>
    <w:rsid w:val="002B787F"/>
    <w:rsid w:val="002B7F45"/>
    <w:rsid w:val="002C0659"/>
    <w:rsid w:val="002C08C3"/>
    <w:rsid w:val="002C1965"/>
    <w:rsid w:val="002C259A"/>
    <w:rsid w:val="002C2678"/>
    <w:rsid w:val="002C30E7"/>
    <w:rsid w:val="002C32E0"/>
    <w:rsid w:val="002C3A29"/>
    <w:rsid w:val="002C3CFB"/>
    <w:rsid w:val="002C3F6A"/>
    <w:rsid w:val="002C4763"/>
    <w:rsid w:val="002C5631"/>
    <w:rsid w:val="002C5B61"/>
    <w:rsid w:val="002C5D08"/>
    <w:rsid w:val="002C6E56"/>
    <w:rsid w:val="002C7029"/>
    <w:rsid w:val="002C7B68"/>
    <w:rsid w:val="002C7C09"/>
    <w:rsid w:val="002D0C1A"/>
    <w:rsid w:val="002D0C6E"/>
    <w:rsid w:val="002D17AF"/>
    <w:rsid w:val="002D23C1"/>
    <w:rsid w:val="002D23C5"/>
    <w:rsid w:val="002D2995"/>
    <w:rsid w:val="002D2C0D"/>
    <w:rsid w:val="002D2D1C"/>
    <w:rsid w:val="002D2DD2"/>
    <w:rsid w:val="002D3D23"/>
    <w:rsid w:val="002D3D76"/>
    <w:rsid w:val="002D3ED1"/>
    <w:rsid w:val="002D4523"/>
    <w:rsid w:val="002D4817"/>
    <w:rsid w:val="002D5277"/>
    <w:rsid w:val="002D5B1E"/>
    <w:rsid w:val="002D5FE1"/>
    <w:rsid w:val="002D6B59"/>
    <w:rsid w:val="002D7922"/>
    <w:rsid w:val="002E02B9"/>
    <w:rsid w:val="002E0539"/>
    <w:rsid w:val="002E0EED"/>
    <w:rsid w:val="002E1489"/>
    <w:rsid w:val="002E1A4B"/>
    <w:rsid w:val="002E1D47"/>
    <w:rsid w:val="002E1F41"/>
    <w:rsid w:val="002E291F"/>
    <w:rsid w:val="002E3033"/>
    <w:rsid w:val="002E31F5"/>
    <w:rsid w:val="002E457B"/>
    <w:rsid w:val="002E4DCF"/>
    <w:rsid w:val="002E4E9E"/>
    <w:rsid w:val="002E4FF2"/>
    <w:rsid w:val="002E6AA7"/>
    <w:rsid w:val="002E6ADE"/>
    <w:rsid w:val="002E6B44"/>
    <w:rsid w:val="002E7D2E"/>
    <w:rsid w:val="002E7F69"/>
    <w:rsid w:val="002F00F4"/>
    <w:rsid w:val="002F01DB"/>
    <w:rsid w:val="002F0377"/>
    <w:rsid w:val="002F0C83"/>
    <w:rsid w:val="002F1636"/>
    <w:rsid w:val="002F1673"/>
    <w:rsid w:val="002F1798"/>
    <w:rsid w:val="002F1E08"/>
    <w:rsid w:val="002F2629"/>
    <w:rsid w:val="002F2B64"/>
    <w:rsid w:val="002F394F"/>
    <w:rsid w:val="002F398C"/>
    <w:rsid w:val="002F3E81"/>
    <w:rsid w:val="002F4817"/>
    <w:rsid w:val="002F4F59"/>
    <w:rsid w:val="002F574B"/>
    <w:rsid w:val="002F5D1A"/>
    <w:rsid w:val="002F7036"/>
    <w:rsid w:val="002F7147"/>
    <w:rsid w:val="002F78B0"/>
    <w:rsid w:val="002F7D0C"/>
    <w:rsid w:val="00300189"/>
    <w:rsid w:val="003001E5"/>
    <w:rsid w:val="00300D68"/>
    <w:rsid w:val="00300DA9"/>
    <w:rsid w:val="0030102D"/>
    <w:rsid w:val="00301500"/>
    <w:rsid w:val="003018CC"/>
    <w:rsid w:val="0030240A"/>
    <w:rsid w:val="00302A66"/>
    <w:rsid w:val="0030330B"/>
    <w:rsid w:val="00303BDD"/>
    <w:rsid w:val="00304523"/>
    <w:rsid w:val="00304BBC"/>
    <w:rsid w:val="0030591A"/>
    <w:rsid w:val="003059DA"/>
    <w:rsid w:val="00305A45"/>
    <w:rsid w:val="00306023"/>
    <w:rsid w:val="0030604F"/>
    <w:rsid w:val="00306576"/>
    <w:rsid w:val="003065E8"/>
    <w:rsid w:val="00306686"/>
    <w:rsid w:val="00306D0A"/>
    <w:rsid w:val="00306D69"/>
    <w:rsid w:val="00307308"/>
    <w:rsid w:val="00307B0B"/>
    <w:rsid w:val="00310615"/>
    <w:rsid w:val="00310BC5"/>
    <w:rsid w:val="0031129F"/>
    <w:rsid w:val="00311558"/>
    <w:rsid w:val="0031183D"/>
    <w:rsid w:val="00311B11"/>
    <w:rsid w:val="00311FDB"/>
    <w:rsid w:val="00312EE8"/>
    <w:rsid w:val="00312F3B"/>
    <w:rsid w:val="003132BB"/>
    <w:rsid w:val="00313467"/>
    <w:rsid w:val="003135B9"/>
    <w:rsid w:val="0031429D"/>
    <w:rsid w:val="00314562"/>
    <w:rsid w:val="0031476C"/>
    <w:rsid w:val="003148B7"/>
    <w:rsid w:val="003150F8"/>
    <w:rsid w:val="00315645"/>
    <w:rsid w:val="00315648"/>
    <w:rsid w:val="00316637"/>
    <w:rsid w:val="00316C1A"/>
    <w:rsid w:val="00317578"/>
    <w:rsid w:val="00317889"/>
    <w:rsid w:val="00317B15"/>
    <w:rsid w:val="00317D67"/>
    <w:rsid w:val="00317DFD"/>
    <w:rsid w:val="00320EC3"/>
    <w:rsid w:val="0032151B"/>
    <w:rsid w:val="003219AD"/>
    <w:rsid w:val="003219C0"/>
    <w:rsid w:val="0032227D"/>
    <w:rsid w:val="003227B6"/>
    <w:rsid w:val="003228C5"/>
    <w:rsid w:val="00322A4A"/>
    <w:rsid w:val="00322ACF"/>
    <w:rsid w:val="00322C41"/>
    <w:rsid w:val="00322DEE"/>
    <w:rsid w:val="003232EC"/>
    <w:rsid w:val="00323DAB"/>
    <w:rsid w:val="00323E69"/>
    <w:rsid w:val="00324305"/>
    <w:rsid w:val="003251F1"/>
    <w:rsid w:val="00325444"/>
    <w:rsid w:val="00325617"/>
    <w:rsid w:val="00325A01"/>
    <w:rsid w:val="00325CCB"/>
    <w:rsid w:val="003262B5"/>
    <w:rsid w:val="00326644"/>
    <w:rsid w:val="0032679D"/>
    <w:rsid w:val="003273A1"/>
    <w:rsid w:val="00327ACC"/>
    <w:rsid w:val="00327D39"/>
    <w:rsid w:val="003304B7"/>
    <w:rsid w:val="0033057D"/>
    <w:rsid w:val="00330AF0"/>
    <w:rsid w:val="00330D93"/>
    <w:rsid w:val="00331715"/>
    <w:rsid w:val="00332075"/>
    <w:rsid w:val="0033264D"/>
    <w:rsid w:val="00332741"/>
    <w:rsid w:val="00333141"/>
    <w:rsid w:val="003347D1"/>
    <w:rsid w:val="00334C71"/>
    <w:rsid w:val="003353ED"/>
    <w:rsid w:val="00336034"/>
    <w:rsid w:val="00336E3D"/>
    <w:rsid w:val="003374A3"/>
    <w:rsid w:val="00337BF5"/>
    <w:rsid w:val="003402F8"/>
    <w:rsid w:val="00340866"/>
    <w:rsid w:val="0034108A"/>
    <w:rsid w:val="0034195D"/>
    <w:rsid w:val="00342189"/>
    <w:rsid w:val="0034275D"/>
    <w:rsid w:val="00343094"/>
    <w:rsid w:val="003433E1"/>
    <w:rsid w:val="00343EB0"/>
    <w:rsid w:val="00343F03"/>
    <w:rsid w:val="00344716"/>
    <w:rsid w:val="003447BA"/>
    <w:rsid w:val="003450BB"/>
    <w:rsid w:val="00345316"/>
    <w:rsid w:val="00346205"/>
    <w:rsid w:val="003465CB"/>
    <w:rsid w:val="0034689B"/>
    <w:rsid w:val="00346A47"/>
    <w:rsid w:val="00346E7E"/>
    <w:rsid w:val="00347174"/>
    <w:rsid w:val="0034765D"/>
    <w:rsid w:val="00347B3D"/>
    <w:rsid w:val="00350533"/>
    <w:rsid w:val="00350673"/>
    <w:rsid w:val="00351275"/>
    <w:rsid w:val="00351E71"/>
    <w:rsid w:val="00352DB8"/>
    <w:rsid w:val="003530AB"/>
    <w:rsid w:val="003533B1"/>
    <w:rsid w:val="0035358E"/>
    <w:rsid w:val="00353727"/>
    <w:rsid w:val="00353BD6"/>
    <w:rsid w:val="00354E17"/>
    <w:rsid w:val="0035585F"/>
    <w:rsid w:val="003558AE"/>
    <w:rsid w:val="003558E9"/>
    <w:rsid w:val="003559E7"/>
    <w:rsid w:val="00355ECF"/>
    <w:rsid w:val="00356038"/>
    <w:rsid w:val="00356882"/>
    <w:rsid w:val="00356F90"/>
    <w:rsid w:val="00360181"/>
    <w:rsid w:val="0036025A"/>
    <w:rsid w:val="00362A2F"/>
    <w:rsid w:val="0036325E"/>
    <w:rsid w:val="00363B45"/>
    <w:rsid w:val="00364D0A"/>
    <w:rsid w:val="00365339"/>
    <w:rsid w:val="00365ED1"/>
    <w:rsid w:val="0036690B"/>
    <w:rsid w:val="003670F8"/>
    <w:rsid w:val="0036787E"/>
    <w:rsid w:val="003705A7"/>
    <w:rsid w:val="00370DAC"/>
    <w:rsid w:val="00371A56"/>
    <w:rsid w:val="00372190"/>
    <w:rsid w:val="003723C9"/>
    <w:rsid w:val="0037348E"/>
    <w:rsid w:val="003739A4"/>
    <w:rsid w:val="00373E90"/>
    <w:rsid w:val="00374177"/>
    <w:rsid w:val="00374ECE"/>
    <w:rsid w:val="0037522A"/>
    <w:rsid w:val="003754E4"/>
    <w:rsid w:val="0037574C"/>
    <w:rsid w:val="00375966"/>
    <w:rsid w:val="00376069"/>
    <w:rsid w:val="0037646A"/>
    <w:rsid w:val="003766E7"/>
    <w:rsid w:val="003771BC"/>
    <w:rsid w:val="00377892"/>
    <w:rsid w:val="00377D72"/>
    <w:rsid w:val="00380599"/>
    <w:rsid w:val="003807CE"/>
    <w:rsid w:val="00380DE1"/>
    <w:rsid w:val="0038135A"/>
    <w:rsid w:val="00381C03"/>
    <w:rsid w:val="00382629"/>
    <w:rsid w:val="0038281D"/>
    <w:rsid w:val="0038361F"/>
    <w:rsid w:val="00383650"/>
    <w:rsid w:val="00383ED6"/>
    <w:rsid w:val="00384033"/>
    <w:rsid w:val="003841F7"/>
    <w:rsid w:val="00384659"/>
    <w:rsid w:val="00384666"/>
    <w:rsid w:val="00384BCE"/>
    <w:rsid w:val="0038541C"/>
    <w:rsid w:val="00385F18"/>
    <w:rsid w:val="0038639E"/>
    <w:rsid w:val="00386BA8"/>
    <w:rsid w:val="00387125"/>
    <w:rsid w:val="003876D9"/>
    <w:rsid w:val="0038781E"/>
    <w:rsid w:val="00387BB3"/>
    <w:rsid w:val="00390588"/>
    <w:rsid w:val="00390AE9"/>
    <w:rsid w:val="00390FCC"/>
    <w:rsid w:val="00391044"/>
    <w:rsid w:val="00391DAF"/>
    <w:rsid w:val="00392154"/>
    <w:rsid w:val="00392169"/>
    <w:rsid w:val="00392203"/>
    <w:rsid w:val="0039295A"/>
    <w:rsid w:val="003929EA"/>
    <w:rsid w:val="00392E2C"/>
    <w:rsid w:val="003931CB"/>
    <w:rsid w:val="0039389F"/>
    <w:rsid w:val="00394221"/>
    <w:rsid w:val="00394465"/>
    <w:rsid w:val="003945E8"/>
    <w:rsid w:val="00394DC7"/>
    <w:rsid w:val="003960B7"/>
    <w:rsid w:val="00396140"/>
    <w:rsid w:val="00396C9E"/>
    <w:rsid w:val="0039708B"/>
    <w:rsid w:val="003972F2"/>
    <w:rsid w:val="00397AC8"/>
    <w:rsid w:val="003A0489"/>
    <w:rsid w:val="003A0A17"/>
    <w:rsid w:val="003A0C0B"/>
    <w:rsid w:val="003A0D25"/>
    <w:rsid w:val="003A1575"/>
    <w:rsid w:val="003A18E5"/>
    <w:rsid w:val="003A1957"/>
    <w:rsid w:val="003A1CDA"/>
    <w:rsid w:val="003A2EA9"/>
    <w:rsid w:val="003A4589"/>
    <w:rsid w:val="003A4C6F"/>
    <w:rsid w:val="003A5053"/>
    <w:rsid w:val="003A5DDC"/>
    <w:rsid w:val="003A6658"/>
    <w:rsid w:val="003A67A0"/>
    <w:rsid w:val="003A73A1"/>
    <w:rsid w:val="003A7A0A"/>
    <w:rsid w:val="003B0290"/>
    <w:rsid w:val="003B037C"/>
    <w:rsid w:val="003B078F"/>
    <w:rsid w:val="003B0C20"/>
    <w:rsid w:val="003B13BB"/>
    <w:rsid w:val="003B1503"/>
    <w:rsid w:val="003B2850"/>
    <w:rsid w:val="003B333A"/>
    <w:rsid w:val="003B34E9"/>
    <w:rsid w:val="003B3625"/>
    <w:rsid w:val="003B3E93"/>
    <w:rsid w:val="003B3F64"/>
    <w:rsid w:val="003B3FB5"/>
    <w:rsid w:val="003B4CA5"/>
    <w:rsid w:val="003B5A6E"/>
    <w:rsid w:val="003B5D84"/>
    <w:rsid w:val="003B65ED"/>
    <w:rsid w:val="003C09BC"/>
    <w:rsid w:val="003C0D83"/>
    <w:rsid w:val="003C0FAE"/>
    <w:rsid w:val="003C10FA"/>
    <w:rsid w:val="003C116A"/>
    <w:rsid w:val="003C1B23"/>
    <w:rsid w:val="003C1FF8"/>
    <w:rsid w:val="003C28EF"/>
    <w:rsid w:val="003C2A9F"/>
    <w:rsid w:val="003C2E75"/>
    <w:rsid w:val="003C37BD"/>
    <w:rsid w:val="003C3C6D"/>
    <w:rsid w:val="003C3CC0"/>
    <w:rsid w:val="003C3CC6"/>
    <w:rsid w:val="003C4E29"/>
    <w:rsid w:val="003C555A"/>
    <w:rsid w:val="003C55BC"/>
    <w:rsid w:val="003C5844"/>
    <w:rsid w:val="003C5900"/>
    <w:rsid w:val="003C5915"/>
    <w:rsid w:val="003C5985"/>
    <w:rsid w:val="003C5B19"/>
    <w:rsid w:val="003C632C"/>
    <w:rsid w:val="003C6E12"/>
    <w:rsid w:val="003C7DA5"/>
    <w:rsid w:val="003D032E"/>
    <w:rsid w:val="003D061C"/>
    <w:rsid w:val="003D11D0"/>
    <w:rsid w:val="003D3521"/>
    <w:rsid w:val="003D38E2"/>
    <w:rsid w:val="003D3D3D"/>
    <w:rsid w:val="003D3D78"/>
    <w:rsid w:val="003D4518"/>
    <w:rsid w:val="003D46F5"/>
    <w:rsid w:val="003D5C0D"/>
    <w:rsid w:val="003D5E73"/>
    <w:rsid w:val="003D60C4"/>
    <w:rsid w:val="003D6329"/>
    <w:rsid w:val="003D638E"/>
    <w:rsid w:val="003D695C"/>
    <w:rsid w:val="003D69E8"/>
    <w:rsid w:val="003E0117"/>
    <w:rsid w:val="003E0372"/>
    <w:rsid w:val="003E05DF"/>
    <w:rsid w:val="003E0E35"/>
    <w:rsid w:val="003E1D04"/>
    <w:rsid w:val="003E2A34"/>
    <w:rsid w:val="003E2D0F"/>
    <w:rsid w:val="003E35DA"/>
    <w:rsid w:val="003E461B"/>
    <w:rsid w:val="003E495F"/>
    <w:rsid w:val="003E5118"/>
    <w:rsid w:val="003E5452"/>
    <w:rsid w:val="003E5D32"/>
    <w:rsid w:val="003E604B"/>
    <w:rsid w:val="003E610D"/>
    <w:rsid w:val="003E6177"/>
    <w:rsid w:val="003E621C"/>
    <w:rsid w:val="003E6927"/>
    <w:rsid w:val="003E6C7D"/>
    <w:rsid w:val="003E6DAD"/>
    <w:rsid w:val="003E71C7"/>
    <w:rsid w:val="003E7712"/>
    <w:rsid w:val="003F2790"/>
    <w:rsid w:val="003F2AD1"/>
    <w:rsid w:val="003F2DFA"/>
    <w:rsid w:val="003F2E81"/>
    <w:rsid w:val="003F3807"/>
    <w:rsid w:val="003F47CC"/>
    <w:rsid w:val="003F4EB3"/>
    <w:rsid w:val="003F5B3E"/>
    <w:rsid w:val="003F5B3F"/>
    <w:rsid w:val="003F5B53"/>
    <w:rsid w:val="003F6DC0"/>
    <w:rsid w:val="003F6F7A"/>
    <w:rsid w:val="003F7495"/>
    <w:rsid w:val="003F76E6"/>
    <w:rsid w:val="00400365"/>
    <w:rsid w:val="0040071D"/>
    <w:rsid w:val="004009A1"/>
    <w:rsid w:val="0040177E"/>
    <w:rsid w:val="00401AA7"/>
    <w:rsid w:val="00402BB1"/>
    <w:rsid w:val="00404BDF"/>
    <w:rsid w:val="00404D5E"/>
    <w:rsid w:val="00405424"/>
    <w:rsid w:val="004059AE"/>
    <w:rsid w:val="0040618F"/>
    <w:rsid w:val="00406BC4"/>
    <w:rsid w:val="00407F0D"/>
    <w:rsid w:val="004106C6"/>
    <w:rsid w:val="00410F9B"/>
    <w:rsid w:val="0041126B"/>
    <w:rsid w:val="004117A3"/>
    <w:rsid w:val="00411DAE"/>
    <w:rsid w:val="00411EE8"/>
    <w:rsid w:val="004123B3"/>
    <w:rsid w:val="004124B6"/>
    <w:rsid w:val="004127B3"/>
    <w:rsid w:val="00412950"/>
    <w:rsid w:val="00412BBA"/>
    <w:rsid w:val="00413A9F"/>
    <w:rsid w:val="00413C8F"/>
    <w:rsid w:val="00413EAA"/>
    <w:rsid w:val="00414781"/>
    <w:rsid w:val="0041489D"/>
    <w:rsid w:val="00414DEA"/>
    <w:rsid w:val="00414F8B"/>
    <w:rsid w:val="004150F3"/>
    <w:rsid w:val="00415A61"/>
    <w:rsid w:val="00415FCE"/>
    <w:rsid w:val="0041604C"/>
    <w:rsid w:val="00416586"/>
    <w:rsid w:val="00416F36"/>
    <w:rsid w:val="0041770B"/>
    <w:rsid w:val="00417D4E"/>
    <w:rsid w:val="0042088F"/>
    <w:rsid w:val="00420B32"/>
    <w:rsid w:val="004215CB"/>
    <w:rsid w:val="004218C1"/>
    <w:rsid w:val="00421F4C"/>
    <w:rsid w:val="00422107"/>
    <w:rsid w:val="00422132"/>
    <w:rsid w:val="00422580"/>
    <w:rsid w:val="00423373"/>
    <w:rsid w:val="00423EAF"/>
    <w:rsid w:val="00423EDD"/>
    <w:rsid w:val="00424212"/>
    <w:rsid w:val="00424B66"/>
    <w:rsid w:val="004254F0"/>
    <w:rsid w:val="0042685F"/>
    <w:rsid w:val="00427070"/>
    <w:rsid w:val="004270DD"/>
    <w:rsid w:val="0042741E"/>
    <w:rsid w:val="00427561"/>
    <w:rsid w:val="0042779D"/>
    <w:rsid w:val="00430050"/>
    <w:rsid w:val="004309CE"/>
    <w:rsid w:val="00430AB7"/>
    <w:rsid w:val="00431425"/>
    <w:rsid w:val="00431D96"/>
    <w:rsid w:val="004326D9"/>
    <w:rsid w:val="004329DF"/>
    <w:rsid w:val="00433277"/>
    <w:rsid w:val="0043394F"/>
    <w:rsid w:val="00433DC0"/>
    <w:rsid w:val="00434269"/>
    <w:rsid w:val="00434412"/>
    <w:rsid w:val="00435038"/>
    <w:rsid w:val="00435088"/>
    <w:rsid w:val="00435092"/>
    <w:rsid w:val="00435149"/>
    <w:rsid w:val="004354BC"/>
    <w:rsid w:val="00436575"/>
    <w:rsid w:val="00436C11"/>
    <w:rsid w:val="0043750D"/>
    <w:rsid w:val="004376CB"/>
    <w:rsid w:val="00437799"/>
    <w:rsid w:val="004378C1"/>
    <w:rsid w:val="00437BCE"/>
    <w:rsid w:val="0044029B"/>
    <w:rsid w:val="004403B1"/>
    <w:rsid w:val="00440E18"/>
    <w:rsid w:val="00440F26"/>
    <w:rsid w:val="00441731"/>
    <w:rsid w:val="00441917"/>
    <w:rsid w:val="00441B35"/>
    <w:rsid w:val="00442907"/>
    <w:rsid w:val="0044315D"/>
    <w:rsid w:val="004432A3"/>
    <w:rsid w:val="004445D9"/>
    <w:rsid w:val="004454F1"/>
    <w:rsid w:val="0044558A"/>
    <w:rsid w:val="004456FB"/>
    <w:rsid w:val="004457A1"/>
    <w:rsid w:val="00445B59"/>
    <w:rsid w:val="00445FC9"/>
    <w:rsid w:val="00446F05"/>
    <w:rsid w:val="0044757A"/>
    <w:rsid w:val="00447715"/>
    <w:rsid w:val="00447E48"/>
    <w:rsid w:val="0045011C"/>
    <w:rsid w:val="0045011E"/>
    <w:rsid w:val="004504A8"/>
    <w:rsid w:val="00450735"/>
    <w:rsid w:val="00450822"/>
    <w:rsid w:val="00451494"/>
    <w:rsid w:val="00451530"/>
    <w:rsid w:val="004517FC"/>
    <w:rsid w:val="00452B97"/>
    <w:rsid w:val="00453023"/>
    <w:rsid w:val="0045320D"/>
    <w:rsid w:val="00453C6A"/>
    <w:rsid w:val="00453F94"/>
    <w:rsid w:val="00454162"/>
    <w:rsid w:val="004544F5"/>
    <w:rsid w:val="00454637"/>
    <w:rsid w:val="00454783"/>
    <w:rsid w:val="0045528E"/>
    <w:rsid w:val="004555DC"/>
    <w:rsid w:val="004567C4"/>
    <w:rsid w:val="0045693A"/>
    <w:rsid w:val="00457154"/>
    <w:rsid w:val="00457D91"/>
    <w:rsid w:val="00457F5C"/>
    <w:rsid w:val="00460475"/>
    <w:rsid w:val="004604CC"/>
    <w:rsid w:val="00460AEC"/>
    <w:rsid w:val="00460C27"/>
    <w:rsid w:val="00460FF8"/>
    <w:rsid w:val="004618BF"/>
    <w:rsid w:val="00461D13"/>
    <w:rsid w:val="00461D9E"/>
    <w:rsid w:val="00461EFE"/>
    <w:rsid w:val="00461F72"/>
    <w:rsid w:val="00462096"/>
    <w:rsid w:val="004627E0"/>
    <w:rsid w:val="004628BA"/>
    <w:rsid w:val="004638B5"/>
    <w:rsid w:val="00463DA1"/>
    <w:rsid w:val="004645A9"/>
    <w:rsid w:val="0046464E"/>
    <w:rsid w:val="0046474C"/>
    <w:rsid w:val="004661CF"/>
    <w:rsid w:val="004661F7"/>
    <w:rsid w:val="0046693C"/>
    <w:rsid w:val="004669BD"/>
    <w:rsid w:val="0046723B"/>
    <w:rsid w:val="00467583"/>
    <w:rsid w:val="00467813"/>
    <w:rsid w:val="0046791D"/>
    <w:rsid w:val="00470933"/>
    <w:rsid w:val="00471773"/>
    <w:rsid w:val="00471D7E"/>
    <w:rsid w:val="00472F22"/>
    <w:rsid w:val="00472F51"/>
    <w:rsid w:val="004732FB"/>
    <w:rsid w:val="00473650"/>
    <w:rsid w:val="00473908"/>
    <w:rsid w:val="0047395B"/>
    <w:rsid w:val="00473B6F"/>
    <w:rsid w:val="00473FE6"/>
    <w:rsid w:val="00474562"/>
    <w:rsid w:val="004745A8"/>
    <w:rsid w:val="0047475E"/>
    <w:rsid w:val="0047542F"/>
    <w:rsid w:val="00475626"/>
    <w:rsid w:val="00475D68"/>
    <w:rsid w:val="0047665E"/>
    <w:rsid w:val="00476C86"/>
    <w:rsid w:val="0047738E"/>
    <w:rsid w:val="00477C40"/>
    <w:rsid w:val="00477E63"/>
    <w:rsid w:val="004809F6"/>
    <w:rsid w:val="00480CBD"/>
    <w:rsid w:val="00480CF6"/>
    <w:rsid w:val="004812A8"/>
    <w:rsid w:val="00481AEC"/>
    <w:rsid w:val="0048205D"/>
    <w:rsid w:val="00482976"/>
    <w:rsid w:val="00482A38"/>
    <w:rsid w:val="00483349"/>
    <w:rsid w:val="0048357A"/>
    <w:rsid w:val="004836B4"/>
    <w:rsid w:val="00483846"/>
    <w:rsid w:val="00483921"/>
    <w:rsid w:val="00483ADE"/>
    <w:rsid w:val="00484244"/>
    <w:rsid w:val="0048482F"/>
    <w:rsid w:val="00484A44"/>
    <w:rsid w:val="00484A56"/>
    <w:rsid w:val="00484AF6"/>
    <w:rsid w:val="004850E5"/>
    <w:rsid w:val="0048547B"/>
    <w:rsid w:val="0048558E"/>
    <w:rsid w:val="0048579C"/>
    <w:rsid w:val="00485A3A"/>
    <w:rsid w:val="00487A83"/>
    <w:rsid w:val="004901F2"/>
    <w:rsid w:val="004907D0"/>
    <w:rsid w:val="00490CC8"/>
    <w:rsid w:val="00490D1C"/>
    <w:rsid w:val="00491029"/>
    <w:rsid w:val="00491063"/>
    <w:rsid w:val="0049143B"/>
    <w:rsid w:val="004916D8"/>
    <w:rsid w:val="00491898"/>
    <w:rsid w:val="00491A1B"/>
    <w:rsid w:val="00491B16"/>
    <w:rsid w:val="00492304"/>
    <w:rsid w:val="00492E9E"/>
    <w:rsid w:val="00493058"/>
    <w:rsid w:val="004930E4"/>
    <w:rsid w:val="00494457"/>
    <w:rsid w:val="0049501B"/>
    <w:rsid w:val="004958A2"/>
    <w:rsid w:val="00495F20"/>
    <w:rsid w:val="00496900"/>
    <w:rsid w:val="00496F93"/>
    <w:rsid w:val="00497060"/>
    <w:rsid w:val="00497C82"/>
    <w:rsid w:val="004A0193"/>
    <w:rsid w:val="004A0204"/>
    <w:rsid w:val="004A07DE"/>
    <w:rsid w:val="004A198A"/>
    <w:rsid w:val="004A1A18"/>
    <w:rsid w:val="004A22DC"/>
    <w:rsid w:val="004A2B5B"/>
    <w:rsid w:val="004A327D"/>
    <w:rsid w:val="004A42EF"/>
    <w:rsid w:val="004A5BE6"/>
    <w:rsid w:val="004A62A4"/>
    <w:rsid w:val="004A65CE"/>
    <w:rsid w:val="004A7005"/>
    <w:rsid w:val="004A7009"/>
    <w:rsid w:val="004A74ED"/>
    <w:rsid w:val="004B0201"/>
    <w:rsid w:val="004B0615"/>
    <w:rsid w:val="004B0864"/>
    <w:rsid w:val="004B0AFD"/>
    <w:rsid w:val="004B1571"/>
    <w:rsid w:val="004B1624"/>
    <w:rsid w:val="004B194F"/>
    <w:rsid w:val="004B19E8"/>
    <w:rsid w:val="004B1C66"/>
    <w:rsid w:val="004B24B1"/>
    <w:rsid w:val="004B40DC"/>
    <w:rsid w:val="004B4412"/>
    <w:rsid w:val="004B4A3F"/>
    <w:rsid w:val="004B5134"/>
    <w:rsid w:val="004B590B"/>
    <w:rsid w:val="004B5945"/>
    <w:rsid w:val="004B5ECA"/>
    <w:rsid w:val="004B66F0"/>
    <w:rsid w:val="004B6AD5"/>
    <w:rsid w:val="004B6FC3"/>
    <w:rsid w:val="004B74F1"/>
    <w:rsid w:val="004B785E"/>
    <w:rsid w:val="004B7DB8"/>
    <w:rsid w:val="004C1020"/>
    <w:rsid w:val="004C144A"/>
    <w:rsid w:val="004C156E"/>
    <w:rsid w:val="004C2060"/>
    <w:rsid w:val="004C2125"/>
    <w:rsid w:val="004C24E4"/>
    <w:rsid w:val="004C2D15"/>
    <w:rsid w:val="004C3271"/>
    <w:rsid w:val="004C3535"/>
    <w:rsid w:val="004C3718"/>
    <w:rsid w:val="004C3759"/>
    <w:rsid w:val="004C4B03"/>
    <w:rsid w:val="004C5B4F"/>
    <w:rsid w:val="004C5B6A"/>
    <w:rsid w:val="004C5C67"/>
    <w:rsid w:val="004C5CAB"/>
    <w:rsid w:val="004C6395"/>
    <w:rsid w:val="004C64AA"/>
    <w:rsid w:val="004C6F17"/>
    <w:rsid w:val="004C70F9"/>
    <w:rsid w:val="004C767C"/>
    <w:rsid w:val="004D09CF"/>
    <w:rsid w:val="004D16D5"/>
    <w:rsid w:val="004D1953"/>
    <w:rsid w:val="004D1D41"/>
    <w:rsid w:val="004D21A0"/>
    <w:rsid w:val="004D2F1F"/>
    <w:rsid w:val="004D30FB"/>
    <w:rsid w:val="004D397E"/>
    <w:rsid w:val="004D406C"/>
    <w:rsid w:val="004D44FF"/>
    <w:rsid w:val="004D485C"/>
    <w:rsid w:val="004D4895"/>
    <w:rsid w:val="004D501F"/>
    <w:rsid w:val="004D5128"/>
    <w:rsid w:val="004D5186"/>
    <w:rsid w:val="004D5629"/>
    <w:rsid w:val="004D5872"/>
    <w:rsid w:val="004D618C"/>
    <w:rsid w:val="004D6FB8"/>
    <w:rsid w:val="004D7818"/>
    <w:rsid w:val="004E005F"/>
    <w:rsid w:val="004E02DD"/>
    <w:rsid w:val="004E0C34"/>
    <w:rsid w:val="004E0F6E"/>
    <w:rsid w:val="004E1B12"/>
    <w:rsid w:val="004E1C62"/>
    <w:rsid w:val="004E1DF1"/>
    <w:rsid w:val="004E2325"/>
    <w:rsid w:val="004E27FF"/>
    <w:rsid w:val="004E2913"/>
    <w:rsid w:val="004E2B57"/>
    <w:rsid w:val="004E32A8"/>
    <w:rsid w:val="004E33FA"/>
    <w:rsid w:val="004E3418"/>
    <w:rsid w:val="004E37CA"/>
    <w:rsid w:val="004E3B50"/>
    <w:rsid w:val="004E3C19"/>
    <w:rsid w:val="004E3E26"/>
    <w:rsid w:val="004E409A"/>
    <w:rsid w:val="004E43A8"/>
    <w:rsid w:val="004E45B4"/>
    <w:rsid w:val="004E4B44"/>
    <w:rsid w:val="004E5C3F"/>
    <w:rsid w:val="004E63AB"/>
    <w:rsid w:val="004E679F"/>
    <w:rsid w:val="004E70CD"/>
    <w:rsid w:val="004E7870"/>
    <w:rsid w:val="004F02EA"/>
    <w:rsid w:val="004F0818"/>
    <w:rsid w:val="004F0F9E"/>
    <w:rsid w:val="004F1945"/>
    <w:rsid w:val="004F237A"/>
    <w:rsid w:val="004F3CFE"/>
    <w:rsid w:val="004F3D57"/>
    <w:rsid w:val="004F4152"/>
    <w:rsid w:val="004F46AA"/>
    <w:rsid w:val="004F4B67"/>
    <w:rsid w:val="004F4F41"/>
    <w:rsid w:val="004F5103"/>
    <w:rsid w:val="004F60AF"/>
    <w:rsid w:val="004F61B3"/>
    <w:rsid w:val="004F6A8D"/>
    <w:rsid w:val="004F6C58"/>
    <w:rsid w:val="004F71CE"/>
    <w:rsid w:val="004F75AB"/>
    <w:rsid w:val="004F7609"/>
    <w:rsid w:val="004F7EF8"/>
    <w:rsid w:val="005016E1"/>
    <w:rsid w:val="005019E8"/>
    <w:rsid w:val="0050230C"/>
    <w:rsid w:val="00502B6C"/>
    <w:rsid w:val="00502D74"/>
    <w:rsid w:val="005031D7"/>
    <w:rsid w:val="00503444"/>
    <w:rsid w:val="005039FE"/>
    <w:rsid w:val="00503FD7"/>
    <w:rsid w:val="005057D9"/>
    <w:rsid w:val="0050598A"/>
    <w:rsid w:val="00505D91"/>
    <w:rsid w:val="005069C7"/>
    <w:rsid w:val="00506CC3"/>
    <w:rsid w:val="00506D2C"/>
    <w:rsid w:val="00507935"/>
    <w:rsid w:val="00507A88"/>
    <w:rsid w:val="00507C99"/>
    <w:rsid w:val="00510656"/>
    <w:rsid w:val="00511965"/>
    <w:rsid w:val="00511CFA"/>
    <w:rsid w:val="00511DA3"/>
    <w:rsid w:val="00511DD9"/>
    <w:rsid w:val="005120CB"/>
    <w:rsid w:val="00512D1D"/>
    <w:rsid w:val="00513404"/>
    <w:rsid w:val="00513525"/>
    <w:rsid w:val="00513E99"/>
    <w:rsid w:val="00514FF0"/>
    <w:rsid w:val="005155EB"/>
    <w:rsid w:val="0051697A"/>
    <w:rsid w:val="0051725F"/>
    <w:rsid w:val="00517858"/>
    <w:rsid w:val="00517D46"/>
    <w:rsid w:val="00517E84"/>
    <w:rsid w:val="00521190"/>
    <w:rsid w:val="00523383"/>
    <w:rsid w:val="00523CDE"/>
    <w:rsid w:val="005240AC"/>
    <w:rsid w:val="00524A52"/>
    <w:rsid w:val="00524BAB"/>
    <w:rsid w:val="00524FC7"/>
    <w:rsid w:val="00525116"/>
    <w:rsid w:val="00525B8C"/>
    <w:rsid w:val="00526142"/>
    <w:rsid w:val="00526318"/>
    <w:rsid w:val="005269EB"/>
    <w:rsid w:val="00526B85"/>
    <w:rsid w:val="00526FCF"/>
    <w:rsid w:val="005270B3"/>
    <w:rsid w:val="00527E15"/>
    <w:rsid w:val="005302C6"/>
    <w:rsid w:val="0053040D"/>
    <w:rsid w:val="00530769"/>
    <w:rsid w:val="00530E4F"/>
    <w:rsid w:val="0053176A"/>
    <w:rsid w:val="00531B42"/>
    <w:rsid w:val="00532243"/>
    <w:rsid w:val="00533454"/>
    <w:rsid w:val="0053355B"/>
    <w:rsid w:val="005336D3"/>
    <w:rsid w:val="00533830"/>
    <w:rsid w:val="00533CB6"/>
    <w:rsid w:val="00534149"/>
    <w:rsid w:val="0053437F"/>
    <w:rsid w:val="00534F57"/>
    <w:rsid w:val="00535CF4"/>
    <w:rsid w:val="00535EB7"/>
    <w:rsid w:val="00535F76"/>
    <w:rsid w:val="00536965"/>
    <w:rsid w:val="00536D2E"/>
    <w:rsid w:val="00537168"/>
    <w:rsid w:val="00537FA3"/>
    <w:rsid w:val="00540530"/>
    <w:rsid w:val="005406D5"/>
    <w:rsid w:val="00540728"/>
    <w:rsid w:val="005410ED"/>
    <w:rsid w:val="00541503"/>
    <w:rsid w:val="005419A5"/>
    <w:rsid w:val="00542775"/>
    <w:rsid w:val="00542C01"/>
    <w:rsid w:val="00543902"/>
    <w:rsid w:val="00543F87"/>
    <w:rsid w:val="00544567"/>
    <w:rsid w:val="005448E9"/>
    <w:rsid w:val="005451F9"/>
    <w:rsid w:val="00545471"/>
    <w:rsid w:val="00545BF7"/>
    <w:rsid w:val="005460FE"/>
    <w:rsid w:val="00546323"/>
    <w:rsid w:val="00546A30"/>
    <w:rsid w:val="00546D11"/>
    <w:rsid w:val="00547748"/>
    <w:rsid w:val="00547A16"/>
    <w:rsid w:val="00547C4D"/>
    <w:rsid w:val="00547DD8"/>
    <w:rsid w:val="00551177"/>
    <w:rsid w:val="00551A57"/>
    <w:rsid w:val="00551B50"/>
    <w:rsid w:val="00552755"/>
    <w:rsid w:val="00552901"/>
    <w:rsid w:val="005537E2"/>
    <w:rsid w:val="00553E36"/>
    <w:rsid w:val="00554F8F"/>
    <w:rsid w:val="0055574C"/>
    <w:rsid w:val="005558DF"/>
    <w:rsid w:val="00555AAE"/>
    <w:rsid w:val="00556139"/>
    <w:rsid w:val="00556644"/>
    <w:rsid w:val="00556674"/>
    <w:rsid w:val="0055772F"/>
    <w:rsid w:val="00557DE0"/>
    <w:rsid w:val="00560045"/>
    <w:rsid w:val="00560BA7"/>
    <w:rsid w:val="005614C8"/>
    <w:rsid w:val="0056173B"/>
    <w:rsid w:val="005623E2"/>
    <w:rsid w:val="00562A8A"/>
    <w:rsid w:val="00563ED4"/>
    <w:rsid w:val="005641ED"/>
    <w:rsid w:val="00564937"/>
    <w:rsid w:val="0056503C"/>
    <w:rsid w:val="00565117"/>
    <w:rsid w:val="00565B5E"/>
    <w:rsid w:val="005667C9"/>
    <w:rsid w:val="00566DD8"/>
    <w:rsid w:val="00566E18"/>
    <w:rsid w:val="00566F88"/>
    <w:rsid w:val="00566FD5"/>
    <w:rsid w:val="00567C3B"/>
    <w:rsid w:val="005707B0"/>
    <w:rsid w:val="0057218A"/>
    <w:rsid w:val="005721C7"/>
    <w:rsid w:val="00572207"/>
    <w:rsid w:val="005724DB"/>
    <w:rsid w:val="005726B4"/>
    <w:rsid w:val="005729E1"/>
    <w:rsid w:val="00572FBC"/>
    <w:rsid w:val="0057308A"/>
    <w:rsid w:val="005738C3"/>
    <w:rsid w:val="00573968"/>
    <w:rsid w:val="00573A60"/>
    <w:rsid w:val="00573E75"/>
    <w:rsid w:val="00574766"/>
    <w:rsid w:val="0057506D"/>
    <w:rsid w:val="00575944"/>
    <w:rsid w:val="00575AEB"/>
    <w:rsid w:val="00576445"/>
    <w:rsid w:val="00576B93"/>
    <w:rsid w:val="005775B5"/>
    <w:rsid w:val="00577ABE"/>
    <w:rsid w:val="00577F03"/>
    <w:rsid w:val="00580BFA"/>
    <w:rsid w:val="0058113A"/>
    <w:rsid w:val="0058118E"/>
    <w:rsid w:val="00581BBD"/>
    <w:rsid w:val="00582D5C"/>
    <w:rsid w:val="0058337F"/>
    <w:rsid w:val="00583589"/>
    <w:rsid w:val="00583591"/>
    <w:rsid w:val="00583EBB"/>
    <w:rsid w:val="00583F50"/>
    <w:rsid w:val="0058436E"/>
    <w:rsid w:val="005855EF"/>
    <w:rsid w:val="00585835"/>
    <w:rsid w:val="00585AD8"/>
    <w:rsid w:val="00585B96"/>
    <w:rsid w:val="00585BAF"/>
    <w:rsid w:val="00585D84"/>
    <w:rsid w:val="0058682A"/>
    <w:rsid w:val="00586C86"/>
    <w:rsid w:val="00587084"/>
    <w:rsid w:val="005871D3"/>
    <w:rsid w:val="005872DF"/>
    <w:rsid w:val="0059077A"/>
    <w:rsid w:val="0059111F"/>
    <w:rsid w:val="00591122"/>
    <w:rsid w:val="005911CA"/>
    <w:rsid w:val="00591728"/>
    <w:rsid w:val="005918A3"/>
    <w:rsid w:val="00592261"/>
    <w:rsid w:val="00592263"/>
    <w:rsid w:val="00592E7B"/>
    <w:rsid w:val="00595346"/>
    <w:rsid w:val="00595998"/>
    <w:rsid w:val="00595D48"/>
    <w:rsid w:val="00595E52"/>
    <w:rsid w:val="00595FDF"/>
    <w:rsid w:val="00596092"/>
    <w:rsid w:val="00596731"/>
    <w:rsid w:val="0059688C"/>
    <w:rsid w:val="00596DF4"/>
    <w:rsid w:val="005A008F"/>
    <w:rsid w:val="005A049C"/>
    <w:rsid w:val="005A07AE"/>
    <w:rsid w:val="005A0836"/>
    <w:rsid w:val="005A0DE1"/>
    <w:rsid w:val="005A0FD3"/>
    <w:rsid w:val="005A1209"/>
    <w:rsid w:val="005A1952"/>
    <w:rsid w:val="005A1A49"/>
    <w:rsid w:val="005A26F2"/>
    <w:rsid w:val="005A42B5"/>
    <w:rsid w:val="005A4657"/>
    <w:rsid w:val="005A5016"/>
    <w:rsid w:val="005A62F0"/>
    <w:rsid w:val="005A64F4"/>
    <w:rsid w:val="005A655A"/>
    <w:rsid w:val="005A7904"/>
    <w:rsid w:val="005A7AD8"/>
    <w:rsid w:val="005B0136"/>
    <w:rsid w:val="005B01DF"/>
    <w:rsid w:val="005B1706"/>
    <w:rsid w:val="005B20A4"/>
    <w:rsid w:val="005B269F"/>
    <w:rsid w:val="005B4E5E"/>
    <w:rsid w:val="005B50E7"/>
    <w:rsid w:val="005B5323"/>
    <w:rsid w:val="005B5B98"/>
    <w:rsid w:val="005B5C62"/>
    <w:rsid w:val="005B6E91"/>
    <w:rsid w:val="005B718E"/>
    <w:rsid w:val="005B76B3"/>
    <w:rsid w:val="005B7C8F"/>
    <w:rsid w:val="005B7F63"/>
    <w:rsid w:val="005C0215"/>
    <w:rsid w:val="005C1140"/>
    <w:rsid w:val="005C1347"/>
    <w:rsid w:val="005C19EB"/>
    <w:rsid w:val="005C1A35"/>
    <w:rsid w:val="005C1ABC"/>
    <w:rsid w:val="005C2F42"/>
    <w:rsid w:val="005C3125"/>
    <w:rsid w:val="005C3339"/>
    <w:rsid w:val="005C38D4"/>
    <w:rsid w:val="005C38D5"/>
    <w:rsid w:val="005C3A2E"/>
    <w:rsid w:val="005C41E2"/>
    <w:rsid w:val="005C4409"/>
    <w:rsid w:val="005C4660"/>
    <w:rsid w:val="005C4BEA"/>
    <w:rsid w:val="005C533C"/>
    <w:rsid w:val="005C59D8"/>
    <w:rsid w:val="005C5AE6"/>
    <w:rsid w:val="005C6D85"/>
    <w:rsid w:val="005C71C5"/>
    <w:rsid w:val="005C72EC"/>
    <w:rsid w:val="005C7575"/>
    <w:rsid w:val="005C7E81"/>
    <w:rsid w:val="005D029F"/>
    <w:rsid w:val="005D02CF"/>
    <w:rsid w:val="005D1368"/>
    <w:rsid w:val="005D1AA7"/>
    <w:rsid w:val="005D2556"/>
    <w:rsid w:val="005D2CD9"/>
    <w:rsid w:val="005D2D80"/>
    <w:rsid w:val="005D324B"/>
    <w:rsid w:val="005D3399"/>
    <w:rsid w:val="005D3A2C"/>
    <w:rsid w:val="005D3F5D"/>
    <w:rsid w:val="005D43B7"/>
    <w:rsid w:val="005D4AC8"/>
    <w:rsid w:val="005D53FB"/>
    <w:rsid w:val="005D5413"/>
    <w:rsid w:val="005D571E"/>
    <w:rsid w:val="005D57F1"/>
    <w:rsid w:val="005D5D72"/>
    <w:rsid w:val="005D5E2D"/>
    <w:rsid w:val="005D5F22"/>
    <w:rsid w:val="005D6396"/>
    <w:rsid w:val="005D6A08"/>
    <w:rsid w:val="005D6CF0"/>
    <w:rsid w:val="005D6E07"/>
    <w:rsid w:val="005D7778"/>
    <w:rsid w:val="005E0A15"/>
    <w:rsid w:val="005E1037"/>
    <w:rsid w:val="005E106C"/>
    <w:rsid w:val="005E1309"/>
    <w:rsid w:val="005E200B"/>
    <w:rsid w:val="005E2605"/>
    <w:rsid w:val="005E2CC4"/>
    <w:rsid w:val="005E2CF0"/>
    <w:rsid w:val="005E2F16"/>
    <w:rsid w:val="005E2FF8"/>
    <w:rsid w:val="005E3D91"/>
    <w:rsid w:val="005E3F50"/>
    <w:rsid w:val="005E3F72"/>
    <w:rsid w:val="005E43D1"/>
    <w:rsid w:val="005E4C7D"/>
    <w:rsid w:val="005E4FE2"/>
    <w:rsid w:val="005E506D"/>
    <w:rsid w:val="005E5385"/>
    <w:rsid w:val="005E5859"/>
    <w:rsid w:val="005E5CF7"/>
    <w:rsid w:val="005E6A60"/>
    <w:rsid w:val="005E6C72"/>
    <w:rsid w:val="005E6F83"/>
    <w:rsid w:val="005E7090"/>
    <w:rsid w:val="005E7168"/>
    <w:rsid w:val="005E7E4A"/>
    <w:rsid w:val="005F0485"/>
    <w:rsid w:val="005F18F3"/>
    <w:rsid w:val="005F19E2"/>
    <w:rsid w:val="005F2A87"/>
    <w:rsid w:val="005F2BD6"/>
    <w:rsid w:val="005F46E6"/>
    <w:rsid w:val="005F47DC"/>
    <w:rsid w:val="005F480A"/>
    <w:rsid w:val="005F498D"/>
    <w:rsid w:val="005F4B30"/>
    <w:rsid w:val="005F4B35"/>
    <w:rsid w:val="005F4CAD"/>
    <w:rsid w:val="005F4DF5"/>
    <w:rsid w:val="005F621F"/>
    <w:rsid w:val="005F68B6"/>
    <w:rsid w:val="006008E4"/>
    <w:rsid w:val="00600C1A"/>
    <w:rsid w:val="00601BD7"/>
    <w:rsid w:val="006021E9"/>
    <w:rsid w:val="006037C0"/>
    <w:rsid w:val="00603DD0"/>
    <w:rsid w:val="0060442C"/>
    <w:rsid w:val="00604998"/>
    <w:rsid w:val="006049FC"/>
    <w:rsid w:val="0060511A"/>
    <w:rsid w:val="006054F6"/>
    <w:rsid w:val="0060563F"/>
    <w:rsid w:val="006061FF"/>
    <w:rsid w:val="006066B3"/>
    <w:rsid w:val="00606BAB"/>
    <w:rsid w:val="00606F0A"/>
    <w:rsid w:val="00606F12"/>
    <w:rsid w:val="00607022"/>
    <w:rsid w:val="00607026"/>
    <w:rsid w:val="006070DF"/>
    <w:rsid w:val="00607105"/>
    <w:rsid w:val="00607A8A"/>
    <w:rsid w:val="0061013F"/>
    <w:rsid w:val="00610574"/>
    <w:rsid w:val="00610722"/>
    <w:rsid w:val="00610B44"/>
    <w:rsid w:val="00611046"/>
    <w:rsid w:val="006110AD"/>
    <w:rsid w:val="006114A3"/>
    <w:rsid w:val="0061255C"/>
    <w:rsid w:val="006126D1"/>
    <w:rsid w:val="006129BB"/>
    <w:rsid w:val="00612E1C"/>
    <w:rsid w:val="00613ABB"/>
    <w:rsid w:val="00614B80"/>
    <w:rsid w:val="00615124"/>
    <w:rsid w:val="00615663"/>
    <w:rsid w:val="0061642A"/>
    <w:rsid w:val="0061646F"/>
    <w:rsid w:val="00616763"/>
    <w:rsid w:val="00616E7C"/>
    <w:rsid w:val="00617204"/>
    <w:rsid w:val="00617B04"/>
    <w:rsid w:val="00617B95"/>
    <w:rsid w:val="00617DF3"/>
    <w:rsid w:val="00617E71"/>
    <w:rsid w:val="006205CD"/>
    <w:rsid w:val="00620A75"/>
    <w:rsid w:val="00621596"/>
    <w:rsid w:val="0062166F"/>
    <w:rsid w:val="00621E67"/>
    <w:rsid w:val="00622291"/>
    <w:rsid w:val="00622505"/>
    <w:rsid w:val="00622760"/>
    <w:rsid w:val="00623243"/>
    <w:rsid w:val="00623407"/>
    <w:rsid w:val="00623803"/>
    <w:rsid w:val="00623C8D"/>
    <w:rsid w:val="00623DA6"/>
    <w:rsid w:val="0062406F"/>
    <w:rsid w:val="00624965"/>
    <w:rsid w:val="00625853"/>
    <w:rsid w:val="0062589A"/>
    <w:rsid w:val="006259B2"/>
    <w:rsid w:val="00625ED6"/>
    <w:rsid w:val="0062635A"/>
    <w:rsid w:val="006267FD"/>
    <w:rsid w:val="00626EDC"/>
    <w:rsid w:val="0062713B"/>
    <w:rsid w:val="00627844"/>
    <w:rsid w:val="00630441"/>
    <w:rsid w:val="00630A60"/>
    <w:rsid w:val="006311E2"/>
    <w:rsid w:val="006318C8"/>
    <w:rsid w:val="00631EAA"/>
    <w:rsid w:val="006330EC"/>
    <w:rsid w:val="00633385"/>
    <w:rsid w:val="00633645"/>
    <w:rsid w:val="006339F9"/>
    <w:rsid w:val="00633C79"/>
    <w:rsid w:val="006354FE"/>
    <w:rsid w:val="00635A76"/>
    <w:rsid w:val="00635DCC"/>
    <w:rsid w:val="00635DF2"/>
    <w:rsid w:val="00635F67"/>
    <w:rsid w:val="0063629F"/>
    <w:rsid w:val="006363F0"/>
    <w:rsid w:val="0063655B"/>
    <w:rsid w:val="00636F39"/>
    <w:rsid w:val="0063730C"/>
    <w:rsid w:val="0063756C"/>
    <w:rsid w:val="00637672"/>
    <w:rsid w:val="0064044C"/>
    <w:rsid w:val="00641C00"/>
    <w:rsid w:val="006424F3"/>
    <w:rsid w:val="00642B7A"/>
    <w:rsid w:val="006433CE"/>
    <w:rsid w:val="00643F7C"/>
    <w:rsid w:val="00643FBD"/>
    <w:rsid w:val="0064433E"/>
    <w:rsid w:val="006446C1"/>
    <w:rsid w:val="00644948"/>
    <w:rsid w:val="00644AF7"/>
    <w:rsid w:val="006450FD"/>
    <w:rsid w:val="00646590"/>
    <w:rsid w:val="00646E31"/>
    <w:rsid w:val="00647537"/>
    <w:rsid w:val="0065048F"/>
    <w:rsid w:val="006505FD"/>
    <w:rsid w:val="00650B58"/>
    <w:rsid w:val="006524AC"/>
    <w:rsid w:val="006539D9"/>
    <w:rsid w:val="00653D6D"/>
    <w:rsid w:val="00654744"/>
    <w:rsid w:val="00654CB6"/>
    <w:rsid w:val="006551CD"/>
    <w:rsid w:val="0065557E"/>
    <w:rsid w:val="0065569B"/>
    <w:rsid w:val="006558B0"/>
    <w:rsid w:val="006563EE"/>
    <w:rsid w:val="0065735B"/>
    <w:rsid w:val="00657381"/>
    <w:rsid w:val="0065739D"/>
    <w:rsid w:val="00657B2F"/>
    <w:rsid w:val="00660028"/>
    <w:rsid w:val="0066004F"/>
    <w:rsid w:val="006607BA"/>
    <w:rsid w:val="00661BCD"/>
    <w:rsid w:val="006622BB"/>
    <w:rsid w:val="006623FE"/>
    <w:rsid w:val="00662790"/>
    <w:rsid w:val="00662B20"/>
    <w:rsid w:val="006641A6"/>
    <w:rsid w:val="0066462F"/>
    <w:rsid w:val="006646FA"/>
    <w:rsid w:val="00664720"/>
    <w:rsid w:val="00664E84"/>
    <w:rsid w:val="006659A3"/>
    <w:rsid w:val="00666581"/>
    <w:rsid w:val="0066731F"/>
    <w:rsid w:val="00667F01"/>
    <w:rsid w:val="00670E67"/>
    <w:rsid w:val="006712C3"/>
    <w:rsid w:val="00671A4E"/>
    <w:rsid w:val="00671ADB"/>
    <w:rsid w:val="00671BB9"/>
    <w:rsid w:val="00671C0E"/>
    <w:rsid w:val="00671E14"/>
    <w:rsid w:val="00672112"/>
    <w:rsid w:val="00672439"/>
    <w:rsid w:val="006727FB"/>
    <w:rsid w:val="0067453C"/>
    <w:rsid w:val="006747B6"/>
    <w:rsid w:val="00674C6B"/>
    <w:rsid w:val="00676E8E"/>
    <w:rsid w:val="00676EE9"/>
    <w:rsid w:val="006771FF"/>
    <w:rsid w:val="00677702"/>
    <w:rsid w:val="006778EF"/>
    <w:rsid w:val="006802B4"/>
    <w:rsid w:val="0068059B"/>
    <w:rsid w:val="00680BB7"/>
    <w:rsid w:val="00680FED"/>
    <w:rsid w:val="00681146"/>
    <w:rsid w:val="00681281"/>
    <w:rsid w:val="00681969"/>
    <w:rsid w:val="00681E50"/>
    <w:rsid w:val="00682F32"/>
    <w:rsid w:val="0068310F"/>
    <w:rsid w:val="0068353B"/>
    <w:rsid w:val="00683985"/>
    <w:rsid w:val="00683A47"/>
    <w:rsid w:val="00683FE0"/>
    <w:rsid w:val="006852D3"/>
    <w:rsid w:val="006853DE"/>
    <w:rsid w:val="0068683B"/>
    <w:rsid w:val="006868C3"/>
    <w:rsid w:val="006871DF"/>
    <w:rsid w:val="00687AED"/>
    <w:rsid w:val="006903EC"/>
    <w:rsid w:val="00690DB7"/>
    <w:rsid w:val="00690F87"/>
    <w:rsid w:val="00691009"/>
    <w:rsid w:val="006910A3"/>
    <w:rsid w:val="006913DB"/>
    <w:rsid w:val="0069232B"/>
    <w:rsid w:val="006929EF"/>
    <w:rsid w:val="00692A65"/>
    <w:rsid w:val="00692F7D"/>
    <w:rsid w:val="0069321C"/>
    <w:rsid w:val="00693563"/>
    <w:rsid w:val="00694E8B"/>
    <w:rsid w:val="0069554C"/>
    <w:rsid w:val="00695F01"/>
    <w:rsid w:val="00696085"/>
    <w:rsid w:val="006963B9"/>
    <w:rsid w:val="00696527"/>
    <w:rsid w:val="00696CB6"/>
    <w:rsid w:val="006975D4"/>
    <w:rsid w:val="00697812"/>
    <w:rsid w:val="00697B3A"/>
    <w:rsid w:val="00697FCF"/>
    <w:rsid w:val="006A054A"/>
    <w:rsid w:val="006A0741"/>
    <w:rsid w:val="006A0C51"/>
    <w:rsid w:val="006A0D56"/>
    <w:rsid w:val="006A1A30"/>
    <w:rsid w:val="006A1CB8"/>
    <w:rsid w:val="006A21F2"/>
    <w:rsid w:val="006A26F2"/>
    <w:rsid w:val="006A2BAE"/>
    <w:rsid w:val="006A35BF"/>
    <w:rsid w:val="006A391A"/>
    <w:rsid w:val="006A40EB"/>
    <w:rsid w:val="006A4480"/>
    <w:rsid w:val="006A4598"/>
    <w:rsid w:val="006A45B5"/>
    <w:rsid w:val="006A45C5"/>
    <w:rsid w:val="006A49BA"/>
    <w:rsid w:val="006A5621"/>
    <w:rsid w:val="006A60AC"/>
    <w:rsid w:val="006A6390"/>
    <w:rsid w:val="006A64FF"/>
    <w:rsid w:val="006A67E8"/>
    <w:rsid w:val="006A6B77"/>
    <w:rsid w:val="006B024B"/>
    <w:rsid w:val="006B04AA"/>
    <w:rsid w:val="006B0621"/>
    <w:rsid w:val="006B06F5"/>
    <w:rsid w:val="006B0E87"/>
    <w:rsid w:val="006B0F58"/>
    <w:rsid w:val="006B1560"/>
    <w:rsid w:val="006B1C19"/>
    <w:rsid w:val="006B1F41"/>
    <w:rsid w:val="006B2306"/>
    <w:rsid w:val="006B23F9"/>
    <w:rsid w:val="006B27D6"/>
    <w:rsid w:val="006B2C1C"/>
    <w:rsid w:val="006B39E9"/>
    <w:rsid w:val="006B3A02"/>
    <w:rsid w:val="006B4778"/>
    <w:rsid w:val="006B480D"/>
    <w:rsid w:val="006B4D7E"/>
    <w:rsid w:val="006B517F"/>
    <w:rsid w:val="006B54B2"/>
    <w:rsid w:val="006B5614"/>
    <w:rsid w:val="006B5BCF"/>
    <w:rsid w:val="006B60A6"/>
    <w:rsid w:val="006B6E39"/>
    <w:rsid w:val="006B75AB"/>
    <w:rsid w:val="006B75D1"/>
    <w:rsid w:val="006B7D40"/>
    <w:rsid w:val="006C0943"/>
    <w:rsid w:val="006C0E2A"/>
    <w:rsid w:val="006C1020"/>
    <w:rsid w:val="006C1129"/>
    <w:rsid w:val="006C1677"/>
    <w:rsid w:val="006C1BEA"/>
    <w:rsid w:val="006C1DF9"/>
    <w:rsid w:val="006C265B"/>
    <w:rsid w:val="006C26E9"/>
    <w:rsid w:val="006C2FD5"/>
    <w:rsid w:val="006C344D"/>
    <w:rsid w:val="006C346E"/>
    <w:rsid w:val="006C3ADF"/>
    <w:rsid w:val="006C4350"/>
    <w:rsid w:val="006C4A0F"/>
    <w:rsid w:val="006C4FA7"/>
    <w:rsid w:val="006C546F"/>
    <w:rsid w:val="006C56AB"/>
    <w:rsid w:val="006C5A58"/>
    <w:rsid w:val="006C5D72"/>
    <w:rsid w:val="006C5E26"/>
    <w:rsid w:val="006C60D3"/>
    <w:rsid w:val="006C6AA8"/>
    <w:rsid w:val="006C6B3F"/>
    <w:rsid w:val="006C7436"/>
    <w:rsid w:val="006C784A"/>
    <w:rsid w:val="006C7B0D"/>
    <w:rsid w:val="006C7FDD"/>
    <w:rsid w:val="006D05EA"/>
    <w:rsid w:val="006D0BB6"/>
    <w:rsid w:val="006D1868"/>
    <w:rsid w:val="006D1C20"/>
    <w:rsid w:val="006D1EE8"/>
    <w:rsid w:val="006D2CE8"/>
    <w:rsid w:val="006D3E48"/>
    <w:rsid w:val="006D47E5"/>
    <w:rsid w:val="006D4E3A"/>
    <w:rsid w:val="006D4F7C"/>
    <w:rsid w:val="006D4FF7"/>
    <w:rsid w:val="006D5155"/>
    <w:rsid w:val="006D606E"/>
    <w:rsid w:val="006D623C"/>
    <w:rsid w:val="006D63B4"/>
    <w:rsid w:val="006D66AA"/>
    <w:rsid w:val="006D6A32"/>
    <w:rsid w:val="006D6AD5"/>
    <w:rsid w:val="006D6CE7"/>
    <w:rsid w:val="006E041E"/>
    <w:rsid w:val="006E0C6B"/>
    <w:rsid w:val="006E13FA"/>
    <w:rsid w:val="006E1453"/>
    <w:rsid w:val="006E207A"/>
    <w:rsid w:val="006E2408"/>
    <w:rsid w:val="006E267F"/>
    <w:rsid w:val="006E2724"/>
    <w:rsid w:val="006E28D5"/>
    <w:rsid w:val="006E34EE"/>
    <w:rsid w:val="006E357C"/>
    <w:rsid w:val="006E357D"/>
    <w:rsid w:val="006E3612"/>
    <w:rsid w:val="006E3B21"/>
    <w:rsid w:val="006E4311"/>
    <w:rsid w:val="006E4522"/>
    <w:rsid w:val="006E4891"/>
    <w:rsid w:val="006E4A8D"/>
    <w:rsid w:val="006E5A33"/>
    <w:rsid w:val="006E6296"/>
    <w:rsid w:val="006E69C8"/>
    <w:rsid w:val="006E7376"/>
    <w:rsid w:val="006E7A4F"/>
    <w:rsid w:val="006F05B2"/>
    <w:rsid w:val="006F0EB0"/>
    <w:rsid w:val="006F1327"/>
    <w:rsid w:val="006F140B"/>
    <w:rsid w:val="006F1A80"/>
    <w:rsid w:val="006F1F9E"/>
    <w:rsid w:val="006F2528"/>
    <w:rsid w:val="006F2D7F"/>
    <w:rsid w:val="006F2E51"/>
    <w:rsid w:val="006F3688"/>
    <w:rsid w:val="006F4545"/>
    <w:rsid w:val="006F48E3"/>
    <w:rsid w:val="006F4CBB"/>
    <w:rsid w:val="006F4CC1"/>
    <w:rsid w:val="006F5713"/>
    <w:rsid w:val="006F5986"/>
    <w:rsid w:val="006F7D00"/>
    <w:rsid w:val="0070011F"/>
    <w:rsid w:val="007017A8"/>
    <w:rsid w:val="00701A55"/>
    <w:rsid w:val="0070285A"/>
    <w:rsid w:val="00702EB7"/>
    <w:rsid w:val="00703125"/>
    <w:rsid w:val="0070339C"/>
    <w:rsid w:val="007040DB"/>
    <w:rsid w:val="007040FF"/>
    <w:rsid w:val="007045A3"/>
    <w:rsid w:val="007049EC"/>
    <w:rsid w:val="00705DC2"/>
    <w:rsid w:val="00705F0F"/>
    <w:rsid w:val="00706BCF"/>
    <w:rsid w:val="00706D99"/>
    <w:rsid w:val="00706F19"/>
    <w:rsid w:val="0070787C"/>
    <w:rsid w:val="007079A7"/>
    <w:rsid w:val="00707E81"/>
    <w:rsid w:val="00710034"/>
    <w:rsid w:val="00710911"/>
    <w:rsid w:val="007109E4"/>
    <w:rsid w:val="00710C6B"/>
    <w:rsid w:val="00712111"/>
    <w:rsid w:val="0071264E"/>
    <w:rsid w:val="00712771"/>
    <w:rsid w:val="00712F4B"/>
    <w:rsid w:val="007133A7"/>
    <w:rsid w:val="00713C8D"/>
    <w:rsid w:val="007145E1"/>
    <w:rsid w:val="00714902"/>
    <w:rsid w:val="00714AAE"/>
    <w:rsid w:val="00714EA5"/>
    <w:rsid w:val="00714FD1"/>
    <w:rsid w:val="007160F6"/>
    <w:rsid w:val="007165EF"/>
    <w:rsid w:val="007177D8"/>
    <w:rsid w:val="00717CC2"/>
    <w:rsid w:val="00717D31"/>
    <w:rsid w:val="007202B7"/>
    <w:rsid w:val="00720432"/>
    <w:rsid w:val="00720BDA"/>
    <w:rsid w:val="00720D3B"/>
    <w:rsid w:val="0072127F"/>
    <w:rsid w:val="00721B82"/>
    <w:rsid w:val="00721C7E"/>
    <w:rsid w:val="00721D09"/>
    <w:rsid w:val="00721EDA"/>
    <w:rsid w:val="00722398"/>
    <w:rsid w:val="00722921"/>
    <w:rsid w:val="00722A6D"/>
    <w:rsid w:val="00722D07"/>
    <w:rsid w:val="00723315"/>
    <w:rsid w:val="00723826"/>
    <w:rsid w:val="00723AD3"/>
    <w:rsid w:val="0072405E"/>
    <w:rsid w:val="00724B06"/>
    <w:rsid w:val="00724C33"/>
    <w:rsid w:val="0072547D"/>
    <w:rsid w:val="00726466"/>
    <w:rsid w:val="00726D16"/>
    <w:rsid w:val="00727485"/>
    <w:rsid w:val="00727DB9"/>
    <w:rsid w:val="00727DD9"/>
    <w:rsid w:val="007306CB"/>
    <w:rsid w:val="007311B5"/>
    <w:rsid w:val="007318B8"/>
    <w:rsid w:val="00731D6A"/>
    <w:rsid w:val="007322DD"/>
    <w:rsid w:val="007324D1"/>
    <w:rsid w:val="00733318"/>
    <w:rsid w:val="00733891"/>
    <w:rsid w:val="007341E9"/>
    <w:rsid w:val="00734B0E"/>
    <w:rsid w:val="00735094"/>
    <w:rsid w:val="0073517C"/>
    <w:rsid w:val="007351AC"/>
    <w:rsid w:val="00735B4E"/>
    <w:rsid w:val="00735C1B"/>
    <w:rsid w:val="00736DF8"/>
    <w:rsid w:val="00736F10"/>
    <w:rsid w:val="0073701D"/>
    <w:rsid w:val="007370DD"/>
    <w:rsid w:val="00737127"/>
    <w:rsid w:val="007378E7"/>
    <w:rsid w:val="007379DC"/>
    <w:rsid w:val="00737A62"/>
    <w:rsid w:val="00737C4D"/>
    <w:rsid w:val="007403AC"/>
    <w:rsid w:val="00740476"/>
    <w:rsid w:val="00740CE9"/>
    <w:rsid w:val="007413D8"/>
    <w:rsid w:val="007417E8"/>
    <w:rsid w:val="00741C1F"/>
    <w:rsid w:val="007421D1"/>
    <w:rsid w:val="007422EF"/>
    <w:rsid w:val="007438E8"/>
    <w:rsid w:val="00743BC6"/>
    <w:rsid w:val="007440DE"/>
    <w:rsid w:val="00744366"/>
    <w:rsid w:val="00744D5F"/>
    <w:rsid w:val="007450FD"/>
    <w:rsid w:val="007454DC"/>
    <w:rsid w:val="00745560"/>
    <w:rsid w:val="007458EB"/>
    <w:rsid w:val="00745AAB"/>
    <w:rsid w:val="00745B90"/>
    <w:rsid w:val="00747A51"/>
    <w:rsid w:val="00750166"/>
    <w:rsid w:val="00750546"/>
    <w:rsid w:val="00751299"/>
    <w:rsid w:val="00751D18"/>
    <w:rsid w:val="00751E39"/>
    <w:rsid w:val="007526F9"/>
    <w:rsid w:val="00752932"/>
    <w:rsid w:val="00753A56"/>
    <w:rsid w:val="00753CC9"/>
    <w:rsid w:val="00753FFE"/>
    <w:rsid w:val="00754006"/>
    <w:rsid w:val="00754454"/>
    <w:rsid w:val="007548C7"/>
    <w:rsid w:val="00754A68"/>
    <w:rsid w:val="007553B0"/>
    <w:rsid w:val="00755F46"/>
    <w:rsid w:val="00756110"/>
    <w:rsid w:val="00756470"/>
    <w:rsid w:val="00757D6B"/>
    <w:rsid w:val="00757DAC"/>
    <w:rsid w:val="007600B3"/>
    <w:rsid w:val="00760205"/>
    <w:rsid w:val="00760D30"/>
    <w:rsid w:val="0076101B"/>
    <w:rsid w:val="007614FB"/>
    <w:rsid w:val="00761991"/>
    <w:rsid w:val="00761FE2"/>
    <w:rsid w:val="0076266A"/>
    <w:rsid w:val="0076267F"/>
    <w:rsid w:val="00763031"/>
    <w:rsid w:val="00763A4F"/>
    <w:rsid w:val="00763A60"/>
    <w:rsid w:val="00763E13"/>
    <w:rsid w:val="007642EC"/>
    <w:rsid w:val="007646F8"/>
    <w:rsid w:val="00764F5A"/>
    <w:rsid w:val="00766D13"/>
    <w:rsid w:val="007676D9"/>
    <w:rsid w:val="00767BD6"/>
    <w:rsid w:val="007707E5"/>
    <w:rsid w:val="00771112"/>
    <w:rsid w:val="00771C3C"/>
    <w:rsid w:val="0077295E"/>
    <w:rsid w:val="00772E89"/>
    <w:rsid w:val="00773A24"/>
    <w:rsid w:val="00773DCF"/>
    <w:rsid w:val="00774204"/>
    <w:rsid w:val="0077446E"/>
    <w:rsid w:val="007745D2"/>
    <w:rsid w:val="00774720"/>
    <w:rsid w:val="007747F1"/>
    <w:rsid w:val="007751F2"/>
    <w:rsid w:val="007753A3"/>
    <w:rsid w:val="0077589C"/>
    <w:rsid w:val="00775962"/>
    <w:rsid w:val="007767B1"/>
    <w:rsid w:val="00776D3B"/>
    <w:rsid w:val="00777C4F"/>
    <w:rsid w:val="00780395"/>
    <w:rsid w:val="00780D8B"/>
    <w:rsid w:val="00781550"/>
    <w:rsid w:val="007816F9"/>
    <w:rsid w:val="00781D80"/>
    <w:rsid w:val="00781E96"/>
    <w:rsid w:val="007821BF"/>
    <w:rsid w:val="00782C89"/>
    <w:rsid w:val="00782ECB"/>
    <w:rsid w:val="00783218"/>
    <w:rsid w:val="007833D2"/>
    <w:rsid w:val="0078343C"/>
    <w:rsid w:val="00783953"/>
    <w:rsid w:val="00783A99"/>
    <w:rsid w:val="007842BD"/>
    <w:rsid w:val="007842E7"/>
    <w:rsid w:val="0078495B"/>
    <w:rsid w:val="00784B11"/>
    <w:rsid w:val="00785047"/>
    <w:rsid w:val="007858A3"/>
    <w:rsid w:val="00786984"/>
    <w:rsid w:val="00786DD0"/>
    <w:rsid w:val="00787B20"/>
    <w:rsid w:val="00790611"/>
    <w:rsid w:val="007908CB"/>
    <w:rsid w:val="00790B28"/>
    <w:rsid w:val="00790D87"/>
    <w:rsid w:val="00790F5E"/>
    <w:rsid w:val="00791B5C"/>
    <w:rsid w:val="007920A2"/>
    <w:rsid w:val="00792BC1"/>
    <w:rsid w:val="00792F04"/>
    <w:rsid w:val="00792F0F"/>
    <w:rsid w:val="0079334F"/>
    <w:rsid w:val="0079349A"/>
    <w:rsid w:val="00793C20"/>
    <w:rsid w:val="00793F02"/>
    <w:rsid w:val="00794842"/>
    <w:rsid w:val="007957DF"/>
    <w:rsid w:val="00795921"/>
    <w:rsid w:val="00795B85"/>
    <w:rsid w:val="00795D08"/>
    <w:rsid w:val="00795DBE"/>
    <w:rsid w:val="00795ED8"/>
    <w:rsid w:val="00796367"/>
    <w:rsid w:val="007968A3"/>
    <w:rsid w:val="00796E04"/>
    <w:rsid w:val="007977D0"/>
    <w:rsid w:val="0079795F"/>
    <w:rsid w:val="007979BE"/>
    <w:rsid w:val="00797CAB"/>
    <w:rsid w:val="00797D07"/>
    <w:rsid w:val="00797F14"/>
    <w:rsid w:val="007A0425"/>
    <w:rsid w:val="007A0549"/>
    <w:rsid w:val="007A0CA1"/>
    <w:rsid w:val="007A1314"/>
    <w:rsid w:val="007A13B1"/>
    <w:rsid w:val="007A2537"/>
    <w:rsid w:val="007A28C5"/>
    <w:rsid w:val="007A346D"/>
    <w:rsid w:val="007A3A4F"/>
    <w:rsid w:val="007A4078"/>
    <w:rsid w:val="007A42C3"/>
    <w:rsid w:val="007A4A6E"/>
    <w:rsid w:val="007A4BA9"/>
    <w:rsid w:val="007A5FF6"/>
    <w:rsid w:val="007A746A"/>
    <w:rsid w:val="007A76CD"/>
    <w:rsid w:val="007A76E8"/>
    <w:rsid w:val="007B02EC"/>
    <w:rsid w:val="007B0692"/>
    <w:rsid w:val="007B0A45"/>
    <w:rsid w:val="007B0D71"/>
    <w:rsid w:val="007B16D2"/>
    <w:rsid w:val="007B18AC"/>
    <w:rsid w:val="007B1B92"/>
    <w:rsid w:val="007B2066"/>
    <w:rsid w:val="007B21DD"/>
    <w:rsid w:val="007B2E3E"/>
    <w:rsid w:val="007B3F10"/>
    <w:rsid w:val="007B44CB"/>
    <w:rsid w:val="007B4BA2"/>
    <w:rsid w:val="007B5118"/>
    <w:rsid w:val="007B53DC"/>
    <w:rsid w:val="007B5533"/>
    <w:rsid w:val="007B5607"/>
    <w:rsid w:val="007B5874"/>
    <w:rsid w:val="007B5C16"/>
    <w:rsid w:val="007B646F"/>
    <w:rsid w:val="007B6491"/>
    <w:rsid w:val="007B7254"/>
    <w:rsid w:val="007B7A62"/>
    <w:rsid w:val="007B7D1C"/>
    <w:rsid w:val="007C0FFA"/>
    <w:rsid w:val="007C15CA"/>
    <w:rsid w:val="007C186C"/>
    <w:rsid w:val="007C191B"/>
    <w:rsid w:val="007C2452"/>
    <w:rsid w:val="007C2682"/>
    <w:rsid w:val="007C28B6"/>
    <w:rsid w:val="007C2B7D"/>
    <w:rsid w:val="007C3E9B"/>
    <w:rsid w:val="007C486A"/>
    <w:rsid w:val="007C4895"/>
    <w:rsid w:val="007C5673"/>
    <w:rsid w:val="007C5AED"/>
    <w:rsid w:val="007C60B9"/>
    <w:rsid w:val="007C6B04"/>
    <w:rsid w:val="007C6C7A"/>
    <w:rsid w:val="007C7838"/>
    <w:rsid w:val="007C7E8E"/>
    <w:rsid w:val="007D0151"/>
    <w:rsid w:val="007D0326"/>
    <w:rsid w:val="007D1990"/>
    <w:rsid w:val="007D27DE"/>
    <w:rsid w:val="007D29C2"/>
    <w:rsid w:val="007D2A7C"/>
    <w:rsid w:val="007D34E9"/>
    <w:rsid w:val="007D3E3D"/>
    <w:rsid w:val="007D4524"/>
    <w:rsid w:val="007D468F"/>
    <w:rsid w:val="007D46A2"/>
    <w:rsid w:val="007D4FA7"/>
    <w:rsid w:val="007D544D"/>
    <w:rsid w:val="007D553C"/>
    <w:rsid w:val="007D5800"/>
    <w:rsid w:val="007D5A4E"/>
    <w:rsid w:val="007D5F1F"/>
    <w:rsid w:val="007D6005"/>
    <w:rsid w:val="007D6246"/>
    <w:rsid w:val="007D69FB"/>
    <w:rsid w:val="007D6A63"/>
    <w:rsid w:val="007D727C"/>
    <w:rsid w:val="007D7297"/>
    <w:rsid w:val="007D7F73"/>
    <w:rsid w:val="007E1581"/>
    <w:rsid w:val="007E194D"/>
    <w:rsid w:val="007E24B8"/>
    <w:rsid w:val="007E25BE"/>
    <w:rsid w:val="007E279F"/>
    <w:rsid w:val="007E2EF7"/>
    <w:rsid w:val="007E3114"/>
    <w:rsid w:val="007E34C4"/>
    <w:rsid w:val="007E3521"/>
    <w:rsid w:val="007E36CE"/>
    <w:rsid w:val="007E3905"/>
    <w:rsid w:val="007E3FCF"/>
    <w:rsid w:val="007E44D6"/>
    <w:rsid w:val="007E4546"/>
    <w:rsid w:val="007E55B4"/>
    <w:rsid w:val="007E61A5"/>
    <w:rsid w:val="007E6833"/>
    <w:rsid w:val="007E6946"/>
    <w:rsid w:val="007E6F03"/>
    <w:rsid w:val="007E7591"/>
    <w:rsid w:val="007F0040"/>
    <w:rsid w:val="007F0683"/>
    <w:rsid w:val="007F06FE"/>
    <w:rsid w:val="007F0A42"/>
    <w:rsid w:val="007F269F"/>
    <w:rsid w:val="007F288C"/>
    <w:rsid w:val="007F2A7D"/>
    <w:rsid w:val="007F306F"/>
    <w:rsid w:val="007F3826"/>
    <w:rsid w:val="007F3A2A"/>
    <w:rsid w:val="007F3A31"/>
    <w:rsid w:val="007F3A42"/>
    <w:rsid w:val="007F3B31"/>
    <w:rsid w:val="007F3E26"/>
    <w:rsid w:val="007F5573"/>
    <w:rsid w:val="007F5CDA"/>
    <w:rsid w:val="007F66C5"/>
    <w:rsid w:val="00800624"/>
    <w:rsid w:val="00800739"/>
    <w:rsid w:val="00800977"/>
    <w:rsid w:val="00800A47"/>
    <w:rsid w:val="00800F77"/>
    <w:rsid w:val="00801168"/>
    <w:rsid w:val="00801860"/>
    <w:rsid w:val="00801B16"/>
    <w:rsid w:val="00803802"/>
    <w:rsid w:val="00803A15"/>
    <w:rsid w:val="00804493"/>
    <w:rsid w:val="00804881"/>
    <w:rsid w:val="008051DE"/>
    <w:rsid w:val="0080526D"/>
    <w:rsid w:val="0080591E"/>
    <w:rsid w:val="00805D68"/>
    <w:rsid w:val="00805DA9"/>
    <w:rsid w:val="0080620E"/>
    <w:rsid w:val="00806922"/>
    <w:rsid w:val="008069C1"/>
    <w:rsid w:val="00807644"/>
    <w:rsid w:val="0080783A"/>
    <w:rsid w:val="00807B62"/>
    <w:rsid w:val="00807E86"/>
    <w:rsid w:val="00810368"/>
    <w:rsid w:val="00810B6B"/>
    <w:rsid w:val="00810B9C"/>
    <w:rsid w:val="00810C0F"/>
    <w:rsid w:val="00810CC6"/>
    <w:rsid w:val="008111DA"/>
    <w:rsid w:val="0081190C"/>
    <w:rsid w:val="00811DE1"/>
    <w:rsid w:val="00811E48"/>
    <w:rsid w:val="00812472"/>
    <w:rsid w:val="00812598"/>
    <w:rsid w:val="00812F11"/>
    <w:rsid w:val="0081306E"/>
    <w:rsid w:val="00813A14"/>
    <w:rsid w:val="00813A84"/>
    <w:rsid w:val="00813C7F"/>
    <w:rsid w:val="008142A9"/>
    <w:rsid w:val="00815F7C"/>
    <w:rsid w:val="00815FE1"/>
    <w:rsid w:val="00816052"/>
    <w:rsid w:val="008168CD"/>
    <w:rsid w:val="00816AC5"/>
    <w:rsid w:val="00816CE1"/>
    <w:rsid w:val="008170FF"/>
    <w:rsid w:val="00817235"/>
    <w:rsid w:val="00817B2D"/>
    <w:rsid w:val="00820056"/>
    <w:rsid w:val="00820956"/>
    <w:rsid w:val="00821863"/>
    <w:rsid w:val="00821B03"/>
    <w:rsid w:val="00821DCC"/>
    <w:rsid w:val="00822298"/>
    <w:rsid w:val="00822B24"/>
    <w:rsid w:val="00822B97"/>
    <w:rsid w:val="00822BCD"/>
    <w:rsid w:val="00822F93"/>
    <w:rsid w:val="008233C9"/>
    <w:rsid w:val="008236A8"/>
    <w:rsid w:val="00823D6F"/>
    <w:rsid w:val="008249F3"/>
    <w:rsid w:val="00824D73"/>
    <w:rsid w:val="00824EA0"/>
    <w:rsid w:val="00826BF3"/>
    <w:rsid w:val="00826C63"/>
    <w:rsid w:val="00827273"/>
    <w:rsid w:val="00827596"/>
    <w:rsid w:val="0082766F"/>
    <w:rsid w:val="00827ADF"/>
    <w:rsid w:val="00830229"/>
    <w:rsid w:val="008303B7"/>
    <w:rsid w:val="00830CA5"/>
    <w:rsid w:val="008311F6"/>
    <w:rsid w:val="00831378"/>
    <w:rsid w:val="0083143E"/>
    <w:rsid w:val="00832B21"/>
    <w:rsid w:val="00833118"/>
    <w:rsid w:val="0083359C"/>
    <w:rsid w:val="0083372D"/>
    <w:rsid w:val="008337CA"/>
    <w:rsid w:val="00833E3A"/>
    <w:rsid w:val="00834922"/>
    <w:rsid w:val="008355FA"/>
    <w:rsid w:val="00835C76"/>
    <w:rsid w:val="008361C7"/>
    <w:rsid w:val="00836526"/>
    <w:rsid w:val="00836959"/>
    <w:rsid w:val="00836ED5"/>
    <w:rsid w:val="00837020"/>
    <w:rsid w:val="008376A0"/>
    <w:rsid w:val="00837820"/>
    <w:rsid w:val="00837BB2"/>
    <w:rsid w:val="00837D03"/>
    <w:rsid w:val="008401AC"/>
    <w:rsid w:val="008404FC"/>
    <w:rsid w:val="008405B0"/>
    <w:rsid w:val="00840EE5"/>
    <w:rsid w:val="00840F07"/>
    <w:rsid w:val="008410A4"/>
    <w:rsid w:val="00841735"/>
    <w:rsid w:val="008419B7"/>
    <w:rsid w:val="00841C52"/>
    <w:rsid w:val="00841D23"/>
    <w:rsid w:val="00841F8A"/>
    <w:rsid w:val="008425BC"/>
    <w:rsid w:val="008425CD"/>
    <w:rsid w:val="008426A2"/>
    <w:rsid w:val="008426C3"/>
    <w:rsid w:val="008430A7"/>
    <w:rsid w:val="008438CA"/>
    <w:rsid w:val="008439C9"/>
    <w:rsid w:val="00843AFF"/>
    <w:rsid w:val="00843B2D"/>
    <w:rsid w:val="00843E07"/>
    <w:rsid w:val="00845510"/>
    <w:rsid w:val="00845CDF"/>
    <w:rsid w:val="00845D83"/>
    <w:rsid w:val="00845DEB"/>
    <w:rsid w:val="00845F27"/>
    <w:rsid w:val="0084622E"/>
    <w:rsid w:val="0084701F"/>
    <w:rsid w:val="008475A4"/>
    <w:rsid w:val="008479A0"/>
    <w:rsid w:val="0085027F"/>
    <w:rsid w:val="0085034B"/>
    <w:rsid w:val="008504AD"/>
    <w:rsid w:val="00850929"/>
    <w:rsid w:val="008530EF"/>
    <w:rsid w:val="0085352A"/>
    <w:rsid w:val="00853AE9"/>
    <w:rsid w:val="00854EBD"/>
    <w:rsid w:val="00855336"/>
    <w:rsid w:val="00855366"/>
    <w:rsid w:val="00855E31"/>
    <w:rsid w:val="00856136"/>
    <w:rsid w:val="008564E8"/>
    <w:rsid w:val="0085666D"/>
    <w:rsid w:val="008569AE"/>
    <w:rsid w:val="00856FB5"/>
    <w:rsid w:val="008570A3"/>
    <w:rsid w:val="00857469"/>
    <w:rsid w:val="00857E7D"/>
    <w:rsid w:val="00860AC9"/>
    <w:rsid w:val="00860B0F"/>
    <w:rsid w:val="00860FA6"/>
    <w:rsid w:val="00861B1F"/>
    <w:rsid w:val="008628B8"/>
    <w:rsid w:val="00862A91"/>
    <w:rsid w:val="00862CF5"/>
    <w:rsid w:val="00863091"/>
    <w:rsid w:val="008632E4"/>
    <w:rsid w:val="008632F6"/>
    <w:rsid w:val="00863DB9"/>
    <w:rsid w:val="00863E1E"/>
    <w:rsid w:val="00864CB7"/>
    <w:rsid w:val="0086566D"/>
    <w:rsid w:val="0086573D"/>
    <w:rsid w:val="008657A5"/>
    <w:rsid w:val="008659AB"/>
    <w:rsid w:val="00865A6C"/>
    <w:rsid w:val="0086646C"/>
    <w:rsid w:val="008669E8"/>
    <w:rsid w:val="0086769B"/>
    <w:rsid w:val="008704F1"/>
    <w:rsid w:val="008707CE"/>
    <w:rsid w:val="00870A02"/>
    <w:rsid w:val="00870B7E"/>
    <w:rsid w:val="0087171A"/>
    <w:rsid w:val="008719D4"/>
    <w:rsid w:val="00871ECB"/>
    <w:rsid w:val="00872340"/>
    <w:rsid w:val="0087275A"/>
    <w:rsid w:val="008728D3"/>
    <w:rsid w:val="00872B64"/>
    <w:rsid w:val="00872CF4"/>
    <w:rsid w:val="00873927"/>
    <w:rsid w:val="00873978"/>
    <w:rsid w:val="00873FDF"/>
    <w:rsid w:val="00874FB2"/>
    <w:rsid w:val="00875482"/>
    <w:rsid w:val="008754C1"/>
    <w:rsid w:val="008758EC"/>
    <w:rsid w:val="008763A4"/>
    <w:rsid w:val="00876A79"/>
    <w:rsid w:val="00876FC0"/>
    <w:rsid w:val="008776F9"/>
    <w:rsid w:val="0088023D"/>
    <w:rsid w:val="00880868"/>
    <w:rsid w:val="00881123"/>
    <w:rsid w:val="00881351"/>
    <w:rsid w:val="00881759"/>
    <w:rsid w:val="008819F3"/>
    <w:rsid w:val="00881E5D"/>
    <w:rsid w:val="00882833"/>
    <w:rsid w:val="00882CCB"/>
    <w:rsid w:val="00883366"/>
    <w:rsid w:val="00883492"/>
    <w:rsid w:val="008838E9"/>
    <w:rsid w:val="00883C03"/>
    <w:rsid w:val="00884EF7"/>
    <w:rsid w:val="008861A4"/>
    <w:rsid w:val="00887A56"/>
    <w:rsid w:val="00887D03"/>
    <w:rsid w:val="008901D7"/>
    <w:rsid w:val="008901EF"/>
    <w:rsid w:val="00890921"/>
    <w:rsid w:val="00890D24"/>
    <w:rsid w:val="00890FEE"/>
    <w:rsid w:val="00891B1A"/>
    <w:rsid w:val="00891E92"/>
    <w:rsid w:val="00892274"/>
    <w:rsid w:val="00892C08"/>
    <w:rsid w:val="00893461"/>
    <w:rsid w:val="00893719"/>
    <w:rsid w:val="00893CB2"/>
    <w:rsid w:val="00893F11"/>
    <w:rsid w:val="008948B8"/>
    <w:rsid w:val="00894DF7"/>
    <w:rsid w:val="00895575"/>
    <w:rsid w:val="00895700"/>
    <w:rsid w:val="00895762"/>
    <w:rsid w:val="00895859"/>
    <w:rsid w:val="00895878"/>
    <w:rsid w:val="008961FA"/>
    <w:rsid w:val="0089627D"/>
    <w:rsid w:val="008964E6"/>
    <w:rsid w:val="008968E5"/>
    <w:rsid w:val="008969A2"/>
    <w:rsid w:val="00897856"/>
    <w:rsid w:val="008A04C7"/>
    <w:rsid w:val="008A0579"/>
    <w:rsid w:val="008A0825"/>
    <w:rsid w:val="008A11ED"/>
    <w:rsid w:val="008A1E33"/>
    <w:rsid w:val="008A22AF"/>
    <w:rsid w:val="008A231A"/>
    <w:rsid w:val="008A2A93"/>
    <w:rsid w:val="008A3AC8"/>
    <w:rsid w:val="008A3D75"/>
    <w:rsid w:val="008A3F91"/>
    <w:rsid w:val="008A4701"/>
    <w:rsid w:val="008A47B2"/>
    <w:rsid w:val="008A49B8"/>
    <w:rsid w:val="008A5007"/>
    <w:rsid w:val="008A5C0B"/>
    <w:rsid w:val="008A5D79"/>
    <w:rsid w:val="008A6F49"/>
    <w:rsid w:val="008A74FD"/>
    <w:rsid w:val="008A7BA5"/>
    <w:rsid w:val="008A7F31"/>
    <w:rsid w:val="008A7FB9"/>
    <w:rsid w:val="008B02E7"/>
    <w:rsid w:val="008B0D00"/>
    <w:rsid w:val="008B0F96"/>
    <w:rsid w:val="008B185A"/>
    <w:rsid w:val="008B1896"/>
    <w:rsid w:val="008B1D07"/>
    <w:rsid w:val="008B1EF7"/>
    <w:rsid w:val="008B21F8"/>
    <w:rsid w:val="008B22F7"/>
    <w:rsid w:val="008B2328"/>
    <w:rsid w:val="008B24C4"/>
    <w:rsid w:val="008B2693"/>
    <w:rsid w:val="008B45C6"/>
    <w:rsid w:val="008B4753"/>
    <w:rsid w:val="008B4A3C"/>
    <w:rsid w:val="008B5183"/>
    <w:rsid w:val="008B578F"/>
    <w:rsid w:val="008B5D9E"/>
    <w:rsid w:val="008B698A"/>
    <w:rsid w:val="008B70CC"/>
    <w:rsid w:val="008B7755"/>
    <w:rsid w:val="008B7CA3"/>
    <w:rsid w:val="008B7D12"/>
    <w:rsid w:val="008C0D8C"/>
    <w:rsid w:val="008C0FDB"/>
    <w:rsid w:val="008C12FD"/>
    <w:rsid w:val="008C14B3"/>
    <w:rsid w:val="008C14EF"/>
    <w:rsid w:val="008C1E49"/>
    <w:rsid w:val="008C265C"/>
    <w:rsid w:val="008C2D21"/>
    <w:rsid w:val="008C390F"/>
    <w:rsid w:val="008C41F3"/>
    <w:rsid w:val="008C4757"/>
    <w:rsid w:val="008C4FB5"/>
    <w:rsid w:val="008C50DB"/>
    <w:rsid w:val="008C537A"/>
    <w:rsid w:val="008C5D08"/>
    <w:rsid w:val="008C60D7"/>
    <w:rsid w:val="008C6154"/>
    <w:rsid w:val="008C6181"/>
    <w:rsid w:val="008C618A"/>
    <w:rsid w:val="008C6367"/>
    <w:rsid w:val="008C6A7C"/>
    <w:rsid w:val="008C7241"/>
    <w:rsid w:val="008C7A43"/>
    <w:rsid w:val="008C7D9E"/>
    <w:rsid w:val="008D1496"/>
    <w:rsid w:val="008D1C83"/>
    <w:rsid w:val="008D1D0B"/>
    <w:rsid w:val="008D1F81"/>
    <w:rsid w:val="008D3190"/>
    <w:rsid w:val="008D3357"/>
    <w:rsid w:val="008D452E"/>
    <w:rsid w:val="008D510C"/>
    <w:rsid w:val="008D5B7C"/>
    <w:rsid w:val="008D65BE"/>
    <w:rsid w:val="008D7414"/>
    <w:rsid w:val="008D744F"/>
    <w:rsid w:val="008D78B8"/>
    <w:rsid w:val="008D7A3F"/>
    <w:rsid w:val="008D7F0C"/>
    <w:rsid w:val="008E14E7"/>
    <w:rsid w:val="008E1639"/>
    <w:rsid w:val="008E1DA6"/>
    <w:rsid w:val="008E21B7"/>
    <w:rsid w:val="008E21F6"/>
    <w:rsid w:val="008E2460"/>
    <w:rsid w:val="008E2DD8"/>
    <w:rsid w:val="008E3B96"/>
    <w:rsid w:val="008E4088"/>
    <w:rsid w:val="008E446C"/>
    <w:rsid w:val="008E478C"/>
    <w:rsid w:val="008E49B3"/>
    <w:rsid w:val="008E53E4"/>
    <w:rsid w:val="008E53F6"/>
    <w:rsid w:val="008E5A95"/>
    <w:rsid w:val="008E5D0B"/>
    <w:rsid w:val="008E5E75"/>
    <w:rsid w:val="008E66EC"/>
    <w:rsid w:val="008E7750"/>
    <w:rsid w:val="008E7951"/>
    <w:rsid w:val="008E7B5D"/>
    <w:rsid w:val="008E7BFB"/>
    <w:rsid w:val="008E7CDF"/>
    <w:rsid w:val="008E7FA2"/>
    <w:rsid w:val="008F0033"/>
    <w:rsid w:val="008F0AFD"/>
    <w:rsid w:val="008F0F29"/>
    <w:rsid w:val="008F1960"/>
    <w:rsid w:val="008F1CC2"/>
    <w:rsid w:val="008F1DD1"/>
    <w:rsid w:val="008F2532"/>
    <w:rsid w:val="008F2EE9"/>
    <w:rsid w:val="008F30D2"/>
    <w:rsid w:val="008F392C"/>
    <w:rsid w:val="008F3A30"/>
    <w:rsid w:val="008F4940"/>
    <w:rsid w:val="008F4CD4"/>
    <w:rsid w:val="008F5186"/>
    <w:rsid w:val="008F57F8"/>
    <w:rsid w:val="008F5A0E"/>
    <w:rsid w:val="008F5E79"/>
    <w:rsid w:val="008F6257"/>
    <w:rsid w:val="008F62FD"/>
    <w:rsid w:val="008F67E7"/>
    <w:rsid w:val="008F71BB"/>
    <w:rsid w:val="008F7DAC"/>
    <w:rsid w:val="00900065"/>
    <w:rsid w:val="009001E1"/>
    <w:rsid w:val="0090081A"/>
    <w:rsid w:val="00900E36"/>
    <w:rsid w:val="0090160C"/>
    <w:rsid w:val="00901726"/>
    <w:rsid w:val="00902D7A"/>
    <w:rsid w:val="0090364A"/>
    <w:rsid w:val="0090390A"/>
    <w:rsid w:val="00905115"/>
    <w:rsid w:val="0090582F"/>
    <w:rsid w:val="00905B88"/>
    <w:rsid w:val="009060C5"/>
    <w:rsid w:val="00906805"/>
    <w:rsid w:val="00907357"/>
    <w:rsid w:val="0091004C"/>
    <w:rsid w:val="00910075"/>
    <w:rsid w:val="0091045A"/>
    <w:rsid w:val="009106C4"/>
    <w:rsid w:val="009107F2"/>
    <w:rsid w:val="0091095B"/>
    <w:rsid w:val="00910A59"/>
    <w:rsid w:val="009111AC"/>
    <w:rsid w:val="0091141F"/>
    <w:rsid w:val="0091163C"/>
    <w:rsid w:val="0091166B"/>
    <w:rsid w:val="00911F09"/>
    <w:rsid w:val="00912036"/>
    <w:rsid w:val="00912232"/>
    <w:rsid w:val="00912278"/>
    <w:rsid w:val="00912471"/>
    <w:rsid w:val="009124C6"/>
    <w:rsid w:val="0091285E"/>
    <w:rsid w:val="00912C2B"/>
    <w:rsid w:val="00912E44"/>
    <w:rsid w:val="00912EFE"/>
    <w:rsid w:val="00913C2D"/>
    <w:rsid w:val="009148DA"/>
    <w:rsid w:val="00914B21"/>
    <w:rsid w:val="00914DF8"/>
    <w:rsid w:val="0091518E"/>
    <w:rsid w:val="00915413"/>
    <w:rsid w:val="009154E4"/>
    <w:rsid w:val="009156E8"/>
    <w:rsid w:val="00915A2C"/>
    <w:rsid w:val="00916651"/>
    <w:rsid w:val="00916E8C"/>
    <w:rsid w:val="009174F4"/>
    <w:rsid w:val="00920B45"/>
    <w:rsid w:val="009211D0"/>
    <w:rsid w:val="00921486"/>
    <w:rsid w:val="00921DD9"/>
    <w:rsid w:val="0092218F"/>
    <w:rsid w:val="0092345B"/>
    <w:rsid w:val="0092386A"/>
    <w:rsid w:val="00923EF9"/>
    <w:rsid w:val="00924366"/>
    <w:rsid w:val="00925A29"/>
    <w:rsid w:val="00925ABB"/>
    <w:rsid w:val="0092610F"/>
    <w:rsid w:val="0092620E"/>
    <w:rsid w:val="0092677D"/>
    <w:rsid w:val="009267FA"/>
    <w:rsid w:val="00926885"/>
    <w:rsid w:val="009270A2"/>
    <w:rsid w:val="00927837"/>
    <w:rsid w:val="00927B7F"/>
    <w:rsid w:val="00927C5A"/>
    <w:rsid w:val="009303D0"/>
    <w:rsid w:val="00930402"/>
    <w:rsid w:val="00930592"/>
    <w:rsid w:val="0093079E"/>
    <w:rsid w:val="009309C9"/>
    <w:rsid w:val="00930AF5"/>
    <w:rsid w:val="00930D54"/>
    <w:rsid w:val="00930DDA"/>
    <w:rsid w:val="009318E9"/>
    <w:rsid w:val="00931BF7"/>
    <w:rsid w:val="0093206D"/>
    <w:rsid w:val="009328EA"/>
    <w:rsid w:val="00932BC4"/>
    <w:rsid w:val="00932EA9"/>
    <w:rsid w:val="009332D7"/>
    <w:rsid w:val="00933A8F"/>
    <w:rsid w:val="00933CB2"/>
    <w:rsid w:val="009340BE"/>
    <w:rsid w:val="00934409"/>
    <w:rsid w:val="009345D7"/>
    <w:rsid w:val="00934F8C"/>
    <w:rsid w:val="00935046"/>
    <w:rsid w:val="009355E0"/>
    <w:rsid w:val="00935879"/>
    <w:rsid w:val="00935972"/>
    <w:rsid w:val="00935A88"/>
    <w:rsid w:val="009364EF"/>
    <w:rsid w:val="00936864"/>
    <w:rsid w:val="00936C10"/>
    <w:rsid w:val="00936E36"/>
    <w:rsid w:val="009372E8"/>
    <w:rsid w:val="00940A4C"/>
    <w:rsid w:val="0094119B"/>
    <w:rsid w:val="00941788"/>
    <w:rsid w:val="009418EF"/>
    <w:rsid w:val="0094211B"/>
    <w:rsid w:val="00942813"/>
    <w:rsid w:val="00942B6A"/>
    <w:rsid w:val="00944545"/>
    <w:rsid w:val="00944551"/>
    <w:rsid w:val="009447C7"/>
    <w:rsid w:val="00944B05"/>
    <w:rsid w:val="00944DA3"/>
    <w:rsid w:val="00945630"/>
    <w:rsid w:val="00945850"/>
    <w:rsid w:val="00945B13"/>
    <w:rsid w:val="00946FD6"/>
    <w:rsid w:val="009473BC"/>
    <w:rsid w:val="00947AF0"/>
    <w:rsid w:val="00950328"/>
    <w:rsid w:val="009505CC"/>
    <w:rsid w:val="00950C4C"/>
    <w:rsid w:val="00951180"/>
    <w:rsid w:val="009512FC"/>
    <w:rsid w:val="00951DE1"/>
    <w:rsid w:val="00951EFD"/>
    <w:rsid w:val="00952226"/>
    <w:rsid w:val="00952E06"/>
    <w:rsid w:val="00953455"/>
    <w:rsid w:val="009537D9"/>
    <w:rsid w:val="009538B4"/>
    <w:rsid w:val="00953B9B"/>
    <w:rsid w:val="00953D9B"/>
    <w:rsid w:val="00954185"/>
    <w:rsid w:val="009541D5"/>
    <w:rsid w:val="00954B71"/>
    <w:rsid w:val="00954C59"/>
    <w:rsid w:val="00955331"/>
    <w:rsid w:val="00955A6D"/>
    <w:rsid w:val="009563C7"/>
    <w:rsid w:val="009568C0"/>
    <w:rsid w:val="009569CF"/>
    <w:rsid w:val="0096043A"/>
    <w:rsid w:val="009607BA"/>
    <w:rsid w:val="009609AF"/>
    <w:rsid w:val="00960C53"/>
    <w:rsid w:val="00960D3C"/>
    <w:rsid w:val="00960E71"/>
    <w:rsid w:val="009616B4"/>
    <w:rsid w:val="00961758"/>
    <w:rsid w:val="00961949"/>
    <w:rsid w:val="00962294"/>
    <w:rsid w:val="009628A1"/>
    <w:rsid w:val="00962C2B"/>
    <w:rsid w:val="00962D5F"/>
    <w:rsid w:val="0096353D"/>
    <w:rsid w:val="00964518"/>
    <w:rsid w:val="00964BA0"/>
    <w:rsid w:val="00964F6D"/>
    <w:rsid w:val="00965792"/>
    <w:rsid w:val="00965A4C"/>
    <w:rsid w:val="00965AD7"/>
    <w:rsid w:val="00965D1B"/>
    <w:rsid w:val="00965E4E"/>
    <w:rsid w:val="0096621A"/>
    <w:rsid w:val="0096687E"/>
    <w:rsid w:val="009702F3"/>
    <w:rsid w:val="00970AC7"/>
    <w:rsid w:val="0097132D"/>
    <w:rsid w:val="0097165F"/>
    <w:rsid w:val="00972120"/>
    <w:rsid w:val="009722D2"/>
    <w:rsid w:val="00973AA6"/>
    <w:rsid w:val="00974038"/>
    <w:rsid w:val="00974293"/>
    <w:rsid w:val="00975524"/>
    <w:rsid w:val="00975577"/>
    <w:rsid w:val="00975A63"/>
    <w:rsid w:val="00975CD7"/>
    <w:rsid w:val="00975D05"/>
    <w:rsid w:val="00976126"/>
    <w:rsid w:val="00976233"/>
    <w:rsid w:val="009762BC"/>
    <w:rsid w:val="009766B6"/>
    <w:rsid w:val="00976A74"/>
    <w:rsid w:val="00976D2E"/>
    <w:rsid w:val="00977009"/>
    <w:rsid w:val="009776D6"/>
    <w:rsid w:val="009779EE"/>
    <w:rsid w:val="0098007E"/>
    <w:rsid w:val="009801F7"/>
    <w:rsid w:val="00980AC0"/>
    <w:rsid w:val="00980B35"/>
    <w:rsid w:val="00980E69"/>
    <w:rsid w:val="00980F7F"/>
    <w:rsid w:val="0098115F"/>
    <w:rsid w:val="009812D7"/>
    <w:rsid w:val="0098161B"/>
    <w:rsid w:val="00981849"/>
    <w:rsid w:val="009819E1"/>
    <w:rsid w:val="00981A30"/>
    <w:rsid w:val="00981BA2"/>
    <w:rsid w:val="00981C8B"/>
    <w:rsid w:val="00981F01"/>
    <w:rsid w:val="00982896"/>
    <w:rsid w:val="00982B72"/>
    <w:rsid w:val="00983792"/>
    <w:rsid w:val="009843D5"/>
    <w:rsid w:val="009850CB"/>
    <w:rsid w:val="00985786"/>
    <w:rsid w:val="009857CF"/>
    <w:rsid w:val="00985BCD"/>
    <w:rsid w:val="00985F99"/>
    <w:rsid w:val="00986315"/>
    <w:rsid w:val="009866D8"/>
    <w:rsid w:val="00987066"/>
    <w:rsid w:val="00987A00"/>
    <w:rsid w:val="0099073E"/>
    <w:rsid w:val="00990EA3"/>
    <w:rsid w:val="00991482"/>
    <w:rsid w:val="00991799"/>
    <w:rsid w:val="00991CD1"/>
    <w:rsid w:val="00991F5C"/>
    <w:rsid w:val="00991FC7"/>
    <w:rsid w:val="00992073"/>
    <w:rsid w:val="009922D8"/>
    <w:rsid w:val="0099320F"/>
    <w:rsid w:val="00993948"/>
    <w:rsid w:val="0099401B"/>
    <w:rsid w:val="0099465A"/>
    <w:rsid w:val="00994F69"/>
    <w:rsid w:val="0099574D"/>
    <w:rsid w:val="00995D78"/>
    <w:rsid w:val="009962FA"/>
    <w:rsid w:val="00996E4E"/>
    <w:rsid w:val="0099730B"/>
    <w:rsid w:val="0099750D"/>
    <w:rsid w:val="009976A9"/>
    <w:rsid w:val="009A0200"/>
    <w:rsid w:val="009A091D"/>
    <w:rsid w:val="009A0BD2"/>
    <w:rsid w:val="009A130D"/>
    <w:rsid w:val="009A141B"/>
    <w:rsid w:val="009A19A1"/>
    <w:rsid w:val="009A1F16"/>
    <w:rsid w:val="009A214F"/>
    <w:rsid w:val="009A2764"/>
    <w:rsid w:val="009A2914"/>
    <w:rsid w:val="009A2D7F"/>
    <w:rsid w:val="009A4017"/>
    <w:rsid w:val="009A57F8"/>
    <w:rsid w:val="009A6631"/>
    <w:rsid w:val="009A6D7B"/>
    <w:rsid w:val="009A6FE1"/>
    <w:rsid w:val="009A717F"/>
    <w:rsid w:val="009A7831"/>
    <w:rsid w:val="009B06DA"/>
    <w:rsid w:val="009B0BFD"/>
    <w:rsid w:val="009B0E4D"/>
    <w:rsid w:val="009B1A74"/>
    <w:rsid w:val="009B209F"/>
    <w:rsid w:val="009B24D6"/>
    <w:rsid w:val="009B25FE"/>
    <w:rsid w:val="009B2D68"/>
    <w:rsid w:val="009B30DE"/>
    <w:rsid w:val="009B33A8"/>
    <w:rsid w:val="009B34FC"/>
    <w:rsid w:val="009B37B3"/>
    <w:rsid w:val="009B38DA"/>
    <w:rsid w:val="009B3D9C"/>
    <w:rsid w:val="009B45DF"/>
    <w:rsid w:val="009B497E"/>
    <w:rsid w:val="009B4CE1"/>
    <w:rsid w:val="009B546A"/>
    <w:rsid w:val="009B5690"/>
    <w:rsid w:val="009B56AB"/>
    <w:rsid w:val="009B5A34"/>
    <w:rsid w:val="009B66A1"/>
    <w:rsid w:val="009B69B1"/>
    <w:rsid w:val="009B6D19"/>
    <w:rsid w:val="009B6E30"/>
    <w:rsid w:val="009B6EDE"/>
    <w:rsid w:val="009B6FF2"/>
    <w:rsid w:val="009B76CB"/>
    <w:rsid w:val="009B77F6"/>
    <w:rsid w:val="009B79CE"/>
    <w:rsid w:val="009C1D96"/>
    <w:rsid w:val="009C1E07"/>
    <w:rsid w:val="009C1EA2"/>
    <w:rsid w:val="009C287E"/>
    <w:rsid w:val="009C28AF"/>
    <w:rsid w:val="009C346B"/>
    <w:rsid w:val="009C4705"/>
    <w:rsid w:val="009C4F06"/>
    <w:rsid w:val="009C5061"/>
    <w:rsid w:val="009C5AE0"/>
    <w:rsid w:val="009C5B48"/>
    <w:rsid w:val="009C5CBB"/>
    <w:rsid w:val="009C5FFA"/>
    <w:rsid w:val="009C6287"/>
    <w:rsid w:val="009C7163"/>
    <w:rsid w:val="009C7296"/>
    <w:rsid w:val="009C7A9A"/>
    <w:rsid w:val="009D00DE"/>
    <w:rsid w:val="009D01EF"/>
    <w:rsid w:val="009D0275"/>
    <w:rsid w:val="009D0369"/>
    <w:rsid w:val="009D070B"/>
    <w:rsid w:val="009D0972"/>
    <w:rsid w:val="009D13D6"/>
    <w:rsid w:val="009D178F"/>
    <w:rsid w:val="009D1861"/>
    <w:rsid w:val="009D221F"/>
    <w:rsid w:val="009D2868"/>
    <w:rsid w:val="009D2EF2"/>
    <w:rsid w:val="009D2F0C"/>
    <w:rsid w:val="009D3108"/>
    <w:rsid w:val="009D349A"/>
    <w:rsid w:val="009D4979"/>
    <w:rsid w:val="009D5F7C"/>
    <w:rsid w:val="009D60E0"/>
    <w:rsid w:val="009D625F"/>
    <w:rsid w:val="009D6570"/>
    <w:rsid w:val="009D7079"/>
    <w:rsid w:val="009D7359"/>
    <w:rsid w:val="009D7D31"/>
    <w:rsid w:val="009E0918"/>
    <w:rsid w:val="009E0C47"/>
    <w:rsid w:val="009E0CE3"/>
    <w:rsid w:val="009E11EF"/>
    <w:rsid w:val="009E1ABB"/>
    <w:rsid w:val="009E1AF5"/>
    <w:rsid w:val="009E1CAA"/>
    <w:rsid w:val="009E2359"/>
    <w:rsid w:val="009E2D69"/>
    <w:rsid w:val="009E33CE"/>
    <w:rsid w:val="009E3DB7"/>
    <w:rsid w:val="009E4734"/>
    <w:rsid w:val="009E5447"/>
    <w:rsid w:val="009E5947"/>
    <w:rsid w:val="009E5F3C"/>
    <w:rsid w:val="009E67B3"/>
    <w:rsid w:val="009E6C73"/>
    <w:rsid w:val="009E78ED"/>
    <w:rsid w:val="009E7926"/>
    <w:rsid w:val="009E7CEB"/>
    <w:rsid w:val="009F036E"/>
    <w:rsid w:val="009F0478"/>
    <w:rsid w:val="009F1329"/>
    <w:rsid w:val="009F195B"/>
    <w:rsid w:val="009F1BA0"/>
    <w:rsid w:val="009F2193"/>
    <w:rsid w:val="009F2873"/>
    <w:rsid w:val="009F2CE1"/>
    <w:rsid w:val="009F2D7A"/>
    <w:rsid w:val="009F3021"/>
    <w:rsid w:val="009F307A"/>
    <w:rsid w:val="009F30D4"/>
    <w:rsid w:val="009F36B5"/>
    <w:rsid w:val="009F370A"/>
    <w:rsid w:val="009F47C3"/>
    <w:rsid w:val="009F4F14"/>
    <w:rsid w:val="009F51B2"/>
    <w:rsid w:val="009F52E5"/>
    <w:rsid w:val="009F5617"/>
    <w:rsid w:val="009F5846"/>
    <w:rsid w:val="009F5E79"/>
    <w:rsid w:val="009F6076"/>
    <w:rsid w:val="009F6174"/>
    <w:rsid w:val="009F77CC"/>
    <w:rsid w:val="009F7B63"/>
    <w:rsid w:val="009F7CB5"/>
    <w:rsid w:val="00A00C2F"/>
    <w:rsid w:val="00A01CDD"/>
    <w:rsid w:val="00A0225C"/>
    <w:rsid w:val="00A02B8C"/>
    <w:rsid w:val="00A02DC9"/>
    <w:rsid w:val="00A0431F"/>
    <w:rsid w:val="00A0432F"/>
    <w:rsid w:val="00A0435F"/>
    <w:rsid w:val="00A0468F"/>
    <w:rsid w:val="00A04D15"/>
    <w:rsid w:val="00A04D35"/>
    <w:rsid w:val="00A04E22"/>
    <w:rsid w:val="00A05209"/>
    <w:rsid w:val="00A057F1"/>
    <w:rsid w:val="00A05965"/>
    <w:rsid w:val="00A0607C"/>
    <w:rsid w:val="00A06376"/>
    <w:rsid w:val="00A0653E"/>
    <w:rsid w:val="00A06BED"/>
    <w:rsid w:val="00A07162"/>
    <w:rsid w:val="00A07662"/>
    <w:rsid w:val="00A07D50"/>
    <w:rsid w:val="00A10019"/>
    <w:rsid w:val="00A10EEB"/>
    <w:rsid w:val="00A10FA0"/>
    <w:rsid w:val="00A1108A"/>
    <w:rsid w:val="00A1125D"/>
    <w:rsid w:val="00A11513"/>
    <w:rsid w:val="00A117E3"/>
    <w:rsid w:val="00A118AB"/>
    <w:rsid w:val="00A11E67"/>
    <w:rsid w:val="00A122EA"/>
    <w:rsid w:val="00A133C1"/>
    <w:rsid w:val="00A13400"/>
    <w:rsid w:val="00A13557"/>
    <w:rsid w:val="00A14D7F"/>
    <w:rsid w:val="00A14E21"/>
    <w:rsid w:val="00A1546D"/>
    <w:rsid w:val="00A15FA1"/>
    <w:rsid w:val="00A166AD"/>
    <w:rsid w:val="00A178DC"/>
    <w:rsid w:val="00A17A44"/>
    <w:rsid w:val="00A20109"/>
    <w:rsid w:val="00A20CF5"/>
    <w:rsid w:val="00A210EB"/>
    <w:rsid w:val="00A21362"/>
    <w:rsid w:val="00A2177F"/>
    <w:rsid w:val="00A219E9"/>
    <w:rsid w:val="00A21BC7"/>
    <w:rsid w:val="00A21DB0"/>
    <w:rsid w:val="00A21E62"/>
    <w:rsid w:val="00A21F76"/>
    <w:rsid w:val="00A22FD2"/>
    <w:rsid w:val="00A2306C"/>
    <w:rsid w:val="00A23788"/>
    <w:rsid w:val="00A23801"/>
    <w:rsid w:val="00A24084"/>
    <w:rsid w:val="00A240F9"/>
    <w:rsid w:val="00A24A4D"/>
    <w:rsid w:val="00A2516C"/>
    <w:rsid w:val="00A26105"/>
    <w:rsid w:val="00A26303"/>
    <w:rsid w:val="00A26807"/>
    <w:rsid w:val="00A26905"/>
    <w:rsid w:val="00A26A16"/>
    <w:rsid w:val="00A27986"/>
    <w:rsid w:val="00A27ECA"/>
    <w:rsid w:val="00A30358"/>
    <w:rsid w:val="00A3039B"/>
    <w:rsid w:val="00A30BDE"/>
    <w:rsid w:val="00A30E2F"/>
    <w:rsid w:val="00A31459"/>
    <w:rsid w:val="00A31DA6"/>
    <w:rsid w:val="00A32076"/>
    <w:rsid w:val="00A320E2"/>
    <w:rsid w:val="00A321BA"/>
    <w:rsid w:val="00A32449"/>
    <w:rsid w:val="00A32CAD"/>
    <w:rsid w:val="00A32CC8"/>
    <w:rsid w:val="00A33161"/>
    <w:rsid w:val="00A331B2"/>
    <w:rsid w:val="00A33890"/>
    <w:rsid w:val="00A354B5"/>
    <w:rsid w:val="00A355A9"/>
    <w:rsid w:val="00A3591F"/>
    <w:rsid w:val="00A3633D"/>
    <w:rsid w:val="00A368E5"/>
    <w:rsid w:val="00A37DB5"/>
    <w:rsid w:val="00A40285"/>
    <w:rsid w:val="00A407AB"/>
    <w:rsid w:val="00A40925"/>
    <w:rsid w:val="00A40FB8"/>
    <w:rsid w:val="00A41914"/>
    <w:rsid w:val="00A421AC"/>
    <w:rsid w:val="00A42C82"/>
    <w:rsid w:val="00A43A44"/>
    <w:rsid w:val="00A44F5D"/>
    <w:rsid w:val="00A45032"/>
    <w:rsid w:val="00A45ABE"/>
    <w:rsid w:val="00A45BF7"/>
    <w:rsid w:val="00A462C5"/>
    <w:rsid w:val="00A47145"/>
    <w:rsid w:val="00A4767D"/>
    <w:rsid w:val="00A4793B"/>
    <w:rsid w:val="00A47E61"/>
    <w:rsid w:val="00A50756"/>
    <w:rsid w:val="00A507B1"/>
    <w:rsid w:val="00A50900"/>
    <w:rsid w:val="00A50A17"/>
    <w:rsid w:val="00A51D98"/>
    <w:rsid w:val="00A52132"/>
    <w:rsid w:val="00A521FA"/>
    <w:rsid w:val="00A523FE"/>
    <w:rsid w:val="00A52A9F"/>
    <w:rsid w:val="00A52C3E"/>
    <w:rsid w:val="00A52D33"/>
    <w:rsid w:val="00A52F09"/>
    <w:rsid w:val="00A5359A"/>
    <w:rsid w:val="00A535C7"/>
    <w:rsid w:val="00A535CB"/>
    <w:rsid w:val="00A53808"/>
    <w:rsid w:val="00A53F8A"/>
    <w:rsid w:val="00A54422"/>
    <w:rsid w:val="00A54717"/>
    <w:rsid w:val="00A54F47"/>
    <w:rsid w:val="00A55016"/>
    <w:rsid w:val="00A5540F"/>
    <w:rsid w:val="00A555A2"/>
    <w:rsid w:val="00A558CC"/>
    <w:rsid w:val="00A566B1"/>
    <w:rsid w:val="00A568F4"/>
    <w:rsid w:val="00A56D89"/>
    <w:rsid w:val="00A572A2"/>
    <w:rsid w:val="00A57A1C"/>
    <w:rsid w:val="00A57BE3"/>
    <w:rsid w:val="00A57DBE"/>
    <w:rsid w:val="00A57E4F"/>
    <w:rsid w:val="00A6002C"/>
    <w:rsid w:val="00A605EA"/>
    <w:rsid w:val="00A608CB"/>
    <w:rsid w:val="00A60ABD"/>
    <w:rsid w:val="00A615B1"/>
    <w:rsid w:val="00A616DB"/>
    <w:rsid w:val="00A61ADB"/>
    <w:rsid w:val="00A622CA"/>
    <w:rsid w:val="00A63E35"/>
    <w:rsid w:val="00A645EC"/>
    <w:rsid w:val="00A649FE"/>
    <w:rsid w:val="00A64B95"/>
    <w:rsid w:val="00A64F96"/>
    <w:rsid w:val="00A655D8"/>
    <w:rsid w:val="00A659DB"/>
    <w:rsid w:val="00A667CA"/>
    <w:rsid w:val="00A66AA1"/>
    <w:rsid w:val="00A67588"/>
    <w:rsid w:val="00A67A55"/>
    <w:rsid w:val="00A67CF6"/>
    <w:rsid w:val="00A67EE7"/>
    <w:rsid w:val="00A70106"/>
    <w:rsid w:val="00A70253"/>
    <w:rsid w:val="00A703D5"/>
    <w:rsid w:val="00A709A5"/>
    <w:rsid w:val="00A709E3"/>
    <w:rsid w:val="00A7151E"/>
    <w:rsid w:val="00A71905"/>
    <w:rsid w:val="00A71BB4"/>
    <w:rsid w:val="00A72DFD"/>
    <w:rsid w:val="00A7415F"/>
    <w:rsid w:val="00A746FD"/>
    <w:rsid w:val="00A74A14"/>
    <w:rsid w:val="00A74CA8"/>
    <w:rsid w:val="00A75323"/>
    <w:rsid w:val="00A75BA0"/>
    <w:rsid w:val="00A77FF4"/>
    <w:rsid w:val="00A8017D"/>
    <w:rsid w:val="00A8017F"/>
    <w:rsid w:val="00A8026C"/>
    <w:rsid w:val="00A808C9"/>
    <w:rsid w:val="00A80BF4"/>
    <w:rsid w:val="00A81181"/>
    <w:rsid w:val="00A81587"/>
    <w:rsid w:val="00A81D96"/>
    <w:rsid w:val="00A82B1E"/>
    <w:rsid w:val="00A82C17"/>
    <w:rsid w:val="00A82E78"/>
    <w:rsid w:val="00A836FB"/>
    <w:rsid w:val="00A83729"/>
    <w:rsid w:val="00A839FB"/>
    <w:rsid w:val="00A84191"/>
    <w:rsid w:val="00A843AF"/>
    <w:rsid w:val="00A852CE"/>
    <w:rsid w:val="00A857F8"/>
    <w:rsid w:val="00A85A68"/>
    <w:rsid w:val="00A86152"/>
    <w:rsid w:val="00A8637D"/>
    <w:rsid w:val="00A869C3"/>
    <w:rsid w:val="00A86B97"/>
    <w:rsid w:val="00A86D51"/>
    <w:rsid w:val="00A87403"/>
    <w:rsid w:val="00A87B49"/>
    <w:rsid w:val="00A903F7"/>
    <w:rsid w:val="00A9068E"/>
    <w:rsid w:val="00A9093B"/>
    <w:rsid w:val="00A91907"/>
    <w:rsid w:val="00A92A11"/>
    <w:rsid w:val="00A92A94"/>
    <w:rsid w:val="00A93077"/>
    <w:rsid w:val="00A93775"/>
    <w:rsid w:val="00A93C85"/>
    <w:rsid w:val="00A93E7B"/>
    <w:rsid w:val="00A94161"/>
    <w:rsid w:val="00A9468C"/>
    <w:rsid w:val="00A9488F"/>
    <w:rsid w:val="00A94A42"/>
    <w:rsid w:val="00A94DAD"/>
    <w:rsid w:val="00A94E55"/>
    <w:rsid w:val="00A95690"/>
    <w:rsid w:val="00A957F0"/>
    <w:rsid w:val="00A95D48"/>
    <w:rsid w:val="00A97437"/>
    <w:rsid w:val="00A97C68"/>
    <w:rsid w:val="00AA0213"/>
    <w:rsid w:val="00AA0995"/>
    <w:rsid w:val="00AA192E"/>
    <w:rsid w:val="00AA1EB9"/>
    <w:rsid w:val="00AA1F80"/>
    <w:rsid w:val="00AA2129"/>
    <w:rsid w:val="00AA22CE"/>
    <w:rsid w:val="00AA2BC4"/>
    <w:rsid w:val="00AA3147"/>
    <w:rsid w:val="00AA37F1"/>
    <w:rsid w:val="00AA3A85"/>
    <w:rsid w:val="00AA3E0D"/>
    <w:rsid w:val="00AA420B"/>
    <w:rsid w:val="00AA4C69"/>
    <w:rsid w:val="00AA57D7"/>
    <w:rsid w:val="00AA5948"/>
    <w:rsid w:val="00AA5FD2"/>
    <w:rsid w:val="00AA6272"/>
    <w:rsid w:val="00AA6649"/>
    <w:rsid w:val="00AA7770"/>
    <w:rsid w:val="00AA7ECC"/>
    <w:rsid w:val="00AA7F18"/>
    <w:rsid w:val="00AB0096"/>
    <w:rsid w:val="00AB06A9"/>
    <w:rsid w:val="00AB0DD1"/>
    <w:rsid w:val="00AB1382"/>
    <w:rsid w:val="00AB13AC"/>
    <w:rsid w:val="00AB19DC"/>
    <w:rsid w:val="00AB1E82"/>
    <w:rsid w:val="00AB1FA8"/>
    <w:rsid w:val="00AB201C"/>
    <w:rsid w:val="00AB32FB"/>
    <w:rsid w:val="00AB3745"/>
    <w:rsid w:val="00AB3A46"/>
    <w:rsid w:val="00AB3B87"/>
    <w:rsid w:val="00AB418B"/>
    <w:rsid w:val="00AB4272"/>
    <w:rsid w:val="00AB45C2"/>
    <w:rsid w:val="00AB4948"/>
    <w:rsid w:val="00AB51A3"/>
    <w:rsid w:val="00AB6103"/>
    <w:rsid w:val="00AB7618"/>
    <w:rsid w:val="00AB7800"/>
    <w:rsid w:val="00AC0B15"/>
    <w:rsid w:val="00AC13E6"/>
    <w:rsid w:val="00AC1728"/>
    <w:rsid w:val="00AC1B81"/>
    <w:rsid w:val="00AC1EEC"/>
    <w:rsid w:val="00AC24E5"/>
    <w:rsid w:val="00AC2AA0"/>
    <w:rsid w:val="00AC3FFD"/>
    <w:rsid w:val="00AC4D14"/>
    <w:rsid w:val="00AC5FEB"/>
    <w:rsid w:val="00AC6249"/>
    <w:rsid w:val="00AC6345"/>
    <w:rsid w:val="00AC6617"/>
    <w:rsid w:val="00AC6975"/>
    <w:rsid w:val="00AC7209"/>
    <w:rsid w:val="00AC7502"/>
    <w:rsid w:val="00AC787F"/>
    <w:rsid w:val="00AC7896"/>
    <w:rsid w:val="00AC7B58"/>
    <w:rsid w:val="00AD08EC"/>
    <w:rsid w:val="00AD0AFC"/>
    <w:rsid w:val="00AD16D6"/>
    <w:rsid w:val="00AD1708"/>
    <w:rsid w:val="00AD1CB9"/>
    <w:rsid w:val="00AD241D"/>
    <w:rsid w:val="00AD24A7"/>
    <w:rsid w:val="00AD2C6B"/>
    <w:rsid w:val="00AD31EB"/>
    <w:rsid w:val="00AD3733"/>
    <w:rsid w:val="00AD41D1"/>
    <w:rsid w:val="00AD475B"/>
    <w:rsid w:val="00AD5AC0"/>
    <w:rsid w:val="00AD5C23"/>
    <w:rsid w:val="00AD6012"/>
    <w:rsid w:val="00AD6409"/>
    <w:rsid w:val="00AD665C"/>
    <w:rsid w:val="00AD6B08"/>
    <w:rsid w:val="00AD6E3F"/>
    <w:rsid w:val="00AD71EC"/>
    <w:rsid w:val="00AD786F"/>
    <w:rsid w:val="00AD78B6"/>
    <w:rsid w:val="00AD7EF7"/>
    <w:rsid w:val="00AE0C04"/>
    <w:rsid w:val="00AE10B4"/>
    <w:rsid w:val="00AE164C"/>
    <w:rsid w:val="00AE17CB"/>
    <w:rsid w:val="00AE260D"/>
    <w:rsid w:val="00AE2787"/>
    <w:rsid w:val="00AE2829"/>
    <w:rsid w:val="00AE2A8F"/>
    <w:rsid w:val="00AE2FF4"/>
    <w:rsid w:val="00AE33B6"/>
    <w:rsid w:val="00AE341F"/>
    <w:rsid w:val="00AE3503"/>
    <w:rsid w:val="00AE41A8"/>
    <w:rsid w:val="00AE41C1"/>
    <w:rsid w:val="00AE5095"/>
    <w:rsid w:val="00AE5141"/>
    <w:rsid w:val="00AE55DC"/>
    <w:rsid w:val="00AE5870"/>
    <w:rsid w:val="00AE62E8"/>
    <w:rsid w:val="00AE6334"/>
    <w:rsid w:val="00AE7168"/>
    <w:rsid w:val="00AE7E80"/>
    <w:rsid w:val="00AE7FBE"/>
    <w:rsid w:val="00AF0349"/>
    <w:rsid w:val="00AF0488"/>
    <w:rsid w:val="00AF14BD"/>
    <w:rsid w:val="00AF1E0C"/>
    <w:rsid w:val="00AF2E7E"/>
    <w:rsid w:val="00AF3549"/>
    <w:rsid w:val="00AF3786"/>
    <w:rsid w:val="00AF3F9D"/>
    <w:rsid w:val="00AF49A4"/>
    <w:rsid w:val="00AF4C5A"/>
    <w:rsid w:val="00AF516B"/>
    <w:rsid w:val="00AF5C12"/>
    <w:rsid w:val="00AF63F5"/>
    <w:rsid w:val="00AF6513"/>
    <w:rsid w:val="00AF68C6"/>
    <w:rsid w:val="00AF68F6"/>
    <w:rsid w:val="00AF6BE5"/>
    <w:rsid w:val="00AF6BFD"/>
    <w:rsid w:val="00AF7232"/>
    <w:rsid w:val="00AF73BB"/>
    <w:rsid w:val="00AF78E7"/>
    <w:rsid w:val="00AF7C50"/>
    <w:rsid w:val="00B0010D"/>
    <w:rsid w:val="00B001DC"/>
    <w:rsid w:val="00B00950"/>
    <w:rsid w:val="00B00F49"/>
    <w:rsid w:val="00B028EC"/>
    <w:rsid w:val="00B03846"/>
    <w:rsid w:val="00B03F7A"/>
    <w:rsid w:val="00B041EB"/>
    <w:rsid w:val="00B0437A"/>
    <w:rsid w:val="00B047B5"/>
    <w:rsid w:val="00B04CAD"/>
    <w:rsid w:val="00B05E28"/>
    <w:rsid w:val="00B0689A"/>
    <w:rsid w:val="00B06AD0"/>
    <w:rsid w:val="00B07149"/>
    <w:rsid w:val="00B103D2"/>
    <w:rsid w:val="00B109A2"/>
    <w:rsid w:val="00B1153E"/>
    <w:rsid w:val="00B11577"/>
    <w:rsid w:val="00B11B65"/>
    <w:rsid w:val="00B12202"/>
    <w:rsid w:val="00B12E80"/>
    <w:rsid w:val="00B14774"/>
    <w:rsid w:val="00B14D85"/>
    <w:rsid w:val="00B14DB1"/>
    <w:rsid w:val="00B15099"/>
    <w:rsid w:val="00B15A61"/>
    <w:rsid w:val="00B16072"/>
    <w:rsid w:val="00B16C76"/>
    <w:rsid w:val="00B1739D"/>
    <w:rsid w:val="00B1759C"/>
    <w:rsid w:val="00B17A9F"/>
    <w:rsid w:val="00B17E39"/>
    <w:rsid w:val="00B17ED0"/>
    <w:rsid w:val="00B20849"/>
    <w:rsid w:val="00B2114F"/>
    <w:rsid w:val="00B21233"/>
    <w:rsid w:val="00B2182D"/>
    <w:rsid w:val="00B21DFB"/>
    <w:rsid w:val="00B22155"/>
    <w:rsid w:val="00B22A67"/>
    <w:rsid w:val="00B2316A"/>
    <w:rsid w:val="00B23373"/>
    <w:rsid w:val="00B234BB"/>
    <w:rsid w:val="00B24093"/>
    <w:rsid w:val="00B25209"/>
    <w:rsid w:val="00B259A7"/>
    <w:rsid w:val="00B25A40"/>
    <w:rsid w:val="00B25B53"/>
    <w:rsid w:val="00B25F59"/>
    <w:rsid w:val="00B262AA"/>
    <w:rsid w:val="00B2638F"/>
    <w:rsid w:val="00B26620"/>
    <w:rsid w:val="00B2718F"/>
    <w:rsid w:val="00B27532"/>
    <w:rsid w:val="00B278DD"/>
    <w:rsid w:val="00B3016A"/>
    <w:rsid w:val="00B307D6"/>
    <w:rsid w:val="00B30FA7"/>
    <w:rsid w:val="00B32028"/>
    <w:rsid w:val="00B32126"/>
    <w:rsid w:val="00B327BC"/>
    <w:rsid w:val="00B32ABF"/>
    <w:rsid w:val="00B32BC6"/>
    <w:rsid w:val="00B33CB4"/>
    <w:rsid w:val="00B3429F"/>
    <w:rsid w:val="00B34323"/>
    <w:rsid w:val="00B343A3"/>
    <w:rsid w:val="00B34902"/>
    <w:rsid w:val="00B34E0B"/>
    <w:rsid w:val="00B3567D"/>
    <w:rsid w:val="00B35962"/>
    <w:rsid w:val="00B35D03"/>
    <w:rsid w:val="00B35E28"/>
    <w:rsid w:val="00B35FDE"/>
    <w:rsid w:val="00B36962"/>
    <w:rsid w:val="00B371F8"/>
    <w:rsid w:val="00B37E88"/>
    <w:rsid w:val="00B37F3F"/>
    <w:rsid w:val="00B40894"/>
    <w:rsid w:val="00B4092F"/>
    <w:rsid w:val="00B40D4F"/>
    <w:rsid w:val="00B40D72"/>
    <w:rsid w:val="00B412B4"/>
    <w:rsid w:val="00B412E8"/>
    <w:rsid w:val="00B4176E"/>
    <w:rsid w:val="00B41A12"/>
    <w:rsid w:val="00B42397"/>
    <w:rsid w:val="00B42696"/>
    <w:rsid w:val="00B429E2"/>
    <w:rsid w:val="00B42D47"/>
    <w:rsid w:val="00B42D61"/>
    <w:rsid w:val="00B431C2"/>
    <w:rsid w:val="00B43AD9"/>
    <w:rsid w:val="00B43D15"/>
    <w:rsid w:val="00B443FD"/>
    <w:rsid w:val="00B44581"/>
    <w:rsid w:val="00B445D2"/>
    <w:rsid w:val="00B45783"/>
    <w:rsid w:val="00B46EA5"/>
    <w:rsid w:val="00B47411"/>
    <w:rsid w:val="00B474B7"/>
    <w:rsid w:val="00B47AE2"/>
    <w:rsid w:val="00B501E8"/>
    <w:rsid w:val="00B50ACD"/>
    <w:rsid w:val="00B50FFB"/>
    <w:rsid w:val="00B51717"/>
    <w:rsid w:val="00B51796"/>
    <w:rsid w:val="00B51C3A"/>
    <w:rsid w:val="00B51F11"/>
    <w:rsid w:val="00B52A3B"/>
    <w:rsid w:val="00B5380B"/>
    <w:rsid w:val="00B53AD0"/>
    <w:rsid w:val="00B53ECA"/>
    <w:rsid w:val="00B54169"/>
    <w:rsid w:val="00B5438A"/>
    <w:rsid w:val="00B54AA7"/>
    <w:rsid w:val="00B54B87"/>
    <w:rsid w:val="00B557B2"/>
    <w:rsid w:val="00B55C33"/>
    <w:rsid w:val="00B5648E"/>
    <w:rsid w:val="00B564F8"/>
    <w:rsid w:val="00B56AEB"/>
    <w:rsid w:val="00B57354"/>
    <w:rsid w:val="00B574A5"/>
    <w:rsid w:val="00B60200"/>
    <w:rsid w:val="00B60AE2"/>
    <w:rsid w:val="00B61378"/>
    <w:rsid w:val="00B6146C"/>
    <w:rsid w:val="00B6281D"/>
    <w:rsid w:val="00B63230"/>
    <w:rsid w:val="00B64F1A"/>
    <w:rsid w:val="00B64F3F"/>
    <w:rsid w:val="00B66317"/>
    <w:rsid w:val="00B66479"/>
    <w:rsid w:val="00B66659"/>
    <w:rsid w:val="00B66D35"/>
    <w:rsid w:val="00B66FD6"/>
    <w:rsid w:val="00B6725A"/>
    <w:rsid w:val="00B672B7"/>
    <w:rsid w:val="00B67B9F"/>
    <w:rsid w:val="00B67D54"/>
    <w:rsid w:val="00B70189"/>
    <w:rsid w:val="00B70688"/>
    <w:rsid w:val="00B70A5C"/>
    <w:rsid w:val="00B70CED"/>
    <w:rsid w:val="00B711FA"/>
    <w:rsid w:val="00B715B0"/>
    <w:rsid w:val="00B71CE0"/>
    <w:rsid w:val="00B72073"/>
    <w:rsid w:val="00B731C2"/>
    <w:rsid w:val="00B732BF"/>
    <w:rsid w:val="00B73CA1"/>
    <w:rsid w:val="00B7419C"/>
    <w:rsid w:val="00B74221"/>
    <w:rsid w:val="00B74773"/>
    <w:rsid w:val="00B74DFB"/>
    <w:rsid w:val="00B74E70"/>
    <w:rsid w:val="00B7519A"/>
    <w:rsid w:val="00B75347"/>
    <w:rsid w:val="00B76205"/>
    <w:rsid w:val="00B77A57"/>
    <w:rsid w:val="00B77E32"/>
    <w:rsid w:val="00B80166"/>
    <w:rsid w:val="00B804B0"/>
    <w:rsid w:val="00B80580"/>
    <w:rsid w:val="00B80B2D"/>
    <w:rsid w:val="00B81276"/>
    <w:rsid w:val="00B8153B"/>
    <w:rsid w:val="00B81DF3"/>
    <w:rsid w:val="00B81F4B"/>
    <w:rsid w:val="00B82348"/>
    <w:rsid w:val="00B82CCA"/>
    <w:rsid w:val="00B8360E"/>
    <w:rsid w:val="00B84022"/>
    <w:rsid w:val="00B8409F"/>
    <w:rsid w:val="00B848AF"/>
    <w:rsid w:val="00B84944"/>
    <w:rsid w:val="00B84E56"/>
    <w:rsid w:val="00B8616D"/>
    <w:rsid w:val="00B86623"/>
    <w:rsid w:val="00B86B06"/>
    <w:rsid w:val="00B86C7F"/>
    <w:rsid w:val="00B87CE7"/>
    <w:rsid w:val="00B900AA"/>
    <w:rsid w:val="00B901F7"/>
    <w:rsid w:val="00B909B1"/>
    <w:rsid w:val="00B90E99"/>
    <w:rsid w:val="00B91168"/>
    <w:rsid w:val="00B915B6"/>
    <w:rsid w:val="00B929CA"/>
    <w:rsid w:val="00B92BE1"/>
    <w:rsid w:val="00B92F5A"/>
    <w:rsid w:val="00B936C1"/>
    <w:rsid w:val="00B93CDA"/>
    <w:rsid w:val="00B93F9C"/>
    <w:rsid w:val="00B943B7"/>
    <w:rsid w:val="00B94B0E"/>
    <w:rsid w:val="00B94B34"/>
    <w:rsid w:val="00B950DA"/>
    <w:rsid w:val="00B9596E"/>
    <w:rsid w:val="00B9627B"/>
    <w:rsid w:val="00B96C81"/>
    <w:rsid w:val="00B97924"/>
    <w:rsid w:val="00B97BAF"/>
    <w:rsid w:val="00BA01D6"/>
    <w:rsid w:val="00BA0A01"/>
    <w:rsid w:val="00BA0ECA"/>
    <w:rsid w:val="00BA1982"/>
    <w:rsid w:val="00BA21BB"/>
    <w:rsid w:val="00BA2891"/>
    <w:rsid w:val="00BA2F34"/>
    <w:rsid w:val="00BA30DB"/>
    <w:rsid w:val="00BA3673"/>
    <w:rsid w:val="00BA3882"/>
    <w:rsid w:val="00BA38D0"/>
    <w:rsid w:val="00BA4425"/>
    <w:rsid w:val="00BA4CCE"/>
    <w:rsid w:val="00BA52DF"/>
    <w:rsid w:val="00BA5DD7"/>
    <w:rsid w:val="00BA654E"/>
    <w:rsid w:val="00BA68CC"/>
    <w:rsid w:val="00BA6950"/>
    <w:rsid w:val="00BA6EB7"/>
    <w:rsid w:val="00BB04AA"/>
    <w:rsid w:val="00BB099E"/>
    <w:rsid w:val="00BB1311"/>
    <w:rsid w:val="00BB13FA"/>
    <w:rsid w:val="00BB1831"/>
    <w:rsid w:val="00BB1997"/>
    <w:rsid w:val="00BB1BA0"/>
    <w:rsid w:val="00BB1E38"/>
    <w:rsid w:val="00BB340D"/>
    <w:rsid w:val="00BB350B"/>
    <w:rsid w:val="00BB37A5"/>
    <w:rsid w:val="00BB3895"/>
    <w:rsid w:val="00BB3DE2"/>
    <w:rsid w:val="00BB4127"/>
    <w:rsid w:val="00BB41BA"/>
    <w:rsid w:val="00BB42A4"/>
    <w:rsid w:val="00BB462D"/>
    <w:rsid w:val="00BB4787"/>
    <w:rsid w:val="00BB480F"/>
    <w:rsid w:val="00BB481B"/>
    <w:rsid w:val="00BB5302"/>
    <w:rsid w:val="00BB5A47"/>
    <w:rsid w:val="00BB5B64"/>
    <w:rsid w:val="00BB5DDF"/>
    <w:rsid w:val="00BB60EE"/>
    <w:rsid w:val="00BB6355"/>
    <w:rsid w:val="00BB707C"/>
    <w:rsid w:val="00BB7898"/>
    <w:rsid w:val="00BC00EC"/>
    <w:rsid w:val="00BC0487"/>
    <w:rsid w:val="00BC0C33"/>
    <w:rsid w:val="00BC10D4"/>
    <w:rsid w:val="00BC123D"/>
    <w:rsid w:val="00BC13F6"/>
    <w:rsid w:val="00BC152C"/>
    <w:rsid w:val="00BC1582"/>
    <w:rsid w:val="00BC225C"/>
    <w:rsid w:val="00BC2A63"/>
    <w:rsid w:val="00BC324F"/>
    <w:rsid w:val="00BC4A78"/>
    <w:rsid w:val="00BC4B50"/>
    <w:rsid w:val="00BC4C69"/>
    <w:rsid w:val="00BC4C8F"/>
    <w:rsid w:val="00BC4CD4"/>
    <w:rsid w:val="00BC57EF"/>
    <w:rsid w:val="00BC5E4A"/>
    <w:rsid w:val="00BC5F72"/>
    <w:rsid w:val="00BC5F75"/>
    <w:rsid w:val="00BC63A9"/>
    <w:rsid w:val="00BC6406"/>
    <w:rsid w:val="00BC65C8"/>
    <w:rsid w:val="00BC6C3F"/>
    <w:rsid w:val="00BC6DA2"/>
    <w:rsid w:val="00BC7207"/>
    <w:rsid w:val="00BC7243"/>
    <w:rsid w:val="00BC7713"/>
    <w:rsid w:val="00BC7F06"/>
    <w:rsid w:val="00BD0038"/>
    <w:rsid w:val="00BD0070"/>
    <w:rsid w:val="00BD02C5"/>
    <w:rsid w:val="00BD1169"/>
    <w:rsid w:val="00BD12FA"/>
    <w:rsid w:val="00BD16CB"/>
    <w:rsid w:val="00BD1D0A"/>
    <w:rsid w:val="00BD2B72"/>
    <w:rsid w:val="00BD2DC2"/>
    <w:rsid w:val="00BD3309"/>
    <w:rsid w:val="00BD397F"/>
    <w:rsid w:val="00BD39BB"/>
    <w:rsid w:val="00BD3AD4"/>
    <w:rsid w:val="00BD4952"/>
    <w:rsid w:val="00BD51AE"/>
    <w:rsid w:val="00BD54B8"/>
    <w:rsid w:val="00BD5F1E"/>
    <w:rsid w:val="00BD63A7"/>
    <w:rsid w:val="00BD671C"/>
    <w:rsid w:val="00BD6F52"/>
    <w:rsid w:val="00BD78D5"/>
    <w:rsid w:val="00BE0915"/>
    <w:rsid w:val="00BE1154"/>
    <w:rsid w:val="00BE1540"/>
    <w:rsid w:val="00BE19B5"/>
    <w:rsid w:val="00BE1DC4"/>
    <w:rsid w:val="00BE1F76"/>
    <w:rsid w:val="00BE26DC"/>
    <w:rsid w:val="00BE2ABD"/>
    <w:rsid w:val="00BE2DA9"/>
    <w:rsid w:val="00BE31C9"/>
    <w:rsid w:val="00BE32AD"/>
    <w:rsid w:val="00BE35E7"/>
    <w:rsid w:val="00BE4839"/>
    <w:rsid w:val="00BE5625"/>
    <w:rsid w:val="00BE5897"/>
    <w:rsid w:val="00BE5B70"/>
    <w:rsid w:val="00BE6214"/>
    <w:rsid w:val="00BE689D"/>
    <w:rsid w:val="00BE6C17"/>
    <w:rsid w:val="00BE6E06"/>
    <w:rsid w:val="00BE7BEC"/>
    <w:rsid w:val="00BF1519"/>
    <w:rsid w:val="00BF1790"/>
    <w:rsid w:val="00BF1F71"/>
    <w:rsid w:val="00BF2AB1"/>
    <w:rsid w:val="00BF3357"/>
    <w:rsid w:val="00BF346C"/>
    <w:rsid w:val="00BF3B9B"/>
    <w:rsid w:val="00BF43BB"/>
    <w:rsid w:val="00BF4610"/>
    <w:rsid w:val="00BF5077"/>
    <w:rsid w:val="00BF511C"/>
    <w:rsid w:val="00BF5C82"/>
    <w:rsid w:val="00BF5FCE"/>
    <w:rsid w:val="00BF6295"/>
    <w:rsid w:val="00BF6826"/>
    <w:rsid w:val="00BF7304"/>
    <w:rsid w:val="00BF7939"/>
    <w:rsid w:val="00C00568"/>
    <w:rsid w:val="00C00677"/>
    <w:rsid w:val="00C00AF4"/>
    <w:rsid w:val="00C00D6C"/>
    <w:rsid w:val="00C00F7D"/>
    <w:rsid w:val="00C01493"/>
    <w:rsid w:val="00C015A7"/>
    <w:rsid w:val="00C01C65"/>
    <w:rsid w:val="00C025E9"/>
    <w:rsid w:val="00C02700"/>
    <w:rsid w:val="00C0286E"/>
    <w:rsid w:val="00C0292E"/>
    <w:rsid w:val="00C02FD4"/>
    <w:rsid w:val="00C03073"/>
    <w:rsid w:val="00C03EFF"/>
    <w:rsid w:val="00C0432D"/>
    <w:rsid w:val="00C047B1"/>
    <w:rsid w:val="00C04AEF"/>
    <w:rsid w:val="00C04BF7"/>
    <w:rsid w:val="00C052DF"/>
    <w:rsid w:val="00C0660D"/>
    <w:rsid w:val="00C06B92"/>
    <w:rsid w:val="00C07408"/>
    <w:rsid w:val="00C07B46"/>
    <w:rsid w:val="00C101B9"/>
    <w:rsid w:val="00C10F38"/>
    <w:rsid w:val="00C11231"/>
    <w:rsid w:val="00C1171E"/>
    <w:rsid w:val="00C122EE"/>
    <w:rsid w:val="00C12308"/>
    <w:rsid w:val="00C12B2B"/>
    <w:rsid w:val="00C134D9"/>
    <w:rsid w:val="00C13F65"/>
    <w:rsid w:val="00C14392"/>
    <w:rsid w:val="00C14A23"/>
    <w:rsid w:val="00C14B70"/>
    <w:rsid w:val="00C151FC"/>
    <w:rsid w:val="00C153E1"/>
    <w:rsid w:val="00C1563E"/>
    <w:rsid w:val="00C15857"/>
    <w:rsid w:val="00C160A7"/>
    <w:rsid w:val="00C16530"/>
    <w:rsid w:val="00C165D1"/>
    <w:rsid w:val="00C16655"/>
    <w:rsid w:val="00C16A6B"/>
    <w:rsid w:val="00C1743C"/>
    <w:rsid w:val="00C17EFF"/>
    <w:rsid w:val="00C205F5"/>
    <w:rsid w:val="00C20677"/>
    <w:rsid w:val="00C20914"/>
    <w:rsid w:val="00C20C5C"/>
    <w:rsid w:val="00C211D5"/>
    <w:rsid w:val="00C2158E"/>
    <w:rsid w:val="00C21946"/>
    <w:rsid w:val="00C22059"/>
    <w:rsid w:val="00C2353D"/>
    <w:rsid w:val="00C238E2"/>
    <w:rsid w:val="00C23A79"/>
    <w:rsid w:val="00C2430B"/>
    <w:rsid w:val="00C24904"/>
    <w:rsid w:val="00C24E74"/>
    <w:rsid w:val="00C24F1E"/>
    <w:rsid w:val="00C267F2"/>
    <w:rsid w:val="00C2699C"/>
    <w:rsid w:val="00C26A4B"/>
    <w:rsid w:val="00C26C9F"/>
    <w:rsid w:val="00C2739A"/>
    <w:rsid w:val="00C27695"/>
    <w:rsid w:val="00C278AE"/>
    <w:rsid w:val="00C2793E"/>
    <w:rsid w:val="00C27B20"/>
    <w:rsid w:val="00C27E8B"/>
    <w:rsid w:val="00C314DF"/>
    <w:rsid w:val="00C3150A"/>
    <w:rsid w:val="00C315B3"/>
    <w:rsid w:val="00C3168B"/>
    <w:rsid w:val="00C31C83"/>
    <w:rsid w:val="00C321DB"/>
    <w:rsid w:val="00C32786"/>
    <w:rsid w:val="00C32D68"/>
    <w:rsid w:val="00C33BFC"/>
    <w:rsid w:val="00C33CF5"/>
    <w:rsid w:val="00C34CAB"/>
    <w:rsid w:val="00C34EDC"/>
    <w:rsid w:val="00C357C8"/>
    <w:rsid w:val="00C3599F"/>
    <w:rsid w:val="00C3691A"/>
    <w:rsid w:val="00C36FDF"/>
    <w:rsid w:val="00C3715B"/>
    <w:rsid w:val="00C37640"/>
    <w:rsid w:val="00C376F0"/>
    <w:rsid w:val="00C37A45"/>
    <w:rsid w:val="00C415AB"/>
    <w:rsid w:val="00C41C05"/>
    <w:rsid w:val="00C4284B"/>
    <w:rsid w:val="00C42F2E"/>
    <w:rsid w:val="00C43519"/>
    <w:rsid w:val="00C43655"/>
    <w:rsid w:val="00C45085"/>
    <w:rsid w:val="00C45155"/>
    <w:rsid w:val="00C50129"/>
    <w:rsid w:val="00C50267"/>
    <w:rsid w:val="00C50456"/>
    <w:rsid w:val="00C50625"/>
    <w:rsid w:val="00C50D04"/>
    <w:rsid w:val="00C512B6"/>
    <w:rsid w:val="00C514AC"/>
    <w:rsid w:val="00C51518"/>
    <w:rsid w:val="00C52D87"/>
    <w:rsid w:val="00C5393F"/>
    <w:rsid w:val="00C53A84"/>
    <w:rsid w:val="00C53FBB"/>
    <w:rsid w:val="00C540E5"/>
    <w:rsid w:val="00C54980"/>
    <w:rsid w:val="00C54E1D"/>
    <w:rsid w:val="00C550A5"/>
    <w:rsid w:val="00C551ED"/>
    <w:rsid w:val="00C5530B"/>
    <w:rsid w:val="00C553E9"/>
    <w:rsid w:val="00C55871"/>
    <w:rsid w:val="00C55968"/>
    <w:rsid w:val="00C5632F"/>
    <w:rsid w:val="00C5720C"/>
    <w:rsid w:val="00C60D67"/>
    <w:rsid w:val="00C60DC7"/>
    <w:rsid w:val="00C621EF"/>
    <w:rsid w:val="00C6221F"/>
    <w:rsid w:val="00C62297"/>
    <w:rsid w:val="00C628D5"/>
    <w:rsid w:val="00C63693"/>
    <w:rsid w:val="00C6380A"/>
    <w:rsid w:val="00C6410D"/>
    <w:rsid w:val="00C64123"/>
    <w:rsid w:val="00C65254"/>
    <w:rsid w:val="00C65431"/>
    <w:rsid w:val="00C657E6"/>
    <w:rsid w:val="00C66099"/>
    <w:rsid w:val="00C66257"/>
    <w:rsid w:val="00C664A3"/>
    <w:rsid w:val="00C66DB1"/>
    <w:rsid w:val="00C6715F"/>
    <w:rsid w:val="00C675E7"/>
    <w:rsid w:val="00C70342"/>
    <w:rsid w:val="00C708FD"/>
    <w:rsid w:val="00C710FD"/>
    <w:rsid w:val="00C712DD"/>
    <w:rsid w:val="00C7137D"/>
    <w:rsid w:val="00C718A3"/>
    <w:rsid w:val="00C718E0"/>
    <w:rsid w:val="00C71B26"/>
    <w:rsid w:val="00C71EA7"/>
    <w:rsid w:val="00C728E1"/>
    <w:rsid w:val="00C72998"/>
    <w:rsid w:val="00C73179"/>
    <w:rsid w:val="00C736EE"/>
    <w:rsid w:val="00C73E46"/>
    <w:rsid w:val="00C743E9"/>
    <w:rsid w:val="00C74697"/>
    <w:rsid w:val="00C74AD5"/>
    <w:rsid w:val="00C75E31"/>
    <w:rsid w:val="00C76BC9"/>
    <w:rsid w:val="00C7721F"/>
    <w:rsid w:val="00C773B8"/>
    <w:rsid w:val="00C776B9"/>
    <w:rsid w:val="00C80C56"/>
    <w:rsid w:val="00C81A5E"/>
    <w:rsid w:val="00C81F93"/>
    <w:rsid w:val="00C820C1"/>
    <w:rsid w:val="00C82434"/>
    <w:rsid w:val="00C83335"/>
    <w:rsid w:val="00C839D2"/>
    <w:rsid w:val="00C84132"/>
    <w:rsid w:val="00C84D3D"/>
    <w:rsid w:val="00C85479"/>
    <w:rsid w:val="00C85576"/>
    <w:rsid w:val="00C8687D"/>
    <w:rsid w:val="00C8698A"/>
    <w:rsid w:val="00C8710C"/>
    <w:rsid w:val="00C874C1"/>
    <w:rsid w:val="00C87D5B"/>
    <w:rsid w:val="00C9068C"/>
    <w:rsid w:val="00C90C4C"/>
    <w:rsid w:val="00C912B7"/>
    <w:rsid w:val="00C91CD7"/>
    <w:rsid w:val="00C92577"/>
    <w:rsid w:val="00C929B4"/>
    <w:rsid w:val="00C92BB1"/>
    <w:rsid w:val="00C92D78"/>
    <w:rsid w:val="00C9375A"/>
    <w:rsid w:val="00C94587"/>
    <w:rsid w:val="00C94C31"/>
    <w:rsid w:val="00C94CAD"/>
    <w:rsid w:val="00C954A0"/>
    <w:rsid w:val="00C95661"/>
    <w:rsid w:val="00C95EB8"/>
    <w:rsid w:val="00C96978"/>
    <w:rsid w:val="00C96A2F"/>
    <w:rsid w:val="00C973D6"/>
    <w:rsid w:val="00C976B8"/>
    <w:rsid w:val="00C977D8"/>
    <w:rsid w:val="00C9787F"/>
    <w:rsid w:val="00CA0274"/>
    <w:rsid w:val="00CA0CFC"/>
    <w:rsid w:val="00CA12AD"/>
    <w:rsid w:val="00CA14B8"/>
    <w:rsid w:val="00CA176D"/>
    <w:rsid w:val="00CA1EA4"/>
    <w:rsid w:val="00CA25BB"/>
    <w:rsid w:val="00CA2CF8"/>
    <w:rsid w:val="00CA2F97"/>
    <w:rsid w:val="00CA36F1"/>
    <w:rsid w:val="00CA3B63"/>
    <w:rsid w:val="00CA3F04"/>
    <w:rsid w:val="00CA4209"/>
    <w:rsid w:val="00CA4E00"/>
    <w:rsid w:val="00CA5F25"/>
    <w:rsid w:val="00CA6CF2"/>
    <w:rsid w:val="00CA7740"/>
    <w:rsid w:val="00CA7A0C"/>
    <w:rsid w:val="00CA7E21"/>
    <w:rsid w:val="00CB0782"/>
    <w:rsid w:val="00CB29A1"/>
    <w:rsid w:val="00CB3760"/>
    <w:rsid w:val="00CB39FC"/>
    <w:rsid w:val="00CB3B73"/>
    <w:rsid w:val="00CB458C"/>
    <w:rsid w:val="00CB6BE8"/>
    <w:rsid w:val="00CB72EF"/>
    <w:rsid w:val="00CB7406"/>
    <w:rsid w:val="00CB75B2"/>
    <w:rsid w:val="00CB7B29"/>
    <w:rsid w:val="00CC0A1B"/>
    <w:rsid w:val="00CC0F77"/>
    <w:rsid w:val="00CC11CE"/>
    <w:rsid w:val="00CC12BD"/>
    <w:rsid w:val="00CC16F1"/>
    <w:rsid w:val="00CC18EF"/>
    <w:rsid w:val="00CC2120"/>
    <w:rsid w:val="00CC2546"/>
    <w:rsid w:val="00CC3DAE"/>
    <w:rsid w:val="00CC433D"/>
    <w:rsid w:val="00CC4827"/>
    <w:rsid w:val="00CC6513"/>
    <w:rsid w:val="00CC656F"/>
    <w:rsid w:val="00CC6AEA"/>
    <w:rsid w:val="00CC6F7D"/>
    <w:rsid w:val="00CC6F96"/>
    <w:rsid w:val="00CC70B7"/>
    <w:rsid w:val="00CC72CF"/>
    <w:rsid w:val="00CC7842"/>
    <w:rsid w:val="00CC7B54"/>
    <w:rsid w:val="00CC7E8D"/>
    <w:rsid w:val="00CD05C1"/>
    <w:rsid w:val="00CD13FA"/>
    <w:rsid w:val="00CD1CA0"/>
    <w:rsid w:val="00CD1CE9"/>
    <w:rsid w:val="00CD250C"/>
    <w:rsid w:val="00CD2D84"/>
    <w:rsid w:val="00CD2F61"/>
    <w:rsid w:val="00CD328F"/>
    <w:rsid w:val="00CD3581"/>
    <w:rsid w:val="00CD3996"/>
    <w:rsid w:val="00CD3B84"/>
    <w:rsid w:val="00CD41D0"/>
    <w:rsid w:val="00CD4B75"/>
    <w:rsid w:val="00CD51AF"/>
    <w:rsid w:val="00CD5682"/>
    <w:rsid w:val="00CD5779"/>
    <w:rsid w:val="00CD59E0"/>
    <w:rsid w:val="00CD5ABC"/>
    <w:rsid w:val="00CD5FA2"/>
    <w:rsid w:val="00CD6410"/>
    <w:rsid w:val="00CD6FF4"/>
    <w:rsid w:val="00CD70FF"/>
    <w:rsid w:val="00CD73D8"/>
    <w:rsid w:val="00CD761D"/>
    <w:rsid w:val="00CD7F31"/>
    <w:rsid w:val="00CE0B93"/>
    <w:rsid w:val="00CE1100"/>
    <w:rsid w:val="00CE186C"/>
    <w:rsid w:val="00CE1890"/>
    <w:rsid w:val="00CE18D9"/>
    <w:rsid w:val="00CE1AE9"/>
    <w:rsid w:val="00CE41D6"/>
    <w:rsid w:val="00CE46BA"/>
    <w:rsid w:val="00CE4760"/>
    <w:rsid w:val="00CE4C83"/>
    <w:rsid w:val="00CE4D78"/>
    <w:rsid w:val="00CE508F"/>
    <w:rsid w:val="00CE5795"/>
    <w:rsid w:val="00CE5D3B"/>
    <w:rsid w:val="00CE619C"/>
    <w:rsid w:val="00CE7654"/>
    <w:rsid w:val="00CE7A1F"/>
    <w:rsid w:val="00CF0071"/>
    <w:rsid w:val="00CF0274"/>
    <w:rsid w:val="00CF08BF"/>
    <w:rsid w:val="00CF14DE"/>
    <w:rsid w:val="00CF1901"/>
    <w:rsid w:val="00CF1A77"/>
    <w:rsid w:val="00CF24C1"/>
    <w:rsid w:val="00CF2676"/>
    <w:rsid w:val="00CF3014"/>
    <w:rsid w:val="00CF3034"/>
    <w:rsid w:val="00CF3246"/>
    <w:rsid w:val="00CF5704"/>
    <w:rsid w:val="00CF5831"/>
    <w:rsid w:val="00CF5E5D"/>
    <w:rsid w:val="00CF5EA9"/>
    <w:rsid w:val="00CF5FC6"/>
    <w:rsid w:val="00CF6100"/>
    <w:rsid w:val="00CF632D"/>
    <w:rsid w:val="00CF6589"/>
    <w:rsid w:val="00D000D2"/>
    <w:rsid w:val="00D00435"/>
    <w:rsid w:val="00D00DF1"/>
    <w:rsid w:val="00D01495"/>
    <w:rsid w:val="00D0158F"/>
    <w:rsid w:val="00D024D4"/>
    <w:rsid w:val="00D0295A"/>
    <w:rsid w:val="00D02B7C"/>
    <w:rsid w:val="00D02D39"/>
    <w:rsid w:val="00D02E3F"/>
    <w:rsid w:val="00D02F7A"/>
    <w:rsid w:val="00D03087"/>
    <w:rsid w:val="00D0316C"/>
    <w:rsid w:val="00D03482"/>
    <w:rsid w:val="00D035CA"/>
    <w:rsid w:val="00D03639"/>
    <w:rsid w:val="00D03733"/>
    <w:rsid w:val="00D05CB6"/>
    <w:rsid w:val="00D05D10"/>
    <w:rsid w:val="00D062C9"/>
    <w:rsid w:val="00D06BEF"/>
    <w:rsid w:val="00D06DB9"/>
    <w:rsid w:val="00D1013E"/>
    <w:rsid w:val="00D10331"/>
    <w:rsid w:val="00D1041C"/>
    <w:rsid w:val="00D10DC0"/>
    <w:rsid w:val="00D11144"/>
    <w:rsid w:val="00D11901"/>
    <w:rsid w:val="00D11B09"/>
    <w:rsid w:val="00D11F70"/>
    <w:rsid w:val="00D126AB"/>
    <w:rsid w:val="00D127FA"/>
    <w:rsid w:val="00D131A1"/>
    <w:rsid w:val="00D13820"/>
    <w:rsid w:val="00D13B25"/>
    <w:rsid w:val="00D13D94"/>
    <w:rsid w:val="00D14BDA"/>
    <w:rsid w:val="00D15BA0"/>
    <w:rsid w:val="00D15BB2"/>
    <w:rsid w:val="00D15CAD"/>
    <w:rsid w:val="00D162A4"/>
    <w:rsid w:val="00D16483"/>
    <w:rsid w:val="00D1656F"/>
    <w:rsid w:val="00D16873"/>
    <w:rsid w:val="00D16DAE"/>
    <w:rsid w:val="00D16DEC"/>
    <w:rsid w:val="00D1722C"/>
    <w:rsid w:val="00D1734D"/>
    <w:rsid w:val="00D174BE"/>
    <w:rsid w:val="00D178CB"/>
    <w:rsid w:val="00D17952"/>
    <w:rsid w:val="00D17C27"/>
    <w:rsid w:val="00D2019D"/>
    <w:rsid w:val="00D205A6"/>
    <w:rsid w:val="00D20907"/>
    <w:rsid w:val="00D21189"/>
    <w:rsid w:val="00D2160B"/>
    <w:rsid w:val="00D21A58"/>
    <w:rsid w:val="00D22483"/>
    <w:rsid w:val="00D22F9B"/>
    <w:rsid w:val="00D23476"/>
    <w:rsid w:val="00D23857"/>
    <w:rsid w:val="00D23A66"/>
    <w:rsid w:val="00D23EBF"/>
    <w:rsid w:val="00D24795"/>
    <w:rsid w:val="00D24A06"/>
    <w:rsid w:val="00D255FC"/>
    <w:rsid w:val="00D25742"/>
    <w:rsid w:val="00D25964"/>
    <w:rsid w:val="00D25C67"/>
    <w:rsid w:val="00D262D1"/>
    <w:rsid w:val="00D26563"/>
    <w:rsid w:val="00D2794D"/>
    <w:rsid w:val="00D27AE4"/>
    <w:rsid w:val="00D27C0E"/>
    <w:rsid w:val="00D302FD"/>
    <w:rsid w:val="00D30912"/>
    <w:rsid w:val="00D30A70"/>
    <w:rsid w:val="00D30AA7"/>
    <w:rsid w:val="00D313ED"/>
    <w:rsid w:val="00D31C14"/>
    <w:rsid w:val="00D31DAF"/>
    <w:rsid w:val="00D3204C"/>
    <w:rsid w:val="00D3253F"/>
    <w:rsid w:val="00D3295C"/>
    <w:rsid w:val="00D34098"/>
    <w:rsid w:val="00D344CA"/>
    <w:rsid w:val="00D3466C"/>
    <w:rsid w:val="00D35179"/>
    <w:rsid w:val="00D352CF"/>
    <w:rsid w:val="00D35EA1"/>
    <w:rsid w:val="00D36087"/>
    <w:rsid w:val="00D36988"/>
    <w:rsid w:val="00D36BF6"/>
    <w:rsid w:val="00D36D65"/>
    <w:rsid w:val="00D377C3"/>
    <w:rsid w:val="00D3786F"/>
    <w:rsid w:val="00D378AD"/>
    <w:rsid w:val="00D403C2"/>
    <w:rsid w:val="00D40D13"/>
    <w:rsid w:val="00D40FBD"/>
    <w:rsid w:val="00D411E4"/>
    <w:rsid w:val="00D41EF7"/>
    <w:rsid w:val="00D42095"/>
    <w:rsid w:val="00D424F6"/>
    <w:rsid w:val="00D426B0"/>
    <w:rsid w:val="00D43147"/>
    <w:rsid w:val="00D43DF0"/>
    <w:rsid w:val="00D44410"/>
    <w:rsid w:val="00D4460D"/>
    <w:rsid w:val="00D44DC7"/>
    <w:rsid w:val="00D45456"/>
    <w:rsid w:val="00D45E4B"/>
    <w:rsid w:val="00D45F17"/>
    <w:rsid w:val="00D46D75"/>
    <w:rsid w:val="00D47616"/>
    <w:rsid w:val="00D47FB6"/>
    <w:rsid w:val="00D50A31"/>
    <w:rsid w:val="00D50A43"/>
    <w:rsid w:val="00D5159F"/>
    <w:rsid w:val="00D51600"/>
    <w:rsid w:val="00D518EE"/>
    <w:rsid w:val="00D5197A"/>
    <w:rsid w:val="00D522C3"/>
    <w:rsid w:val="00D523E1"/>
    <w:rsid w:val="00D528C5"/>
    <w:rsid w:val="00D53CE8"/>
    <w:rsid w:val="00D53DD1"/>
    <w:rsid w:val="00D54314"/>
    <w:rsid w:val="00D54556"/>
    <w:rsid w:val="00D54779"/>
    <w:rsid w:val="00D54784"/>
    <w:rsid w:val="00D54B09"/>
    <w:rsid w:val="00D54E3F"/>
    <w:rsid w:val="00D552EC"/>
    <w:rsid w:val="00D55500"/>
    <w:rsid w:val="00D558B5"/>
    <w:rsid w:val="00D55DA2"/>
    <w:rsid w:val="00D55DD2"/>
    <w:rsid w:val="00D56402"/>
    <w:rsid w:val="00D56436"/>
    <w:rsid w:val="00D56847"/>
    <w:rsid w:val="00D569C5"/>
    <w:rsid w:val="00D57B37"/>
    <w:rsid w:val="00D603F2"/>
    <w:rsid w:val="00D60E0F"/>
    <w:rsid w:val="00D60E31"/>
    <w:rsid w:val="00D617E4"/>
    <w:rsid w:val="00D619C8"/>
    <w:rsid w:val="00D61BDC"/>
    <w:rsid w:val="00D61C74"/>
    <w:rsid w:val="00D6246D"/>
    <w:rsid w:val="00D62AAF"/>
    <w:rsid w:val="00D63004"/>
    <w:rsid w:val="00D630A6"/>
    <w:rsid w:val="00D630AF"/>
    <w:rsid w:val="00D63EE2"/>
    <w:rsid w:val="00D6421E"/>
    <w:rsid w:val="00D64803"/>
    <w:rsid w:val="00D653F9"/>
    <w:rsid w:val="00D65942"/>
    <w:rsid w:val="00D65B0D"/>
    <w:rsid w:val="00D662E8"/>
    <w:rsid w:val="00D663D4"/>
    <w:rsid w:val="00D66A6B"/>
    <w:rsid w:val="00D66EE6"/>
    <w:rsid w:val="00D70965"/>
    <w:rsid w:val="00D71058"/>
    <w:rsid w:val="00D71643"/>
    <w:rsid w:val="00D71B20"/>
    <w:rsid w:val="00D71BF2"/>
    <w:rsid w:val="00D7307D"/>
    <w:rsid w:val="00D731E4"/>
    <w:rsid w:val="00D73485"/>
    <w:rsid w:val="00D73861"/>
    <w:rsid w:val="00D74007"/>
    <w:rsid w:val="00D745A1"/>
    <w:rsid w:val="00D7486A"/>
    <w:rsid w:val="00D74B2A"/>
    <w:rsid w:val="00D753C4"/>
    <w:rsid w:val="00D7541B"/>
    <w:rsid w:val="00D75689"/>
    <w:rsid w:val="00D75A6E"/>
    <w:rsid w:val="00D75CC5"/>
    <w:rsid w:val="00D75E07"/>
    <w:rsid w:val="00D7683D"/>
    <w:rsid w:val="00D769C6"/>
    <w:rsid w:val="00D77381"/>
    <w:rsid w:val="00D77569"/>
    <w:rsid w:val="00D777AD"/>
    <w:rsid w:val="00D8004B"/>
    <w:rsid w:val="00D813B9"/>
    <w:rsid w:val="00D815B7"/>
    <w:rsid w:val="00D81F2F"/>
    <w:rsid w:val="00D821F0"/>
    <w:rsid w:val="00D82B84"/>
    <w:rsid w:val="00D83430"/>
    <w:rsid w:val="00D8370A"/>
    <w:rsid w:val="00D840A9"/>
    <w:rsid w:val="00D842FE"/>
    <w:rsid w:val="00D849A0"/>
    <w:rsid w:val="00D851A4"/>
    <w:rsid w:val="00D85F21"/>
    <w:rsid w:val="00D86124"/>
    <w:rsid w:val="00D86132"/>
    <w:rsid w:val="00D86164"/>
    <w:rsid w:val="00D862EA"/>
    <w:rsid w:val="00D86410"/>
    <w:rsid w:val="00D871C3"/>
    <w:rsid w:val="00D874E5"/>
    <w:rsid w:val="00D9023E"/>
    <w:rsid w:val="00D90502"/>
    <w:rsid w:val="00D90D32"/>
    <w:rsid w:val="00D916AE"/>
    <w:rsid w:val="00D916D1"/>
    <w:rsid w:val="00D9218B"/>
    <w:rsid w:val="00D9268A"/>
    <w:rsid w:val="00D92B9D"/>
    <w:rsid w:val="00D93710"/>
    <w:rsid w:val="00D93738"/>
    <w:rsid w:val="00D9395B"/>
    <w:rsid w:val="00D93F05"/>
    <w:rsid w:val="00D94E2A"/>
    <w:rsid w:val="00D95465"/>
    <w:rsid w:val="00D954E4"/>
    <w:rsid w:val="00D95B77"/>
    <w:rsid w:val="00D969A1"/>
    <w:rsid w:val="00D9753F"/>
    <w:rsid w:val="00D97680"/>
    <w:rsid w:val="00D97A24"/>
    <w:rsid w:val="00DA1931"/>
    <w:rsid w:val="00DA2A95"/>
    <w:rsid w:val="00DA32FD"/>
    <w:rsid w:val="00DA3308"/>
    <w:rsid w:val="00DA3437"/>
    <w:rsid w:val="00DA3511"/>
    <w:rsid w:val="00DA35B7"/>
    <w:rsid w:val="00DA3F46"/>
    <w:rsid w:val="00DA4538"/>
    <w:rsid w:val="00DA4C3B"/>
    <w:rsid w:val="00DA4EE7"/>
    <w:rsid w:val="00DA527F"/>
    <w:rsid w:val="00DA5354"/>
    <w:rsid w:val="00DA53FA"/>
    <w:rsid w:val="00DA5EF3"/>
    <w:rsid w:val="00DA63BE"/>
    <w:rsid w:val="00DA6D02"/>
    <w:rsid w:val="00DA6F73"/>
    <w:rsid w:val="00DA7661"/>
    <w:rsid w:val="00DA7B84"/>
    <w:rsid w:val="00DA7E77"/>
    <w:rsid w:val="00DB0385"/>
    <w:rsid w:val="00DB065A"/>
    <w:rsid w:val="00DB08E8"/>
    <w:rsid w:val="00DB09D6"/>
    <w:rsid w:val="00DB0A5A"/>
    <w:rsid w:val="00DB0D49"/>
    <w:rsid w:val="00DB1302"/>
    <w:rsid w:val="00DB157F"/>
    <w:rsid w:val="00DB1881"/>
    <w:rsid w:val="00DB1A00"/>
    <w:rsid w:val="00DB1B7F"/>
    <w:rsid w:val="00DB26BE"/>
    <w:rsid w:val="00DB271B"/>
    <w:rsid w:val="00DB2735"/>
    <w:rsid w:val="00DB29CE"/>
    <w:rsid w:val="00DB2A4E"/>
    <w:rsid w:val="00DB2F35"/>
    <w:rsid w:val="00DB310A"/>
    <w:rsid w:val="00DB33EF"/>
    <w:rsid w:val="00DB363F"/>
    <w:rsid w:val="00DB3F4F"/>
    <w:rsid w:val="00DB4111"/>
    <w:rsid w:val="00DB43E7"/>
    <w:rsid w:val="00DB47F2"/>
    <w:rsid w:val="00DB4EFD"/>
    <w:rsid w:val="00DB51B9"/>
    <w:rsid w:val="00DB550E"/>
    <w:rsid w:val="00DB58AE"/>
    <w:rsid w:val="00DB6E3E"/>
    <w:rsid w:val="00DB71B6"/>
    <w:rsid w:val="00DB7209"/>
    <w:rsid w:val="00DB7848"/>
    <w:rsid w:val="00DB789E"/>
    <w:rsid w:val="00DC0048"/>
    <w:rsid w:val="00DC0102"/>
    <w:rsid w:val="00DC0165"/>
    <w:rsid w:val="00DC05D4"/>
    <w:rsid w:val="00DC06E4"/>
    <w:rsid w:val="00DC07E4"/>
    <w:rsid w:val="00DC161E"/>
    <w:rsid w:val="00DC1B11"/>
    <w:rsid w:val="00DC1E75"/>
    <w:rsid w:val="00DC1E8D"/>
    <w:rsid w:val="00DC1F07"/>
    <w:rsid w:val="00DC2F1D"/>
    <w:rsid w:val="00DC3198"/>
    <w:rsid w:val="00DC371C"/>
    <w:rsid w:val="00DC3A08"/>
    <w:rsid w:val="00DC3AA4"/>
    <w:rsid w:val="00DC4809"/>
    <w:rsid w:val="00DC56C0"/>
    <w:rsid w:val="00DC591B"/>
    <w:rsid w:val="00DC6005"/>
    <w:rsid w:val="00DC67F5"/>
    <w:rsid w:val="00DC7BAB"/>
    <w:rsid w:val="00DC7CE9"/>
    <w:rsid w:val="00DD0858"/>
    <w:rsid w:val="00DD173B"/>
    <w:rsid w:val="00DD1A84"/>
    <w:rsid w:val="00DD1D37"/>
    <w:rsid w:val="00DD1F73"/>
    <w:rsid w:val="00DD23F9"/>
    <w:rsid w:val="00DD2536"/>
    <w:rsid w:val="00DD2CC9"/>
    <w:rsid w:val="00DD35AA"/>
    <w:rsid w:val="00DD35BE"/>
    <w:rsid w:val="00DD3678"/>
    <w:rsid w:val="00DD3BC5"/>
    <w:rsid w:val="00DD3C99"/>
    <w:rsid w:val="00DD3ECC"/>
    <w:rsid w:val="00DD426D"/>
    <w:rsid w:val="00DD445D"/>
    <w:rsid w:val="00DD4D77"/>
    <w:rsid w:val="00DD5133"/>
    <w:rsid w:val="00DD52CD"/>
    <w:rsid w:val="00DD570F"/>
    <w:rsid w:val="00DD5754"/>
    <w:rsid w:val="00DD5AA7"/>
    <w:rsid w:val="00DD5B33"/>
    <w:rsid w:val="00DD5C24"/>
    <w:rsid w:val="00DD639F"/>
    <w:rsid w:val="00DD6A7A"/>
    <w:rsid w:val="00DD7416"/>
    <w:rsid w:val="00DD767C"/>
    <w:rsid w:val="00DD7DD7"/>
    <w:rsid w:val="00DE01EB"/>
    <w:rsid w:val="00DE0591"/>
    <w:rsid w:val="00DE077C"/>
    <w:rsid w:val="00DE1A4D"/>
    <w:rsid w:val="00DE1ABB"/>
    <w:rsid w:val="00DE1F97"/>
    <w:rsid w:val="00DE224D"/>
    <w:rsid w:val="00DE2502"/>
    <w:rsid w:val="00DE2AAD"/>
    <w:rsid w:val="00DE2AB6"/>
    <w:rsid w:val="00DE341C"/>
    <w:rsid w:val="00DE348B"/>
    <w:rsid w:val="00DE3517"/>
    <w:rsid w:val="00DE3893"/>
    <w:rsid w:val="00DE3B41"/>
    <w:rsid w:val="00DE4623"/>
    <w:rsid w:val="00DE47EE"/>
    <w:rsid w:val="00DE4ADF"/>
    <w:rsid w:val="00DE4F80"/>
    <w:rsid w:val="00DE606E"/>
    <w:rsid w:val="00DE67F4"/>
    <w:rsid w:val="00DE691F"/>
    <w:rsid w:val="00DE6996"/>
    <w:rsid w:val="00DE6EFC"/>
    <w:rsid w:val="00DE7005"/>
    <w:rsid w:val="00DE7288"/>
    <w:rsid w:val="00DE769D"/>
    <w:rsid w:val="00DF05CA"/>
    <w:rsid w:val="00DF0760"/>
    <w:rsid w:val="00DF0D3D"/>
    <w:rsid w:val="00DF18C8"/>
    <w:rsid w:val="00DF22B2"/>
    <w:rsid w:val="00DF27A6"/>
    <w:rsid w:val="00DF28B7"/>
    <w:rsid w:val="00DF2AAF"/>
    <w:rsid w:val="00DF2BB5"/>
    <w:rsid w:val="00DF2C5F"/>
    <w:rsid w:val="00DF3064"/>
    <w:rsid w:val="00DF3384"/>
    <w:rsid w:val="00DF3C99"/>
    <w:rsid w:val="00DF4384"/>
    <w:rsid w:val="00DF452A"/>
    <w:rsid w:val="00DF548C"/>
    <w:rsid w:val="00DF57C6"/>
    <w:rsid w:val="00DF590B"/>
    <w:rsid w:val="00DF5D0D"/>
    <w:rsid w:val="00DF62D2"/>
    <w:rsid w:val="00DF65F1"/>
    <w:rsid w:val="00DF6EA6"/>
    <w:rsid w:val="00DF7157"/>
    <w:rsid w:val="00DF7788"/>
    <w:rsid w:val="00DF785B"/>
    <w:rsid w:val="00E02378"/>
    <w:rsid w:val="00E02654"/>
    <w:rsid w:val="00E032FF"/>
    <w:rsid w:val="00E03375"/>
    <w:rsid w:val="00E0345C"/>
    <w:rsid w:val="00E041E3"/>
    <w:rsid w:val="00E044C2"/>
    <w:rsid w:val="00E0461E"/>
    <w:rsid w:val="00E04AD0"/>
    <w:rsid w:val="00E04BFB"/>
    <w:rsid w:val="00E04C7A"/>
    <w:rsid w:val="00E04F50"/>
    <w:rsid w:val="00E04F72"/>
    <w:rsid w:val="00E05194"/>
    <w:rsid w:val="00E0575F"/>
    <w:rsid w:val="00E0631C"/>
    <w:rsid w:val="00E070F2"/>
    <w:rsid w:val="00E07A15"/>
    <w:rsid w:val="00E07DDC"/>
    <w:rsid w:val="00E102A4"/>
    <w:rsid w:val="00E10849"/>
    <w:rsid w:val="00E10ECC"/>
    <w:rsid w:val="00E1125B"/>
    <w:rsid w:val="00E118AD"/>
    <w:rsid w:val="00E11B0F"/>
    <w:rsid w:val="00E11DC3"/>
    <w:rsid w:val="00E12142"/>
    <w:rsid w:val="00E1214D"/>
    <w:rsid w:val="00E128E2"/>
    <w:rsid w:val="00E137AE"/>
    <w:rsid w:val="00E13927"/>
    <w:rsid w:val="00E13B3B"/>
    <w:rsid w:val="00E13E68"/>
    <w:rsid w:val="00E14550"/>
    <w:rsid w:val="00E150F2"/>
    <w:rsid w:val="00E15885"/>
    <w:rsid w:val="00E15A2C"/>
    <w:rsid w:val="00E15C9B"/>
    <w:rsid w:val="00E1629D"/>
    <w:rsid w:val="00E162D5"/>
    <w:rsid w:val="00E16984"/>
    <w:rsid w:val="00E16ECA"/>
    <w:rsid w:val="00E17718"/>
    <w:rsid w:val="00E17F58"/>
    <w:rsid w:val="00E17F9B"/>
    <w:rsid w:val="00E202DE"/>
    <w:rsid w:val="00E20368"/>
    <w:rsid w:val="00E2111B"/>
    <w:rsid w:val="00E21627"/>
    <w:rsid w:val="00E21837"/>
    <w:rsid w:val="00E21A4C"/>
    <w:rsid w:val="00E21BFF"/>
    <w:rsid w:val="00E21C7A"/>
    <w:rsid w:val="00E21FDF"/>
    <w:rsid w:val="00E221F3"/>
    <w:rsid w:val="00E22B04"/>
    <w:rsid w:val="00E22EDD"/>
    <w:rsid w:val="00E2310C"/>
    <w:rsid w:val="00E233C8"/>
    <w:rsid w:val="00E235C4"/>
    <w:rsid w:val="00E239DF"/>
    <w:rsid w:val="00E23A59"/>
    <w:rsid w:val="00E24F9A"/>
    <w:rsid w:val="00E25829"/>
    <w:rsid w:val="00E25B67"/>
    <w:rsid w:val="00E26324"/>
    <w:rsid w:val="00E2718F"/>
    <w:rsid w:val="00E27D02"/>
    <w:rsid w:val="00E30143"/>
    <w:rsid w:val="00E302FE"/>
    <w:rsid w:val="00E30440"/>
    <w:rsid w:val="00E304FA"/>
    <w:rsid w:val="00E307F4"/>
    <w:rsid w:val="00E308A7"/>
    <w:rsid w:val="00E30A6E"/>
    <w:rsid w:val="00E31101"/>
    <w:rsid w:val="00E326FF"/>
    <w:rsid w:val="00E32D22"/>
    <w:rsid w:val="00E33178"/>
    <w:rsid w:val="00E334D0"/>
    <w:rsid w:val="00E33637"/>
    <w:rsid w:val="00E34093"/>
    <w:rsid w:val="00E34E12"/>
    <w:rsid w:val="00E36D1B"/>
    <w:rsid w:val="00E36EBF"/>
    <w:rsid w:val="00E3705B"/>
    <w:rsid w:val="00E3778E"/>
    <w:rsid w:val="00E37FDE"/>
    <w:rsid w:val="00E406C9"/>
    <w:rsid w:val="00E40AC3"/>
    <w:rsid w:val="00E40F6C"/>
    <w:rsid w:val="00E415DC"/>
    <w:rsid w:val="00E41D0B"/>
    <w:rsid w:val="00E41E9A"/>
    <w:rsid w:val="00E41F23"/>
    <w:rsid w:val="00E423D8"/>
    <w:rsid w:val="00E424B9"/>
    <w:rsid w:val="00E42855"/>
    <w:rsid w:val="00E430F2"/>
    <w:rsid w:val="00E4339B"/>
    <w:rsid w:val="00E43964"/>
    <w:rsid w:val="00E43E15"/>
    <w:rsid w:val="00E44E70"/>
    <w:rsid w:val="00E461B7"/>
    <w:rsid w:val="00E46419"/>
    <w:rsid w:val="00E4690D"/>
    <w:rsid w:val="00E46F6B"/>
    <w:rsid w:val="00E47518"/>
    <w:rsid w:val="00E475BE"/>
    <w:rsid w:val="00E4779F"/>
    <w:rsid w:val="00E50210"/>
    <w:rsid w:val="00E506A1"/>
    <w:rsid w:val="00E50940"/>
    <w:rsid w:val="00E50A1B"/>
    <w:rsid w:val="00E51068"/>
    <w:rsid w:val="00E51145"/>
    <w:rsid w:val="00E51667"/>
    <w:rsid w:val="00E5169F"/>
    <w:rsid w:val="00E5207E"/>
    <w:rsid w:val="00E521C6"/>
    <w:rsid w:val="00E52929"/>
    <w:rsid w:val="00E535C1"/>
    <w:rsid w:val="00E53E4F"/>
    <w:rsid w:val="00E53FE3"/>
    <w:rsid w:val="00E5409F"/>
    <w:rsid w:val="00E540FC"/>
    <w:rsid w:val="00E543CD"/>
    <w:rsid w:val="00E5480B"/>
    <w:rsid w:val="00E54A5B"/>
    <w:rsid w:val="00E54E6B"/>
    <w:rsid w:val="00E551FB"/>
    <w:rsid w:val="00E55589"/>
    <w:rsid w:val="00E5576E"/>
    <w:rsid w:val="00E55AFD"/>
    <w:rsid w:val="00E55DC4"/>
    <w:rsid w:val="00E56488"/>
    <w:rsid w:val="00E56DA9"/>
    <w:rsid w:val="00E56E2F"/>
    <w:rsid w:val="00E5776B"/>
    <w:rsid w:val="00E57968"/>
    <w:rsid w:val="00E57B01"/>
    <w:rsid w:val="00E57CED"/>
    <w:rsid w:val="00E57F7B"/>
    <w:rsid w:val="00E602E5"/>
    <w:rsid w:val="00E60441"/>
    <w:rsid w:val="00E604DB"/>
    <w:rsid w:val="00E60706"/>
    <w:rsid w:val="00E60AA2"/>
    <w:rsid w:val="00E60CD8"/>
    <w:rsid w:val="00E60D1E"/>
    <w:rsid w:val="00E61B95"/>
    <w:rsid w:val="00E6222A"/>
    <w:rsid w:val="00E62613"/>
    <w:rsid w:val="00E629DA"/>
    <w:rsid w:val="00E62F05"/>
    <w:rsid w:val="00E62F35"/>
    <w:rsid w:val="00E630CA"/>
    <w:rsid w:val="00E63A58"/>
    <w:rsid w:val="00E63FD4"/>
    <w:rsid w:val="00E64A97"/>
    <w:rsid w:val="00E66A57"/>
    <w:rsid w:val="00E66AB7"/>
    <w:rsid w:val="00E66C5F"/>
    <w:rsid w:val="00E67317"/>
    <w:rsid w:val="00E675D3"/>
    <w:rsid w:val="00E701F3"/>
    <w:rsid w:val="00E7027F"/>
    <w:rsid w:val="00E71038"/>
    <w:rsid w:val="00E71719"/>
    <w:rsid w:val="00E71A82"/>
    <w:rsid w:val="00E71DF1"/>
    <w:rsid w:val="00E72249"/>
    <w:rsid w:val="00E72DFB"/>
    <w:rsid w:val="00E72E00"/>
    <w:rsid w:val="00E72F93"/>
    <w:rsid w:val="00E73307"/>
    <w:rsid w:val="00E7373A"/>
    <w:rsid w:val="00E73E1C"/>
    <w:rsid w:val="00E741EA"/>
    <w:rsid w:val="00E749F4"/>
    <w:rsid w:val="00E751A0"/>
    <w:rsid w:val="00E75DE4"/>
    <w:rsid w:val="00E75EF3"/>
    <w:rsid w:val="00E75F2F"/>
    <w:rsid w:val="00E760AB"/>
    <w:rsid w:val="00E761B0"/>
    <w:rsid w:val="00E7621F"/>
    <w:rsid w:val="00E76780"/>
    <w:rsid w:val="00E773CF"/>
    <w:rsid w:val="00E776F8"/>
    <w:rsid w:val="00E77C65"/>
    <w:rsid w:val="00E80273"/>
    <w:rsid w:val="00E80292"/>
    <w:rsid w:val="00E80585"/>
    <w:rsid w:val="00E80DB9"/>
    <w:rsid w:val="00E8100B"/>
    <w:rsid w:val="00E81372"/>
    <w:rsid w:val="00E82202"/>
    <w:rsid w:val="00E8275D"/>
    <w:rsid w:val="00E827D8"/>
    <w:rsid w:val="00E82F59"/>
    <w:rsid w:val="00E83228"/>
    <w:rsid w:val="00E8338B"/>
    <w:rsid w:val="00E83AFB"/>
    <w:rsid w:val="00E83CD1"/>
    <w:rsid w:val="00E849A7"/>
    <w:rsid w:val="00E84BA1"/>
    <w:rsid w:val="00E8567D"/>
    <w:rsid w:val="00E85ED3"/>
    <w:rsid w:val="00E87288"/>
    <w:rsid w:val="00E87476"/>
    <w:rsid w:val="00E8775D"/>
    <w:rsid w:val="00E87A1E"/>
    <w:rsid w:val="00E87F93"/>
    <w:rsid w:val="00E90A03"/>
    <w:rsid w:val="00E90AAA"/>
    <w:rsid w:val="00E9183F"/>
    <w:rsid w:val="00E919D8"/>
    <w:rsid w:val="00E91B42"/>
    <w:rsid w:val="00E91E23"/>
    <w:rsid w:val="00E92266"/>
    <w:rsid w:val="00E92515"/>
    <w:rsid w:val="00E92B32"/>
    <w:rsid w:val="00E92C5C"/>
    <w:rsid w:val="00E92E86"/>
    <w:rsid w:val="00E932E5"/>
    <w:rsid w:val="00E93601"/>
    <w:rsid w:val="00E936D5"/>
    <w:rsid w:val="00E93AE5"/>
    <w:rsid w:val="00E93CFB"/>
    <w:rsid w:val="00E94861"/>
    <w:rsid w:val="00E952B2"/>
    <w:rsid w:val="00E95730"/>
    <w:rsid w:val="00E957D2"/>
    <w:rsid w:val="00E95863"/>
    <w:rsid w:val="00E95EBE"/>
    <w:rsid w:val="00E96B2E"/>
    <w:rsid w:val="00E96CE5"/>
    <w:rsid w:val="00E9732F"/>
    <w:rsid w:val="00EA0968"/>
    <w:rsid w:val="00EA0C33"/>
    <w:rsid w:val="00EA136D"/>
    <w:rsid w:val="00EA16FB"/>
    <w:rsid w:val="00EA1AEC"/>
    <w:rsid w:val="00EA1DF9"/>
    <w:rsid w:val="00EA1E99"/>
    <w:rsid w:val="00EA1F08"/>
    <w:rsid w:val="00EA2651"/>
    <w:rsid w:val="00EA2681"/>
    <w:rsid w:val="00EA26F0"/>
    <w:rsid w:val="00EA2715"/>
    <w:rsid w:val="00EA27F3"/>
    <w:rsid w:val="00EA2A46"/>
    <w:rsid w:val="00EA2BA6"/>
    <w:rsid w:val="00EA2CBB"/>
    <w:rsid w:val="00EA3505"/>
    <w:rsid w:val="00EA35C7"/>
    <w:rsid w:val="00EA3963"/>
    <w:rsid w:val="00EA3EA2"/>
    <w:rsid w:val="00EA457F"/>
    <w:rsid w:val="00EA4FEC"/>
    <w:rsid w:val="00EA5AAE"/>
    <w:rsid w:val="00EA6A42"/>
    <w:rsid w:val="00EA6B64"/>
    <w:rsid w:val="00EB039D"/>
    <w:rsid w:val="00EB087F"/>
    <w:rsid w:val="00EB197C"/>
    <w:rsid w:val="00EB1ECD"/>
    <w:rsid w:val="00EB1F7F"/>
    <w:rsid w:val="00EB21C7"/>
    <w:rsid w:val="00EB2E15"/>
    <w:rsid w:val="00EB2EE5"/>
    <w:rsid w:val="00EB38FC"/>
    <w:rsid w:val="00EB3A75"/>
    <w:rsid w:val="00EB3E83"/>
    <w:rsid w:val="00EB3F61"/>
    <w:rsid w:val="00EB43CA"/>
    <w:rsid w:val="00EB53D4"/>
    <w:rsid w:val="00EB5E0D"/>
    <w:rsid w:val="00EB6039"/>
    <w:rsid w:val="00EB6B31"/>
    <w:rsid w:val="00EB7BB0"/>
    <w:rsid w:val="00EC0A78"/>
    <w:rsid w:val="00EC0C35"/>
    <w:rsid w:val="00EC1FCD"/>
    <w:rsid w:val="00EC2316"/>
    <w:rsid w:val="00EC2367"/>
    <w:rsid w:val="00EC2513"/>
    <w:rsid w:val="00EC26A1"/>
    <w:rsid w:val="00EC2D39"/>
    <w:rsid w:val="00EC324D"/>
    <w:rsid w:val="00EC3469"/>
    <w:rsid w:val="00EC4C97"/>
    <w:rsid w:val="00EC5589"/>
    <w:rsid w:val="00EC56CA"/>
    <w:rsid w:val="00EC5905"/>
    <w:rsid w:val="00EC60EB"/>
    <w:rsid w:val="00EC63DE"/>
    <w:rsid w:val="00EC74FE"/>
    <w:rsid w:val="00EC7503"/>
    <w:rsid w:val="00ED0875"/>
    <w:rsid w:val="00ED0D01"/>
    <w:rsid w:val="00ED180F"/>
    <w:rsid w:val="00ED1A3E"/>
    <w:rsid w:val="00ED1CE9"/>
    <w:rsid w:val="00ED2A0C"/>
    <w:rsid w:val="00ED2A38"/>
    <w:rsid w:val="00ED3E64"/>
    <w:rsid w:val="00ED4362"/>
    <w:rsid w:val="00ED450A"/>
    <w:rsid w:val="00ED4CF5"/>
    <w:rsid w:val="00ED4F8C"/>
    <w:rsid w:val="00ED54E9"/>
    <w:rsid w:val="00ED55A9"/>
    <w:rsid w:val="00ED5AF2"/>
    <w:rsid w:val="00ED635A"/>
    <w:rsid w:val="00ED6741"/>
    <w:rsid w:val="00ED687B"/>
    <w:rsid w:val="00ED696F"/>
    <w:rsid w:val="00ED698C"/>
    <w:rsid w:val="00ED6BC2"/>
    <w:rsid w:val="00ED7167"/>
    <w:rsid w:val="00ED7613"/>
    <w:rsid w:val="00ED7D10"/>
    <w:rsid w:val="00ED7D36"/>
    <w:rsid w:val="00ED7DD6"/>
    <w:rsid w:val="00ED7F32"/>
    <w:rsid w:val="00ED7F61"/>
    <w:rsid w:val="00EE0405"/>
    <w:rsid w:val="00EE08A2"/>
    <w:rsid w:val="00EE15AC"/>
    <w:rsid w:val="00EE1810"/>
    <w:rsid w:val="00EE1DF5"/>
    <w:rsid w:val="00EE201F"/>
    <w:rsid w:val="00EE294A"/>
    <w:rsid w:val="00EE29AD"/>
    <w:rsid w:val="00EE2C9F"/>
    <w:rsid w:val="00EE2D73"/>
    <w:rsid w:val="00EE2F8A"/>
    <w:rsid w:val="00EE3139"/>
    <w:rsid w:val="00EE320F"/>
    <w:rsid w:val="00EE3787"/>
    <w:rsid w:val="00EE3836"/>
    <w:rsid w:val="00EE47B1"/>
    <w:rsid w:val="00EE552C"/>
    <w:rsid w:val="00EE719A"/>
    <w:rsid w:val="00EE72FD"/>
    <w:rsid w:val="00EE7B3B"/>
    <w:rsid w:val="00EE7C45"/>
    <w:rsid w:val="00EE7E22"/>
    <w:rsid w:val="00EF0048"/>
    <w:rsid w:val="00EF023F"/>
    <w:rsid w:val="00EF0AAA"/>
    <w:rsid w:val="00EF0AF0"/>
    <w:rsid w:val="00EF196D"/>
    <w:rsid w:val="00EF25DD"/>
    <w:rsid w:val="00EF26D4"/>
    <w:rsid w:val="00EF2F8F"/>
    <w:rsid w:val="00EF3157"/>
    <w:rsid w:val="00EF37AC"/>
    <w:rsid w:val="00EF4204"/>
    <w:rsid w:val="00EF4B0C"/>
    <w:rsid w:val="00EF4E79"/>
    <w:rsid w:val="00EF51A5"/>
    <w:rsid w:val="00EF58BF"/>
    <w:rsid w:val="00EF5AD1"/>
    <w:rsid w:val="00EF5E45"/>
    <w:rsid w:val="00EF684A"/>
    <w:rsid w:val="00EF6AB5"/>
    <w:rsid w:val="00EF6D68"/>
    <w:rsid w:val="00EF6DAE"/>
    <w:rsid w:val="00EF713B"/>
    <w:rsid w:val="00EF7A9C"/>
    <w:rsid w:val="00EF7AA9"/>
    <w:rsid w:val="00F009D7"/>
    <w:rsid w:val="00F0195E"/>
    <w:rsid w:val="00F01E5B"/>
    <w:rsid w:val="00F0205E"/>
    <w:rsid w:val="00F0304C"/>
    <w:rsid w:val="00F03886"/>
    <w:rsid w:val="00F03EE7"/>
    <w:rsid w:val="00F043D4"/>
    <w:rsid w:val="00F04932"/>
    <w:rsid w:val="00F05EB8"/>
    <w:rsid w:val="00F06139"/>
    <w:rsid w:val="00F0626C"/>
    <w:rsid w:val="00F063FD"/>
    <w:rsid w:val="00F06B2E"/>
    <w:rsid w:val="00F1014C"/>
    <w:rsid w:val="00F11453"/>
    <w:rsid w:val="00F11843"/>
    <w:rsid w:val="00F118CC"/>
    <w:rsid w:val="00F11D8E"/>
    <w:rsid w:val="00F12333"/>
    <w:rsid w:val="00F123C3"/>
    <w:rsid w:val="00F123DC"/>
    <w:rsid w:val="00F12999"/>
    <w:rsid w:val="00F12C1A"/>
    <w:rsid w:val="00F12CD9"/>
    <w:rsid w:val="00F13A3E"/>
    <w:rsid w:val="00F14024"/>
    <w:rsid w:val="00F1464F"/>
    <w:rsid w:val="00F14BF7"/>
    <w:rsid w:val="00F14C93"/>
    <w:rsid w:val="00F14FE7"/>
    <w:rsid w:val="00F15CC9"/>
    <w:rsid w:val="00F1612E"/>
    <w:rsid w:val="00F164D2"/>
    <w:rsid w:val="00F166BF"/>
    <w:rsid w:val="00F16832"/>
    <w:rsid w:val="00F177EC"/>
    <w:rsid w:val="00F17D00"/>
    <w:rsid w:val="00F2006E"/>
    <w:rsid w:val="00F2015D"/>
    <w:rsid w:val="00F203E8"/>
    <w:rsid w:val="00F206BB"/>
    <w:rsid w:val="00F21208"/>
    <w:rsid w:val="00F21A7A"/>
    <w:rsid w:val="00F21B08"/>
    <w:rsid w:val="00F220D5"/>
    <w:rsid w:val="00F220DD"/>
    <w:rsid w:val="00F22170"/>
    <w:rsid w:val="00F22258"/>
    <w:rsid w:val="00F2256C"/>
    <w:rsid w:val="00F22D07"/>
    <w:rsid w:val="00F2342F"/>
    <w:rsid w:val="00F23A4A"/>
    <w:rsid w:val="00F23A4D"/>
    <w:rsid w:val="00F23B4D"/>
    <w:rsid w:val="00F242C7"/>
    <w:rsid w:val="00F2457E"/>
    <w:rsid w:val="00F24E34"/>
    <w:rsid w:val="00F25038"/>
    <w:rsid w:val="00F256DA"/>
    <w:rsid w:val="00F25955"/>
    <w:rsid w:val="00F25CA8"/>
    <w:rsid w:val="00F25DE4"/>
    <w:rsid w:val="00F2600D"/>
    <w:rsid w:val="00F26AD3"/>
    <w:rsid w:val="00F26BCF"/>
    <w:rsid w:val="00F27730"/>
    <w:rsid w:val="00F27783"/>
    <w:rsid w:val="00F30108"/>
    <w:rsid w:val="00F30352"/>
    <w:rsid w:val="00F3105D"/>
    <w:rsid w:val="00F3162E"/>
    <w:rsid w:val="00F31733"/>
    <w:rsid w:val="00F31B9F"/>
    <w:rsid w:val="00F31CBA"/>
    <w:rsid w:val="00F322E1"/>
    <w:rsid w:val="00F323EE"/>
    <w:rsid w:val="00F3279C"/>
    <w:rsid w:val="00F32806"/>
    <w:rsid w:val="00F32A30"/>
    <w:rsid w:val="00F32A62"/>
    <w:rsid w:val="00F33D06"/>
    <w:rsid w:val="00F341A2"/>
    <w:rsid w:val="00F34909"/>
    <w:rsid w:val="00F3546F"/>
    <w:rsid w:val="00F3555A"/>
    <w:rsid w:val="00F36792"/>
    <w:rsid w:val="00F36BAF"/>
    <w:rsid w:val="00F36DB5"/>
    <w:rsid w:val="00F37313"/>
    <w:rsid w:val="00F37825"/>
    <w:rsid w:val="00F37D2E"/>
    <w:rsid w:val="00F40343"/>
    <w:rsid w:val="00F40691"/>
    <w:rsid w:val="00F40FA8"/>
    <w:rsid w:val="00F41BA9"/>
    <w:rsid w:val="00F41E3D"/>
    <w:rsid w:val="00F423B9"/>
    <w:rsid w:val="00F43B4E"/>
    <w:rsid w:val="00F43D8A"/>
    <w:rsid w:val="00F43E57"/>
    <w:rsid w:val="00F43E97"/>
    <w:rsid w:val="00F44987"/>
    <w:rsid w:val="00F450B8"/>
    <w:rsid w:val="00F45B3D"/>
    <w:rsid w:val="00F465F1"/>
    <w:rsid w:val="00F46861"/>
    <w:rsid w:val="00F47557"/>
    <w:rsid w:val="00F476A7"/>
    <w:rsid w:val="00F477E9"/>
    <w:rsid w:val="00F50249"/>
    <w:rsid w:val="00F5087E"/>
    <w:rsid w:val="00F50C65"/>
    <w:rsid w:val="00F51122"/>
    <w:rsid w:val="00F5114E"/>
    <w:rsid w:val="00F5139C"/>
    <w:rsid w:val="00F513E5"/>
    <w:rsid w:val="00F514DA"/>
    <w:rsid w:val="00F5203B"/>
    <w:rsid w:val="00F5279D"/>
    <w:rsid w:val="00F5367E"/>
    <w:rsid w:val="00F53762"/>
    <w:rsid w:val="00F543FD"/>
    <w:rsid w:val="00F54733"/>
    <w:rsid w:val="00F54894"/>
    <w:rsid w:val="00F55129"/>
    <w:rsid w:val="00F55244"/>
    <w:rsid w:val="00F55302"/>
    <w:rsid w:val="00F554FD"/>
    <w:rsid w:val="00F5581A"/>
    <w:rsid w:val="00F558FE"/>
    <w:rsid w:val="00F55DA1"/>
    <w:rsid w:val="00F56072"/>
    <w:rsid w:val="00F56A61"/>
    <w:rsid w:val="00F5717E"/>
    <w:rsid w:val="00F5740A"/>
    <w:rsid w:val="00F5755D"/>
    <w:rsid w:val="00F57AFC"/>
    <w:rsid w:val="00F601CB"/>
    <w:rsid w:val="00F6071A"/>
    <w:rsid w:val="00F60A51"/>
    <w:rsid w:val="00F6109F"/>
    <w:rsid w:val="00F6198B"/>
    <w:rsid w:val="00F61C97"/>
    <w:rsid w:val="00F62B32"/>
    <w:rsid w:val="00F62E20"/>
    <w:rsid w:val="00F63A41"/>
    <w:rsid w:val="00F63BCD"/>
    <w:rsid w:val="00F64238"/>
    <w:rsid w:val="00F64CA7"/>
    <w:rsid w:val="00F65007"/>
    <w:rsid w:val="00F6668C"/>
    <w:rsid w:val="00F666C6"/>
    <w:rsid w:val="00F66753"/>
    <w:rsid w:val="00F66B26"/>
    <w:rsid w:val="00F66D0E"/>
    <w:rsid w:val="00F6752B"/>
    <w:rsid w:val="00F701CA"/>
    <w:rsid w:val="00F705B6"/>
    <w:rsid w:val="00F70AE2"/>
    <w:rsid w:val="00F714E3"/>
    <w:rsid w:val="00F7166B"/>
    <w:rsid w:val="00F71737"/>
    <w:rsid w:val="00F71C9C"/>
    <w:rsid w:val="00F71F6E"/>
    <w:rsid w:val="00F71F80"/>
    <w:rsid w:val="00F722E7"/>
    <w:rsid w:val="00F72560"/>
    <w:rsid w:val="00F72925"/>
    <w:rsid w:val="00F72D8B"/>
    <w:rsid w:val="00F7309B"/>
    <w:rsid w:val="00F7328E"/>
    <w:rsid w:val="00F738D4"/>
    <w:rsid w:val="00F750BE"/>
    <w:rsid w:val="00F755A6"/>
    <w:rsid w:val="00F76319"/>
    <w:rsid w:val="00F76850"/>
    <w:rsid w:val="00F76EDA"/>
    <w:rsid w:val="00F76EF4"/>
    <w:rsid w:val="00F774A7"/>
    <w:rsid w:val="00F77AA0"/>
    <w:rsid w:val="00F77B6E"/>
    <w:rsid w:val="00F80F6D"/>
    <w:rsid w:val="00F81199"/>
    <w:rsid w:val="00F82247"/>
    <w:rsid w:val="00F8240F"/>
    <w:rsid w:val="00F82BC8"/>
    <w:rsid w:val="00F8333F"/>
    <w:rsid w:val="00F83513"/>
    <w:rsid w:val="00F835B5"/>
    <w:rsid w:val="00F84CCF"/>
    <w:rsid w:val="00F84D22"/>
    <w:rsid w:val="00F85020"/>
    <w:rsid w:val="00F85ABA"/>
    <w:rsid w:val="00F86780"/>
    <w:rsid w:val="00F86A2E"/>
    <w:rsid w:val="00F86F12"/>
    <w:rsid w:val="00F8776D"/>
    <w:rsid w:val="00F87AB2"/>
    <w:rsid w:val="00F87C9E"/>
    <w:rsid w:val="00F901C8"/>
    <w:rsid w:val="00F90807"/>
    <w:rsid w:val="00F9080D"/>
    <w:rsid w:val="00F90B15"/>
    <w:rsid w:val="00F91205"/>
    <w:rsid w:val="00F91298"/>
    <w:rsid w:val="00F915A0"/>
    <w:rsid w:val="00F915EA"/>
    <w:rsid w:val="00F91956"/>
    <w:rsid w:val="00F91D9F"/>
    <w:rsid w:val="00F92AB3"/>
    <w:rsid w:val="00F92EBA"/>
    <w:rsid w:val="00F93012"/>
    <w:rsid w:val="00F93163"/>
    <w:rsid w:val="00F93218"/>
    <w:rsid w:val="00F934F7"/>
    <w:rsid w:val="00F9439F"/>
    <w:rsid w:val="00F946F9"/>
    <w:rsid w:val="00F949C3"/>
    <w:rsid w:val="00F94D0B"/>
    <w:rsid w:val="00F94EC2"/>
    <w:rsid w:val="00F951C8"/>
    <w:rsid w:val="00F95BBF"/>
    <w:rsid w:val="00F96679"/>
    <w:rsid w:val="00F971FC"/>
    <w:rsid w:val="00F973F1"/>
    <w:rsid w:val="00F97A05"/>
    <w:rsid w:val="00F97CD2"/>
    <w:rsid w:val="00FA00C0"/>
    <w:rsid w:val="00FA047B"/>
    <w:rsid w:val="00FA0804"/>
    <w:rsid w:val="00FA0ACE"/>
    <w:rsid w:val="00FA0B40"/>
    <w:rsid w:val="00FA1306"/>
    <w:rsid w:val="00FA1482"/>
    <w:rsid w:val="00FA1C3B"/>
    <w:rsid w:val="00FA2323"/>
    <w:rsid w:val="00FA2BB5"/>
    <w:rsid w:val="00FA3673"/>
    <w:rsid w:val="00FA39C4"/>
    <w:rsid w:val="00FA39CF"/>
    <w:rsid w:val="00FA3D4D"/>
    <w:rsid w:val="00FA422A"/>
    <w:rsid w:val="00FA44A8"/>
    <w:rsid w:val="00FA4829"/>
    <w:rsid w:val="00FA49FF"/>
    <w:rsid w:val="00FA4DB5"/>
    <w:rsid w:val="00FA5888"/>
    <w:rsid w:val="00FA6854"/>
    <w:rsid w:val="00FA6F23"/>
    <w:rsid w:val="00FA739D"/>
    <w:rsid w:val="00FA7813"/>
    <w:rsid w:val="00FA7A3F"/>
    <w:rsid w:val="00FA7A52"/>
    <w:rsid w:val="00FB0488"/>
    <w:rsid w:val="00FB0B5F"/>
    <w:rsid w:val="00FB242B"/>
    <w:rsid w:val="00FB28A1"/>
    <w:rsid w:val="00FB2BB7"/>
    <w:rsid w:val="00FB2D0D"/>
    <w:rsid w:val="00FB3217"/>
    <w:rsid w:val="00FB3B3E"/>
    <w:rsid w:val="00FB45CE"/>
    <w:rsid w:val="00FB468E"/>
    <w:rsid w:val="00FB4A26"/>
    <w:rsid w:val="00FB4AE7"/>
    <w:rsid w:val="00FB4B22"/>
    <w:rsid w:val="00FB4B45"/>
    <w:rsid w:val="00FB4B7F"/>
    <w:rsid w:val="00FB4FD3"/>
    <w:rsid w:val="00FB5035"/>
    <w:rsid w:val="00FB5C11"/>
    <w:rsid w:val="00FB6C41"/>
    <w:rsid w:val="00FB6D3E"/>
    <w:rsid w:val="00FB6E21"/>
    <w:rsid w:val="00FB6F17"/>
    <w:rsid w:val="00FB6F3B"/>
    <w:rsid w:val="00FB7FB1"/>
    <w:rsid w:val="00FC004D"/>
    <w:rsid w:val="00FC05F8"/>
    <w:rsid w:val="00FC178B"/>
    <w:rsid w:val="00FC17CC"/>
    <w:rsid w:val="00FC1885"/>
    <w:rsid w:val="00FC2C6D"/>
    <w:rsid w:val="00FC2EB0"/>
    <w:rsid w:val="00FC3642"/>
    <w:rsid w:val="00FC36B4"/>
    <w:rsid w:val="00FC3953"/>
    <w:rsid w:val="00FC3CBB"/>
    <w:rsid w:val="00FC45FB"/>
    <w:rsid w:val="00FC4819"/>
    <w:rsid w:val="00FC5065"/>
    <w:rsid w:val="00FC52D7"/>
    <w:rsid w:val="00FC53C5"/>
    <w:rsid w:val="00FC63D6"/>
    <w:rsid w:val="00FC6B8F"/>
    <w:rsid w:val="00FC70FA"/>
    <w:rsid w:val="00FC7F9C"/>
    <w:rsid w:val="00FD00BF"/>
    <w:rsid w:val="00FD0454"/>
    <w:rsid w:val="00FD0520"/>
    <w:rsid w:val="00FD0B6D"/>
    <w:rsid w:val="00FD0CB3"/>
    <w:rsid w:val="00FD103A"/>
    <w:rsid w:val="00FD1065"/>
    <w:rsid w:val="00FD1195"/>
    <w:rsid w:val="00FD18C8"/>
    <w:rsid w:val="00FD1971"/>
    <w:rsid w:val="00FD1A41"/>
    <w:rsid w:val="00FD1B64"/>
    <w:rsid w:val="00FD2542"/>
    <w:rsid w:val="00FD361E"/>
    <w:rsid w:val="00FD3707"/>
    <w:rsid w:val="00FD442D"/>
    <w:rsid w:val="00FD4E87"/>
    <w:rsid w:val="00FD50F1"/>
    <w:rsid w:val="00FD5289"/>
    <w:rsid w:val="00FD5DB5"/>
    <w:rsid w:val="00FD5DDC"/>
    <w:rsid w:val="00FD5DEC"/>
    <w:rsid w:val="00FD62D6"/>
    <w:rsid w:val="00FD6675"/>
    <w:rsid w:val="00FD66AF"/>
    <w:rsid w:val="00FD6925"/>
    <w:rsid w:val="00FD6967"/>
    <w:rsid w:val="00FD69DC"/>
    <w:rsid w:val="00FD6E40"/>
    <w:rsid w:val="00FE0306"/>
    <w:rsid w:val="00FE17FB"/>
    <w:rsid w:val="00FE1FFE"/>
    <w:rsid w:val="00FE269D"/>
    <w:rsid w:val="00FE2E6F"/>
    <w:rsid w:val="00FE3B12"/>
    <w:rsid w:val="00FE4389"/>
    <w:rsid w:val="00FE4429"/>
    <w:rsid w:val="00FE4992"/>
    <w:rsid w:val="00FE50C4"/>
    <w:rsid w:val="00FE5369"/>
    <w:rsid w:val="00FE5685"/>
    <w:rsid w:val="00FE5CAA"/>
    <w:rsid w:val="00FE5E3E"/>
    <w:rsid w:val="00FE5EA2"/>
    <w:rsid w:val="00FE65DD"/>
    <w:rsid w:val="00FE663F"/>
    <w:rsid w:val="00FE69DF"/>
    <w:rsid w:val="00FE6D9A"/>
    <w:rsid w:val="00FE7050"/>
    <w:rsid w:val="00FE71D3"/>
    <w:rsid w:val="00FE7398"/>
    <w:rsid w:val="00FE7872"/>
    <w:rsid w:val="00FE7874"/>
    <w:rsid w:val="00FE7FEF"/>
    <w:rsid w:val="00FF091A"/>
    <w:rsid w:val="00FF111D"/>
    <w:rsid w:val="00FF1692"/>
    <w:rsid w:val="00FF1995"/>
    <w:rsid w:val="00FF19BD"/>
    <w:rsid w:val="00FF1E0E"/>
    <w:rsid w:val="00FF1FEC"/>
    <w:rsid w:val="00FF2D04"/>
    <w:rsid w:val="00FF2FF3"/>
    <w:rsid w:val="00FF3C66"/>
    <w:rsid w:val="00FF3CAF"/>
    <w:rsid w:val="00FF4300"/>
    <w:rsid w:val="00FF486C"/>
    <w:rsid w:val="00FF4A50"/>
    <w:rsid w:val="00FF4C60"/>
    <w:rsid w:val="00FF4EEC"/>
    <w:rsid w:val="00FF56A7"/>
    <w:rsid w:val="00FF643E"/>
    <w:rsid w:val="00FF6D43"/>
    <w:rsid w:val="00FF6D5C"/>
    <w:rsid w:val="00FF6E98"/>
    <w:rsid w:val="00FF6ECA"/>
    <w:rsid w:val="00FF713B"/>
    <w:rsid w:val="00FF765A"/>
    <w:rsid w:val="00FF794C"/>
    <w:rsid w:val="00FF7C1B"/>
    <w:rsid w:val="00FF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9AA6CA6-D3A7-4581-9C3E-B98A44B5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iPriority="99" w:unhideWhenUsed="1"/>
    <w:lsdException w:name="List Number" w:uiPriority="99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C1B23"/>
    <w:pPr>
      <w:spacing w:after="120"/>
      <w:jc w:val="both"/>
    </w:pPr>
    <w:rPr>
      <w:rFonts w:ascii="Tele-GroteskNor" w:hAnsi="Tele-GroteskNor"/>
      <w:sz w:val="22"/>
      <w:szCs w:val="22"/>
      <w:lang w:val="en-GB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9762F"/>
    <w:pPr>
      <w:keepNext/>
      <w:spacing w:before="240"/>
      <w:jc w:val="left"/>
      <w:outlineLvl w:val="0"/>
    </w:pPr>
    <w:rPr>
      <w:rFonts w:ascii="Tele-GroteskFet" w:hAnsi="Tele-GroteskFet"/>
      <w:b/>
      <w:sz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FB468E"/>
    <w:pPr>
      <w:keepNext/>
      <w:spacing w:before="120"/>
      <w:outlineLvl w:val="1"/>
    </w:pPr>
    <w:rPr>
      <w:rFonts w:ascii="Tele-GroteskFet" w:hAnsi="Tele-GroteskFet"/>
      <w:sz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636F39"/>
    <w:pPr>
      <w:keepNext/>
      <w:spacing w:before="240" w:after="60"/>
      <w:outlineLvl w:val="2"/>
    </w:pPr>
    <w:rPr>
      <w:rFonts w:ascii="Tele-GroteskFet" w:hAnsi="Tele-GroteskFet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A00C2F"/>
    <w:pPr>
      <w:keepNext/>
      <w:spacing w:before="120"/>
      <w:jc w:val="left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8E5E75"/>
    <w:pPr>
      <w:keepNext/>
      <w:jc w:val="left"/>
      <w:outlineLvl w:val="4"/>
    </w:pPr>
    <w:rPr>
      <w:i/>
      <w:sz w:val="24"/>
    </w:rPr>
  </w:style>
  <w:style w:type="paragraph" w:styleId="berschrift6">
    <w:name w:val="heading 6"/>
    <w:basedOn w:val="Standard"/>
    <w:next w:val="Standard"/>
    <w:qFormat/>
    <w:rsid w:val="008E5E75"/>
    <w:pPr>
      <w:keepNext/>
      <w:jc w:val="left"/>
      <w:outlineLvl w:val="5"/>
    </w:pPr>
    <w:rPr>
      <w:i/>
      <w:sz w:val="24"/>
    </w:rPr>
  </w:style>
  <w:style w:type="paragraph" w:styleId="berschrift7">
    <w:name w:val="heading 7"/>
    <w:basedOn w:val="Standard"/>
    <w:next w:val="Standard"/>
    <w:qFormat/>
    <w:rsid w:val="008E5E75"/>
    <w:pPr>
      <w:keepNext/>
      <w:jc w:val="left"/>
      <w:outlineLvl w:val="6"/>
    </w:pPr>
    <w:rPr>
      <w:i/>
      <w:sz w:val="24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8E5E75"/>
    <w:pPr>
      <w:keepNext/>
      <w:jc w:val="left"/>
      <w:outlineLvl w:val="7"/>
    </w:pPr>
    <w:rPr>
      <w:i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8E5E75"/>
    <w:pPr>
      <w:keepNext/>
      <w:jc w:val="left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0B6D"/>
    <w:rPr>
      <w:rFonts w:ascii="Tele-GroteskFet" w:hAnsi="Tele-GroteskFet"/>
      <w:b/>
      <w:sz w:val="32"/>
      <w:szCs w:val="22"/>
      <w:lang w:val="en-GB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0B6D"/>
    <w:rPr>
      <w:rFonts w:ascii="Tele-GroteskFet" w:hAnsi="Tele-GroteskFet"/>
      <w:sz w:val="26"/>
      <w:szCs w:val="22"/>
      <w:lang w:val="en-GB"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D0B6D"/>
    <w:rPr>
      <w:rFonts w:ascii="Tele-GroteskFet" w:hAnsi="Tele-GroteskFet"/>
      <w:sz w:val="24"/>
      <w:szCs w:val="22"/>
      <w:lang w:val="en-GB" w:eastAsia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D0B6D"/>
    <w:rPr>
      <w:rFonts w:ascii="Tele-GroteskNor" w:hAnsi="Tele-GroteskNor"/>
      <w:b/>
      <w:sz w:val="22"/>
      <w:szCs w:val="22"/>
      <w:lang w:val="en-GB" w:eastAsia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D0B6D"/>
    <w:rPr>
      <w:rFonts w:ascii="Tele-GroteskNor" w:hAnsi="Tele-GroteskNor"/>
      <w:i/>
      <w:sz w:val="24"/>
      <w:szCs w:val="22"/>
      <w:lang w:val="en-GB"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FD0B6D"/>
    <w:rPr>
      <w:rFonts w:ascii="Tele-GroteskNor" w:hAnsi="Tele-GroteskNor"/>
      <w:i/>
      <w:sz w:val="22"/>
      <w:szCs w:val="22"/>
      <w:lang w:val="en-GB"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FD0B6D"/>
    <w:rPr>
      <w:rFonts w:ascii="Tele-GroteskNor" w:hAnsi="Tele-GroteskNor"/>
      <w:i/>
      <w:sz w:val="22"/>
      <w:szCs w:val="22"/>
      <w:lang w:val="en-GB" w:eastAsia="en-US"/>
    </w:rPr>
  </w:style>
  <w:style w:type="paragraph" w:customStyle="1" w:styleId="Meetingname">
    <w:name w:val="Meetingname"/>
    <w:basedOn w:val="Standard"/>
    <w:rsid w:val="00636F39"/>
    <w:pPr>
      <w:keepNext/>
      <w:spacing w:before="80" w:after="80"/>
      <w:jc w:val="left"/>
    </w:pPr>
    <w:rPr>
      <w:b/>
      <w:sz w:val="32"/>
    </w:rPr>
  </w:style>
  <w:style w:type="paragraph" w:customStyle="1" w:styleId="BulletedList1">
    <w:name w:val="Bulleted List 1"/>
    <w:basedOn w:val="Standard"/>
    <w:rsid w:val="0009762F"/>
    <w:pPr>
      <w:numPr>
        <w:numId w:val="1"/>
      </w:numPr>
      <w:spacing w:before="60"/>
    </w:pPr>
  </w:style>
  <w:style w:type="paragraph" w:customStyle="1" w:styleId="Table">
    <w:name w:val="Table"/>
    <w:basedOn w:val="Standard"/>
    <w:rsid w:val="00636F39"/>
    <w:pPr>
      <w:spacing w:before="20" w:after="20"/>
    </w:pPr>
    <w:rPr>
      <w:sz w:val="24"/>
    </w:rPr>
  </w:style>
  <w:style w:type="character" w:styleId="Hyperlink">
    <w:name w:val="Hyperlink"/>
    <w:basedOn w:val="Absatz-Standardschriftart"/>
    <w:uiPriority w:val="99"/>
    <w:rsid w:val="008E5E75"/>
    <w:rPr>
      <w:rFonts w:ascii="Tele-GroteskNor" w:hAnsi="Tele-GroteskNor"/>
      <w:color w:val="E7007B"/>
      <w:u w:val="single"/>
    </w:rPr>
  </w:style>
  <w:style w:type="paragraph" w:styleId="Dokumentstruktur">
    <w:name w:val="Document Map"/>
    <w:basedOn w:val="Standard"/>
    <w:semiHidden/>
    <w:rsid w:val="008E5E75"/>
    <w:pPr>
      <w:shd w:val="clear" w:color="auto" w:fill="000080"/>
    </w:pPr>
    <w:rPr>
      <w:rFonts w:ascii="Tahoma" w:hAnsi="Tahoma"/>
    </w:rPr>
  </w:style>
  <w:style w:type="paragraph" w:styleId="Index2">
    <w:name w:val="index 2"/>
    <w:basedOn w:val="Standard"/>
    <w:next w:val="Standard"/>
    <w:autoRedefine/>
    <w:semiHidden/>
    <w:rsid w:val="008E5E75"/>
    <w:pPr>
      <w:ind w:left="440" w:hanging="220"/>
      <w:jc w:val="left"/>
    </w:pPr>
    <w:rPr>
      <w:rFonts w:ascii="Times New Roman" w:hAnsi="Times New Roman"/>
      <w:sz w:val="18"/>
    </w:rPr>
  </w:style>
  <w:style w:type="paragraph" w:styleId="Index1">
    <w:name w:val="index 1"/>
    <w:basedOn w:val="Standard"/>
    <w:next w:val="Standard"/>
    <w:autoRedefine/>
    <w:semiHidden/>
    <w:rsid w:val="008E5E75"/>
    <w:pPr>
      <w:ind w:left="220" w:hanging="220"/>
      <w:jc w:val="left"/>
    </w:pPr>
    <w:rPr>
      <w:rFonts w:ascii="Times New Roman" w:hAnsi="Times New Roman"/>
      <w:sz w:val="18"/>
    </w:rPr>
  </w:style>
  <w:style w:type="paragraph" w:styleId="Index3">
    <w:name w:val="index 3"/>
    <w:basedOn w:val="Standard"/>
    <w:next w:val="Standard"/>
    <w:autoRedefine/>
    <w:semiHidden/>
    <w:rsid w:val="008E5E75"/>
    <w:pPr>
      <w:ind w:left="660" w:hanging="220"/>
      <w:jc w:val="left"/>
    </w:pPr>
    <w:rPr>
      <w:rFonts w:ascii="Times New Roman" w:hAnsi="Times New Roman"/>
      <w:sz w:val="18"/>
    </w:rPr>
  </w:style>
  <w:style w:type="paragraph" w:styleId="Index4">
    <w:name w:val="index 4"/>
    <w:basedOn w:val="Standard"/>
    <w:next w:val="Standard"/>
    <w:autoRedefine/>
    <w:semiHidden/>
    <w:rsid w:val="008E5E75"/>
    <w:pPr>
      <w:ind w:left="880" w:hanging="220"/>
      <w:jc w:val="left"/>
    </w:pPr>
    <w:rPr>
      <w:rFonts w:ascii="Times New Roman" w:hAnsi="Times New Roman"/>
      <w:sz w:val="18"/>
    </w:rPr>
  </w:style>
  <w:style w:type="paragraph" w:styleId="Indexberschrift">
    <w:name w:val="index heading"/>
    <w:basedOn w:val="Standard"/>
    <w:next w:val="Index1"/>
    <w:semiHidden/>
    <w:rsid w:val="008E5E75"/>
    <w:pPr>
      <w:spacing w:before="240"/>
      <w:jc w:val="center"/>
    </w:pPr>
    <w:rPr>
      <w:rFonts w:ascii="Times New Roman" w:hAnsi="Times New Roman"/>
      <w:b/>
      <w:sz w:val="26"/>
    </w:rPr>
  </w:style>
  <w:style w:type="paragraph" w:customStyle="1" w:styleId="EditorsNote">
    <w:name w:val="Editor's Note"/>
    <w:aliases w:val="EN"/>
    <w:basedOn w:val="Standard"/>
    <w:link w:val="EditorsNoteCharChar"/>
    <w:qFormat/>
    <w:rsid w:val="009B2D68"/>
    <w:pPr>
      <w:keepLines/>
      <w:shd w:val="clear" w:color="auto" w:fill="CCFFFF"/>
      <w:spacing w:after="0"/>
    </w:pPr>
    <w:rPr>
      <w:sz w:val="18"/>
      <w:szCs w:val="18"/>
    </w:rPr>
  </w:style>
  <w:style w:type="character" w:customStyle="1" w:styleId="EditorsNoteCharChar">
    <w:name w:val="Editor's Note Char Char"/>
    <w:link w:val="EditorsNote"/>
    <w:rsid w:val="00D93F05"/>
    <w:rPr>
      <w:rFonts w:ascii="Tele-GroteskNor" w:hAnsi="Tele-GroteskNor"/>
      <w:sz w:val="18"/>
      <w:szCs w:val="18"/>
      <w:shd w:val="clear" w:color="auto" w:fill="CCFFFF"/>
      <w:lang w:val="en-GB" w:eastAsia="en-US"/>
    </w:rPr>
  </w:style>
  <w:style w:type="paragraph" w:customStyle="1" w:styleId="EditorsNoteBullets">
    <w:name w:val="Editor'sNoteBullets"/>
    <w:basedOn w:val="EditorsNote"/>
    <w:rsid w:val="00756470"/>
    <w:pPr>
      <w:numPr>
        <w:numId w:val="3"/>
      </w:numPr>
    </w:pPr>
  </w:style>
  <w:style w:type="paragraph" w:styleId="Index5">
    <w:name w:val="index 5"/>
    <w:basedOn w:val="Standard"/>
    <w:next w:val="Standard"/>
    <w:autoRedefine/>
    <w:semiHidden/>
    <w:rsid w:val="008E5E75"/>
    <w:pPr>
      <w:ind w:left="1100" w:hanging="220"/>
      <w:jc w:val="left"/>
    </w:pPr>
    <w:rPr>
      <w:rFonts w:ascii="Times New Roman" w:hAnsi="Times New Roman"/>
      <w:sz w:val="18"/>
    </w:rPr>
  </w:style>
  <w:style w:type="paragraph" w:customStyle="1" w:styleId="DocumentNumber">
    <w:name w:val="DocumentNumber"/>
    <w:basedOn w:val="Standard"/>
    <w:rsid w:val="008E5E75"/>
    <w:rPr>
      <w:color w:val="E7007B"/>
    </w:rPr>
  </w:style>
  <w:style w:type="paragraph" w:styleId="Index6">
    <w:name w:val="index 6"/>
    <w:basedOn w:val="Standard"/>
    <w:next w:val="Standard"/>
    <w:autoRedefine/>
    <w:semiHidden/>
    <w:rsid w:val="008E5E75"/>
    <w:pPr>
      <w:ind w:left="1320" w:hanging="220"/>
      <w:jc w:val="left"/>
    </w:pPr>
    <w:rPr>
      <w:rFonts w:ascii="Times New Roman" w:hAnsi="Times New Roman"/>
      <w:sz w:val="18"/>
    </w:rPr>
  </w:style>
  <w:style w:type="paragraph" w:styleId="Index7">
    <w:name w:val="index 7"/>
    <w:basedOn w:val="Standard"/>
    <w:next w:val="Standard"/>
    <w:autoRedefine/>
    <w:semiHidden/>
    <w:rsid w:val="008E5E75"/>
    <w:pPr>
      <w:ind w:left="1540" w:hanging="220"/>
      <w:jc w:val="left"/>
    </w:pPr>
    <w:rPr>
      <w:rFonts w:ascii="Times New Roman" w:hAnsi="Times New Roman"/>
      <w:sz w:val="18"/>
    </w:rPr>
  </w:style>
  <w:style w:type="paragraph" w:styleId="Index8">
    <w:name w:val="index 8"/>
    <w:basedOn w:val="Standard"/>
    <w:next w:val="Standard"/>
    <w:autoRedefine/>
    <w:semiHidden/>
    <w:rsid w:val="008E5E75"/>
    <w:pPr>
      <w:ind w:left="1760" w:hanging="220"/>
      <w:jc w:val="left"/>
    </w:pPr>
    <w:rPr>
      <w:rFonts w:ascii="Times New Roman" w:hAnsi="Times New Roman"/>
      <w:sz w:val="18"/>
    </w:rPr>
  </w:style>
  <w:style w:type="paragraph" w:styleId="Index9">
    <w:name w:val="index 9"/>
    <w:basedOn w:val="Standard"/>
    <w:next w:val="Standard"/>
    <w:autoRedefine/>
    <w:semiHidden/>
    <w:rsid w:val="008E5E75"/>
    <w:pPr>
      <w:ind w:left="1980" w:hanging="220"/>
      <w:jc w:val="left"/>
    </w:pPr>
    <w:rPr>
      <w:rFonts w:ascii="Times New Roman" w:hAnsi="Times New Roman"/>
      <w:sz w:val="18"/>
    </w:rPr>
  </w:style>
  <w:style w:type="paragraph" w:styleId="Verzeichnis1">
    <w:name w:val="toc 1"/>
    <w:basedOn w:val="Standard"/>
    <w:next w:val="Standard"/>
    <w:autoRedefine/>
    <w:uiPriority w:val="39"/>
    <w:rsid w:val="008E5E75"/>
  </w:style>
  <w:style w:type="paragraph" w:styleId="Verzeichnis2">
    <w:name w:val="toc 2"/>
    <w:basedOn w:val="Standard"/>
    <w:next w:val="Standard"/>
    <w:autoRedefine/>
    <w:uiPriority w:val="39"/>
    <w:rsid w:val="008E5E75"/>
    <w:pPr>
      <w:ind w:left="220"/>
    </w:pPr>
  </w:style>
  <w:style w:type="paragraph" w:styleId="Verzeichnis3">
    <w:name w:val="toc 3"/>
    <w:basedOn w:val="Standard"/>
    <w:next w:val="Standard"/>
    <w:autoRedefine/>
    <w:uiPriority w:val="39"/>
    <w:rsid w:val="008E5E75"/>
    <w:pPr>
      <w:ind w:left="440"/>
    </w:pPr>
  </w:style>
  <w:style w:type="paragraph" w:styleId="Verzeichnis4">
    <w:name w:val="toc 4"/>
    <w:basedOn w:val="Standard"/>
    <w:next w:val="Standard"/>
    <w:autoRedefine/>
    <w:uiPriority w:val="39"/>
    <w:rsid w:val="008E5E75"/>
    <w:pPr>
      <w:ind w:left="660"/>
    </w:pPr>
  </w:style>
  <w:style w:type="paragraph" w:styleId="Verzeichnis5">
    <w:name w:val="toc 5"/>
    <w:basedOn w:val="Standard"/>
    <w:next w:val="Standard"/>
    <w:autoRedefine/>
    <w:uiPriority w:val="39"/>
    <w:rsid w:val="008E5E75"/>
    <w:pPr>
      <w:ind w:left="880"/>
    </w:pPr>
  </w:style>
  <w:style w:type="paragraph" w:styleId="Verzeichnis6">
    <w:name w:val="toc 6"/>
    <w:basedOn w:val="Standard"/>
    <w:next w:val="Standard"/>
    <w:autoRedefine/>
    <w:uiPriority w:val="39"/>
    <w:rsid w:val="008E5E75"/>
    <w:pPr>
      <w:ind w:left="1100"/>
    </w:pPr>
  </w:style>
  <w:style w:type="paragraph" w:styleId="Verzeichnis7">
    <w:name w:val="toc 7"/>
    <w:basedOn w:val="Standard"/>
    <w:next w:val="Standard"/>
    <w:autoRedefine/>
    <w:uiPriority w:val="39"/>
    <w:rsid w:val="008E5E75"/>
    <w:pPr>
      <w:ind w:left="1320"/>
    </w:pPr>
  </w:style>
  <w:style w:type="paragraph" w:styleId="Verzeichnis8">
    <w:name w:val="toc 8"/>
    <w:basedOn w:val="Standard"/>
    <w:next w:val="Standard"/>
    <w:autoRedefine/>
    <w:uiPriority w:val="39"/>
    <w:rsid w:val="008E5E75"/>
    <w:pPr>
      <w:ind w:left="1540"/>
    </w:pPr>
  </w:style>
  <w:style w:type="paragraph" w:styleId="Verzeichnis9">
    <w:name w:val="toc 9"/>
    <w:basedOn w:val="Standard"/>
    <w:next w:val="Standard"/>
    <w:autoRedefine/>
    <w:uiPriority w:val="39"/>
    <w:rsid w:val="008E5E75"/>
    <w:pPr>
      <w:ind w:left="1760"/>
    </w:pPr>
  </w:style>
  <w:style w:type="paragraph" w:styleId="Kopfzeile">
    <w:name w:val="header"/>
    <w:aliases w:val="header odd,header,header odd1,header odd2,header odd3,header odd4,header odd5,header odd6,header1,header2,header3,header odd11,header odd21,header odd7,header4,header odd8,header odd9,header5,header odd12,header11,header21,header odd22"/>
    <w:basedOn w:val="Standard"/>
    <w:link w:val="KopfzeileZchn"/>
    <w:uiPriority w:val="99"/>
    <w:rsid w:val="00E936D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aliases w:val="header odd Zchn,header Zchn,header odd1 Zchn,header odd2 Zchn,header odd3 Zchn,header odd4 Zchn,header odd5 Zchn,header odd6 Zchn,header1 Zchn,header2 Zchn,header3 Zchn,header odd11 Zchn,header odd21 Zchn,header odd7 Zchn,header4 Zchn"/>
    <w:basedOn w:val="Absatz-Standardschriftart"/>
    <w:link w:val="Kopfzeile"/>
    <w:uiPriority w:val="99"/>
    <w:rsid w:val="00FD0B6D"/>
    <w:rPr>
      <w:rFonts w:ascii="Tele-GroteskNor" w:hAnsi="Tele-GroteskNor"/>
      <w:sz w:val="22"/>
      <w:szCs w:val="22"/>
      <w:lang w:val="en-GB" w:eastAsia="en-US"/>
    </w:rPr>
  </w:style>
  <w:style w:type="paragraph" w:styleId="Fuzeile">
    <w:name w:val="footer"/>
    <w:basedOn w:val="Standard"/>
    <w:link w:val="FuzeileZchn"/>
    <w:uiPriority w:val="99"/>
    <w:rsid w:val="00E936D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D0B6D"/>
    <w:rPr>
      <w:rFonts w:ascii="Tele-GroteskNor" w:hAnsi="Tele-GroteskNor"/>
      <w:sz w:val="22"/>
      <w:szCs w:val="22"/>
      <w:lang w:val="en-GB" w:eastAsia="en-US"/>
    </w:rPr>
  </w:style>
  <w:style w:type="character" w:styleId="Kommentarzeichen">
    <w:name w:val="annotation reference"/>
    <w:basedOn w:val="Absatz-Standardschriftart"/>
    <w:semiHidden/>
    <w:rsid w:val="002B787F"/>
    <w:rPr>
      <w:sz w:val="16"/>
      <w:szCs w:val="16"/>
    </w:rPr>
  </w:style>
  <w:style w:type="paragraph" w:styleId="Kommentartext">
    <w:name w:val="annotation text"/>
    <w:basedOn w:val="Standard"/>
    <w:semiHidden/>
    <w:rsid w:val="002B787F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B787F"/>
    <w:rPr>
      <w:b/>
      <w:bCs/>
    </w:rPr>
  </w:style>
  <w:style w:type="paragraph" w:styleId="Sprechblasentext">
    <w:name w:val="Balloon Text"/>
    <w:basedOn w:val="Standard"/>
    <w:link w:val="SprechblasentextZchn"/>
    <w:semiHidden/>
    <w:rsid w:val="002B787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semiHidden/>
    <w:rsid w:val="00692F7D"/>
    <w:rPr>
      <w:rFonts w:ascii="Tahoma" w:hAnsi="Tahoma" w:cs="Tahoma"/>
      <w:sz w:val="16"/>
      <w:szCs w:val="16"/>
      <w:lang w:val="en-GB" w:eastAsia="en-US"/>
    </w:rPr>
  </w:style>
  <w:style w:type="character" w:styleId="BesuchterHyperlink">
    <w:name w:val="FollowedHyperlink"/>
    <w:basedOn w:val="Absatz-Standardschriftart"/>
    <w:uiPriority w:val="99"/>
    <w:rsid w:val="00DC1B11"/>
    <w:rPr>
      <w:color w:val="800080"/>
      <w:u w:val="single"/>
    </w:rPr>
  </w:style>
  <w:style w:type="paragraph" w:customStyle="1" w:styleId="TAL">
    <w:name w:val="TAL"/>
    <w:basedOn w:val="Standard"/>
    <w:link w:val="TALChar"/>
    <w:uiPriority w:val="99"/>
    <w:rsid w:val="00974038"/>
    <w:pPr>
      <w:keepNext/>
      <w:keepLines/>
      <w:tabs>
        <w:tab w:val="left" w:pos="284"/>
        <w:tab w:val="left" w:pos="567"/>
      </w:tabs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Arial" w:hAnsi="Arial"/>
      <w:color w:val="000000"/>
      <w:sz w:val="18"/>
      <w:szCs w:val="20"/>
      <w:lang w:eastAsia="ja-JP"/>
    </w:rPr>
  </w:style>
  <w:style w:type="character" w:customStyle="1" w:styleId="TALChar">
    <w:name w:val="TAL Char"/>
    <w:link w:val="TAL"/>
    <w:rsid w:val="00975524"/>
    <w:rPr>
      <w:rFonts w:ascii="Arial" w:hAnsi="Arial"/>
      <w:color w:val="000000"/>
      <w:sz w:val="18"/>
      <w:lang w:val="en-GB" w:eastAsia="ja-JP"/>
    </w:rPr>
  </w:style>
  <w:style w:type="paragraph" w:customStyle="1" w:styleId="H6">
    <w:name w:val="H6"/>
    <w:basedOn w:val="berschrift5"/>
    <w:next w:val="Standard"/>
    <w:uiPriority w:val="99"/>
    <w:rsid w:val="00081C6C"/>
    <w:pPr>
      <w:keepLines/>
      <w:pBdr>
        <w:top w:val="single" w:sz="12" w:space="1" w:color="auto"/>
      </w:pBdr>
      <w:overflowPunct w:val="0"/>
      <w:autoSpaceDE w:val="0"/>
      <w:autoSpaceDN w:val="0"/>
      <w:adjustRightInd w:val="0"/>
      <w:spacing w:after="240"/>
      <w:ind w:left="1985" w:hanging="1985"/>
      <w:textAlignment w:val="baseline"/>
      <w:outlineLvl w:val="9"/>
    </w:pPr>
    <w:rPr>
      <w:rFonts w:ascii="Arial" w:hAnsi="Arial"/>
      <w:b/>
      <w:i w:val="0"/>
      <w:sz w:val="20"/>
      <w:szCs w:val="20"/>
    </w:rPr>
  </w:style>
  <w:style w:type="paragraph" w:customStyle="1" w:styleId="B1">
    <w:name w:val="B1"/>
    <w:basedOn w:val="Standard"/>
    <w:link w:val="B1Char"/>
    <w:qFormat/>
    <w:rsid w:val="00952226"/>
    <w:pPr>
      <w:overflowPunct w:val="0"/>
      <w:autoSpaceDE w:val="0"/>
      <w:autoSpaceDN w:val="0"/>
      <w:adjustRightInd w:val="0"/>
      <w:spacing w:after="0"/>
      <w:ind w:left="567" w:hanging="567"/>
      <w:jc w:val="left"/>
      <w:textAlignment w:val="baseline"/>
    </w:pPr>
    <w:rPr>
      <w:rFonts w:ascii="Arial" w:hAnsi="Arial"/>
      <w:sz w:val="20"/>
      <w:szCs w:val="20"/>
    </w:rPr>
  </w:style>
  <w:style w:type="character" w:customStyle="1" w:styleId="B1Char">
    <w:name w:val="B1 Char"/>
    <w:link w:val="B1"/>
    <w:rsid w:val="00AE2FF4"/>
    <w:rPr>
      <w:rFonts w:ascii="Arial" w:hAnsi="Arial"/>
      <w:lang w:val="en-GB" w:eastAsia="en-US"/>
    </w:rPr>
  </w:style>
  <w:style w:type="paragraph" w:customStyle="1" w:styleId="B2">
    <w:name w:val="B2"/>
    <w:basedOn w:val="B1"/>
    <w:link w:val="B2Char"/>
    <w:rsid w:val="00952226"/>
    <w:pPr>
      <w:ind w:left="1134"/>
    </w:pPr>
  </w:style>
  <w:style w:type="character" w:customStyle="1" w:styleId="B2Char">
    <w:name w:val="B2 Char"/>
    <w:link w:val="B2"/>
    <w:locked/>
    <w:rsid w:val="00CC7B54"/>
    <w:rPr>
      <w:rFonts w:ascii="Arial" w:hAnsi="Arial"/>
      <w:lang w:val="en-GB" w:eastAsia="en-US"/>
    </w:rPr>
  </w:style>
  <w:style w:type="paragraph" w:customStyle="1" w:styleId="B3">
    <w:name w:val="B3"/>
    <w:basedOn w:val="B1"/>
    <w:uiPriority w:val="99"/>
    <w:rsid w:val="00952226"/>
    <w:pPr>
      <w:ind w:left="1701"/>
    </w:pPr>
  </w:style>
  <w:style w:type="paragraph" w:customStyle="1" w:styleId="B4">
    <w:name w:val="B4"/>
    <w:basedOn w:val="B1"/>
    <w:uiPriority w:val="99"/>
    <w:rsid w:val="00952226"/>
    <w:pPr>
      <w:ind w:left="2268"/>
    </w:pPr>
  </w:style>
  <w:style w:type="paragraph" w:customStyle="1" w:styleId="B5">
    <w:name w:val="B5"/>
    <w:basedOn w:val="B1"/>
    <w:uiPriority w:val="99"/>
    <w:rsid w:val="00952226"/>
    <w:pPr>
      <w:ind w:left="2835"/>
    </w:pPr>
  </w:style>
  <w:style w:type="paragraph" w:customStyle="1" w:styleId="CRCoverPage">
    <w:name w:val="CR Cover Page"/>
    <w:link w:val="CRCoverPageZchn"/>
    <w:rsid w:val="005775B5"/>
    <w:pPr>
      <w:spacing w:after="120"/>
    </w:pPr>
    <w:rPr>
      <w:rFonts w:ascii="Arial" w:eastAsia="SimSun" w:hAnsi="Arial"/>
      <w:lang w:val="en-GB" w:eastAsia="en-US"/>
    </w:rPr>
  </w:style>
  <w:style w:type="character" w:customStyle="1" w:styleId="CRCoverPageZchn">
    <w:name w:val="CR Cover Page Zchn"/>
    <w:link w:val="CRCoverPage"/>
    <w:rsid w:val="00692F7D"/>
    <w:rPr>
      <w:rFonts w:ascii="Arial" w:eastAsia="SimSun" w:hAnsi="Arial"/>
      <w:lang w:val="en-GB" w:eastAsia="en-US"/>
    </w:rPr>
  </w:style>
  <w:style w:type="paragraph" w:styleId="Listenabsatz">
    <w:name w:val="List Paragraph"/>
    <w:basedOn w:val="Standard"/>
    <w:uiPriority w:val="34"/>
    <w:qFormat/>
    <w:rsid w:val="00AE2FF4"/>
    <w:pPr>
      <w:suppressAutoHyphens/>
      <w:ind w:left="720"/>
      <w:contextualSpacing/>
    </w:pPr>
    <w:rPr>
      <w:rFonts w:cs="Tele-GroteskNor"/>
      <w:lang w:eastAsia="zh-CN"/>
    </w:rPr>
  </w:style>
  <w:style w:type="paragraph" w:styleId="Textkrper">
    <w:name w:val="Body Text"/>
    <w:basedOn w:val="Standard"/>
    <w:link w:val="TextkrperZchn"/>
    <w:uiPriority w:val="99"/>
    <w:rsid w:val="00FD4E87"/>
    <w:pPr>
      <w:suppressAutoHyphens/>
      <w:spacing w:after="140" w:line="288" w:lineRule="auto"/>
    </w:pPr>
    <w:rPr>
      <w:rFonts w:cs="Tele-GroteskNor"/>
      <w:lang w:eastAsia="zh-CN"/>
    </w:rPr>
  </w:style>
  <w:style w:type="character" w:customStyle="1" w:styleId="TextkrperZchn">
    <w:name w:val="Textkörper Zchn"/>
    <w:basedOn w:val="Absatz-Standardschriftart"/>
    <w:link w:val="Textkrper"/>
    <w:uiPriority w:val="99"/>
    <w:rsid w:val="00FD4E87"/>
    <w:rPr>
      <w:rFonts w:ascii="Tele-GroteskNor" w:hAnsi="Tele-GroteskNor" w:cs="Tele-GroteskNor"/>
      <w:sz w:val="22"/>
      <w:szCs w:val="22"/>
      <w:lang w:val="en-GB" w:eastAsia="zh-CN"/>
    </w:rPr>
  </w:style>
  <w:style w:type="paragraph" w:customStyle="1" w:styleId="TAH">
    <w:name w:val="TAH"/>
    <w:basedOn w:val="Standard"/>
    <w:link w:val="TAHCar"/>
    <w:uiPriority w:val="99"/>
    <w:rsid w:val="00FD4E87"/>
    <w:pPr>
      <w:keepNext/>
      <w:keepLines/>
      <w:overflowPunct w:val="0"/>
      <w:autoSpaceDE w:val="0"/>
      <w:autoSpaceDN w:val="0"/>
      <w:adjustRightInd w:val="0"/>
      <w:spacing w:after="0"/>
      <w:jc w:val="center"/>
      <w:textAlignment w:val="baseline"/>
    </w:pPr>
    <w:rPr>
      <w:rFonts w:ascii="Arial" w:hAnsi="Arial"/>
      <w:b/>
      <w:color w:val="000000"/>
      <w:sz w:val="18"/>
      <w:szCs w:val="20"/>
      <w:lang w:eastAsia="ja-JP"/>
    </w:rPr>
  </w:style>
  <w:style w:type="character" w:customStyle="1" w:styleId="TAHCar">
    <w:name w:val="TAH Car"/>
    <w:link w:val="TAH"/>
    <w:rsid w:val="00975524"/>
    <w:rPr>
      <w:rFonts w:ascii="Arial" w:hAnsi="Arial"/>
      <w:b/>
      <w:color w:val="000000"/>
      <w:sz w:val="18"/>
      <w:lang w:val="en-GB" w:eastAsia="ja-JP"/>
    </w:rPr>
  </w:style>
  <w:style w:type="paragraph" w:customStyle="1" w:styleId="NO">
    <w:name w:val="NO"/>
    <w:basedOn w:val="Standard"/>
    <w:link w:val="NOZchn"/>
    <w:uiPriority w:val="99"/>
    <w:qFormat/>
    <w:rsid w:val="00D93F05"/>
    <w:pPr>
      <w:keepLines/>
      <w:overflowPunct w:val="0"/>
      <w:autoSpaceDE w:val="0"/>
      <w:autoSpaceDN w:val="0"/>
      <w:adjustRightInd w:val="0"/>
      <w:spacing w:after="180"/>
      <w:ind w:left="1135" w:hanging="851"/>
      <w:jc w:val="left"/>
      <w:textAlignment w:val="baseline"/>
    </w:pPr>
    <w:rPr>
      <w:rFonts w:ascii="Times New Roman" w:hAnsi="Times New Roman"/>
      <w:color w:val="000000"/>
      <w:sz w:val="20"/>
      <w:szCs w:val="20"/>
      <w:lang w:eastAsia="ja-JP"/>
    </w:rPr>
  </w:style>
  <w:style w:type="character" w:customStyle="1" w:styleId="NOZchn">
    <w:name w:val="NO Zchn"/>
    <w:link w:val="NO"/>
    <w:rsid w:val="00D93F05"/>
    <w:rPr>
      <w:color w:val="000000"/>
      <w:lang w:val="en-GB" w:eastAsia="ja-JP"/>
    </w:rPr>
  </w:style>
  <w:style w:type="paragraph" w:customStyle="1" w:styleId="TF">
    <w:name w:val="TF"/>
    <w:basedOn w:val="Standard"/>
    <w:link w:val="TFChar"/>
    <w:uiPriority w:val="99"/>
    <w:rsid w:val="00D93F05"/>
    <w:pPr>
      <w:keepLines/>
      <w:overflowPunct w:val="0"/>
      <w:autoSpaceDE w:val="0"/>
      <w:autoSpaceDN w:val="0"/>
      <w:adjustRightInd w:val="0"/>
      <w:spacing w:after="240"/>
      <w:jc w:val="center"/>
      <w:textAlignment w:val="baseline"/>
    </w:pPr>
    <w:rPr>
      <w:rFonts w:ascii="Arial" w:eastAsia="SimSun" w:hAnsi="Arial"/>
      <w:b/>
      <w:color w:val="000000"/>
      <w:sz w:val="20"/>
      <w:szCs w:val="20"/>
      <w:lang w:eastAsia="ja-JP"/>
    </w:rPr>
  </w:style>
  <w:style w:type="character" w:customStyle="1" w:styleId="TFChar">
    <w:name w:val="TF Char"/>
    <w:link w:val="TF"/>
    <w:rsid w:val="00D93F05"/>
    <w:rPr>
      <w:rFonts w:ascii="Arial" w:eastAsia="SimSun" w:hAnsi="Arial"/>
      <w:b/>
      <w:color w:val="000000"/>
      <w:lang w:val="en-GB" w:eastAsia="ja-JP"/>
    </w:rPr>
  </w:style>
  <w:style w:type="paragraph" w:styleId="StandardWeb">
    <w:name w:val="Normal (Web)"/>
    <w:basedOn w:val="Standard"/>
    <w:uiPriority w:val="99"/>
    <w:unhideWhenUsed/>
    <w:rsid w:val="004B1624"/>
    <w:pPr>
      <w:spacing w:before="100" w:beforeAutospacing="1" w:after="100" w:afterAutospacing="1"/>
      <w:jc w:val="left"/>
    </w:pPr>
    <w:rPr>
      <w:rFonts w:ascii="Times New Roman" w:eastAsia="Calibri" w:hAnsi="Times New Roman"/>
      <w:sz w:val="24"/>
      <w:szCs w:val="24"/>
      <w:lang w:val="de-AT" w:eastAsia="de-AT"/>
    </w:rPr>
  </w:style>
  <w:style w:type="paragraph" w:customStyle="1" w:styleId="NormTop">
    <w:name w:val="NormTop"/>
    <w:basedOn w:val="Standard"/>
    <w:next w:val="Standard"/>
    <w:rsid w:val="00392169"/>
    <w:pPr>
      <w:keepNext/>
      <w:keepLines/>
      <w:pBdr>
        <w:top w:val="single" w:sz="4" w:space="1" w:color="auto"/>
      </w:pBdr>
      <w:tabs>
        <w:tab w:val="left" w:pos="567"/>
        <w:tab w:val="left" w:pos="851"/>
        <w:tab w:val="left" w:pos="1134"/>
        <w:tab w:val="left" w:pos="1418"/>
        <w:tab w:val="left" w:pos="1701"/>
      </w:tabs>
      <w:jc w:val="left"/>
    </w:pPr>
    <w:rPr>
      <w:rFonts w:ascii="Arial" w:eastAsia="MS Mincho" w:hAnsi="Arial"/>
      <w:sz w:val="20"/>
      <w:szCs w:val="20"/>
      <w:lang w:eastAsia="ja-JP"/>
    </w:rPr>
  </w:style>
  <w:style w:type="character" w:customStyle="1" w:styleId="ZGSM">
    <w:name w:val="ZGSM"/>
    <w:rsid w:val="00E10ECC"/>
    <w:rPr>
      <w:rFonts w:cs="Times New Roman"/>
      <w:kern w:val="1"/>
      <w:szCs w:val="20"/>
    </w:rPr>
  </w:style>
  <w:style w:type="paragraph" w:customStyle="1" w:styleId="Heading">
    <w:name w:val="Heading"/>
    <w:basedOn w:val="Standard"/>
    <w:next w:val="Textkrper"/>
    <w:uiPriority w:val="99"/>
    <w:rsid w:val="00E10ECC"/>
    <w:pPr>
      <w:keepNext/>
      <w:suppressAutoHyphens/>
      <w:spacing w:before="24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styleId="Liste">
    <w:name w:val="List"/>
    <w:basedOn w:val="Textkrper"/>
    <w:uiPriority w:val="99"/>
    <w:rsid w:val="00E10ECC"/>
    <w:pPr>
      <w:spacing w:after="120" w:line="240" w:lineRule="auto"/>
      <w:jc w:val="left"/>
    </w:pPr>
    <w:rPr>
      <w:rFonts w:ascii="Arial" w:hAnsi="Arial" w:cs="Mangal"/>
      <w:sz w:val="18"/>
      <w:szCs w:val="24"/>
      <w:lang w:eastAsia="ar-SA"/>
    </w:rPr>
  </w:style>
  <w:style w:type="paragraph" w:customStyle="1" w:styleId="Index">
    <w:name w:val="Index"/>
    <w:basedOn w:val="Standard"/>
    <w:uiPriority w:val="99"/>
    <w:rsid w:val="00E10ECC"/>
    <w:pPr>
      <w:suppressLineNumbers/>
      <w:suppressAutoHyphens/>
      <w:spacing w:after="0"/>
      <w:jc w:val="left"/>
    </w:pPr>
    <w:rPr>
      <w:rFonts w:ascii="Arial" w:hAnsi="Arial" w:cs="Mangal"/>
      <w:sz w:val="18"/>
      <w:szCs w:val="24"/>
      <w:lang w:eastAsia="ar-SA"/>
    </w:rPr>
  </w:style>
  <w:style w:type="paragraph" w:styleId="Aufzhlungszeichen">
    <w:name w:val="List Bullet"/>
    <w:basedOn w:val="Standard"/>
    <w:uiPriority w:val="99"/>
    <w:rsid w:val="00E10ECC"/>
    <w:pPr>
      <w:suppressAutoHyphens/>
      <w:spacing w:after="0"/>
      <w:ind w:left="360" w:hanging="360"/>
      <w:jc w:val="left"/>
    </w:pPr>
    <w:rPr>
      <w:rFonts w:ascii="Arial" w:eastAsia="Batang" w:hAnsi="Arial"/>
      <w:sz w:val="20"/>
      <w:szCs w:val="20"/>
      <w:lang w:val="en-US" w:eastAsia="ar-SA"/>
    </w:rPr>
  </w:style>
  <w:style w:type="paragraph" w:styleId="Listennummer">
    <w:name w:val="List Number"/>
    <w:basedOn w:val="Standard"/>
    <w:uiPriority w:val="99"/>
    <w:rsid w:val="00E10ECC"/>
    <w:pPr>
      <w:suppressAutoHyphens/>
      <w:spacing w:after="0"/>
      <w:ind w:left="360" w:hanging="360"/>
      <w:jc w:val="left"/>
    </w:pPr>
    <w:rPr>
      <w:rFonts w:ascii="Arial" w:eastAsia="Batang" w:hAnsi="Arial"/>
      <w:sz w:val="20"/>
      <w:szCs w:val="20"/>
      <w:lang w:val="en-US" w:eastAsia="ar-SA"/>
    </w:rPr>
  </w:style>
  <w:style w:type="paragraph" w:customStyle="1" w:styleId="ACTION">
    <w:name w:val="ACTION"/>
    <w:basedOn w:val="Standard"/>
    <w:uiPriority w:val="99"/>
    <w:rsid w:val="00E10ECC"/>
    <w:pPr>
      <w:keepNext/>
      <w:keepLines/>
      <w:widowControl w:val="0"/>
      <w:suppressAutoHyphens/>
      <w:spacing w:before="60" w:after="60"/>
      <w:ind w:left="1843" w:hanging="992"/>
    </w:pPr>
    <w:rPr>
      <w:rFonts w:ascii="Arial" w:hAnsi="Arial" w:cs="Arial"/>
      <w:b/>
      <w:color w:val="FF0000"/>
      <w:sz w:val="20"/>
      <w:szCs w:val="20"/>
      <w:lang w:eastAsia="ar-SA"/>
    </w:rPr>
  </w:style>
  <w:style w:type="paragraph" w:customStyle="1" w:styleId="DECISION">
    <w:name w:val="DECISION"/>
    <w:basedOn w:val="Standard"/>
    <w:uiPriority w:val="99"/>
    <w:rsid w:val="00E10ECC"/>
    <w:pPr>
      <w:widowControl w:val="0"/>
      <w:suppressAutoHyphens/>
      <w:spacing w:before="120"/>
      <w:ind w:left="360" w:hanging="360"/>
    </w:pPr>
    <w:rPr>
      <w:rFonts w:ascii="Arial" w:eastAsia="Batang" w:hAnsi="Arial" w:cs="Arial"/>
      <w:b/>
      <w:color w:val="0000FF"/>
      <w:sz w:val="20"/>
      <w:szCs w:val="20"/>
      <w:u w:val="single"/>
      <w:lang w:eastAsia="ar-SA"/>
    </w:rPr>
  </w:style>
  <w:style w:type="paragraph" w:styleId="Titel">
    <w:name w:val="Title"/>
    <w:basedOn w:val="Standard"/>
    <w:next w:val="Standard"/>
    <w:link w:val="TitelZchn"/>
    <w:uiPriority w:val="10"/>
    <w:qFormat/>
    <w:rsid w:val="00E10ECC"/>
    <w:pPr>
      <w:suppressAutoHyphens/>
      <w:spacing w:after="0"/>
      <w:jc w:val="center"/>
    </w:pPr>
    <w:rPr>
      <w:rFonts w:ascii="Arial" w:hAnsi="Arial" w:cs="Arial"/>
      <w:b/>
      <w:sz w:val="28"/>
      <w:szCs w:val="20"/>
      <w:lang w:val="en-IE" w:eastAsia="ar-SA"/>
    </w:rPr>
  </w:style>
  <w:style w:type="character" w:customStyle="1" w:styleId="TitelZchn">
    <w:name w:val="Titel Zchn"/>
    <w:basedOn w:val="Absatz-Standardschriftart"/>
    <w:link w:val="Titel"/>
    <w:uiPriority w:val="10"/>
    <w:rsid w:val="00E10ECC"/>
    <w:rPr>
      <w:rFonts w:ascii="Arial" w:hAnsi="Arial" w:cs="Arial"/>
      <w:b/>
      <w:sz w:val="28"/>
      <w:lang w:val="en-IE" w:eastAsia="ar-SA"/>
    </w:rPr>
  </w:style>
  <w:style w:type="paragraph" w:customStyle="1" w:styleId="LD">
    <w:name w:val="LD"/>
    <w:uiPriority w:val="99"/>
    <w:rsid w:val="00E10ECC"/>
    <w:pPr>
      <w:keepNext/>
      <w:keepLines/>
      <w:suppressAutoHyphens/>
      <w:overflowPunct w:val="0"/>
      <w:autoSpaceDE w:val="0"/>
      <w:spacing w:line="180" w:lineRule="exact"/>
      <w:textAlignment w:val="baseline"/>
    </w:pPr>
    <w:rPr>
      <w:rFonts w:ascii="Courier New" w:hAnsi="Courier New" w:cs="Courier New"/>
      <w:sz w:val="18"/>
      <w:szCs w:val="18"/>
      <w:lang w:val="en-GB" w:eastAsia="ar-SA"/>
    </w:rPr>
  </w:style>
  <w:style w:type="paragraph" w:customStyle="1" w:styleId="PL">
    <w:name w:val="PL"/>
    <w:uiPriority w:val="99"/>
    <w:rsid w:val="00E10ECC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suppressAutoHyphens/>
      <w:overflowPunct w:val="0"/>
      <w:autoSpaceDE w:val="0"/>
      <w:textAlignment w:val="baseline"/>
    </w:pPr>
    <w:rPr>
      <w:rFonts w:ascii="Courier New" w:hAnsi="Courier New" w:cs="Courier New"/>
      <w:sz w:val="16"/>
      <w:szCs w:val="18"/>
      <w:lang w:val="en-GB" w:eastAsia="ar-SA"/>
    </w:rPr>
  </w:style>
  <w:style w:type="paragraph" w:customStyle="1" w:styleId="ZA">
    <w:name w:val="ZA"/>
    <w:uiPriority w:val="99"/>
    <w:rsid w:val="00E10ECC"/>
    <w:pPr>
      <w:widowControl w:val="0"/>
      <w:pBdr>
        <w:bottom w:val="single" w:sz="8" w:space="1" w:color="000000"/>
      </w:pBdr>
      <w:suppressAutoHyphens/>
      <w:overflowPunct w:val="0"/>
      <w:autoSpaceDE w:val="0"/>
      <w:jc w:val="right"/>
      <w:textAlignment w:val="baseline"/>
    </w:pPr>
    <w:rPr>
      <w:rFonts w:ascii="Arial" w:hAnsi="Arial" w:cs="Arial"/>
      <w:sz w:val="40"/>
      <w:szCs w:val="18"/>
      <w:lang w:val="en-GB" w:eastAsia="ar-SA"/>
    </w:rPr>
  </w:style>
  <w:style w:type="paragraph" w:customStyle="1" w:styleId="ZB">
    <w:name w:val="ZB"/>
    <w:uiPriority w:val="99"/>
    <w:rsid w:val="00E10ECC"/>
    <w:pPr>
      <w:tabs>
        <w:tab w:val="left" w:pos="5387"/>
        <w:tab w:val="left" w:pos="6804"/>
      </w:tabs>
      <w:suppressAutoHyphens/>
      <w:overflowPunct w:val="0"/>
      <w:autoSpaceDE w:val="0"/>
      <w:spacing w:after="240" w:line="240" w:lineRule="atLeast"/>
      <w:textAlignment w:val="baseline"/>
    </w:pPr>
    <w:rPr>
      <w:rFonts w:ascii="Arial" w:hAnsi="Arial" w:cs="Arial"/>
      <w:b/>
      <w:sz w:val="32"/>
      <w:szCs w:val="18"/>
      <w:lang w:val="en-GB" w:eastAsia="ar-SA"/>
    </w:rPr>
  </w:style>
  <w:style w:type="paragraph" w:customStyle="1" w:styleId="ZC">
    <w:name w:val="ZC"/>
    <w:uiPriority w:val="99"/>
    <w:rsid w:val="00E10ECC"/>
    <w:pPr>
      <w:suppressAutoHyphens/>
      <w:overflowPunct w:val="0"/>
      <w:autoSpaceDE w:val="0"/>
      <w:spacing w:line="360" w:lineRule="atLeast"/>
      <w:jc w:val="center"/>
      <w:textAlignment w:val="baseline"/>
    </w:pPr>
    <w:rPr>
      <w:rFonts w:ascii="Arial" w:hAnsi="Arial" w:cs="Arial"/>
      <w:sz w:val="18"/>
      <w:szCs w:val="18"/>
      <w:lang w:val="en-GB" w:eastAsia="ar-SA"/>
    </w:rPr>
  </w:style>
  <w:style w:type="paragraph" w:customStyle="1" w:styleId="ZK">
    <w:name w:val="ZK"/>
    <w:uiPriority w:val="99"/>
    <w:rsid w:val="00E10ECC"/>
    <w:pPr>
      <w:suppressAutoHyphens/>
      <w:overflowPunct w:val="0"/>
      <w:autoSpaceDE w:val="0"/>
      <w:spacing w:after="240" w:line="240" w:lineRule="atLeast"/>
      <w:ind w:left="1191" w:right="113" w:hanging="1191"/>
      <w:textAlignment w:val="baseline"/>
    </w:pPr>
    <w:rPr>
      <w:rFonts w:ascii="Arial" w:hAnsi="Arial" w:cs="Arial"/>
      <w:sz w:val="18"/>
      <w:szCs w:val="18"/>
      <w:lang w:val="en-GB" w:eastAsia="ar-SA"/>
    </w:rPr>
  </w:style>
  <w:style w:type="paragraph" w:customStyle="1" w:styleId="ZT">
    <w:name w:val="ZT"/>
    <w:uiPriority w:val="99"/>
    <w:rsid w:val="00E10ECC"/>
    <w:pPr>
      <w:suppressAutoHyphens/>
      <w:overflowPunct w:val="0"/>
      <w:autoSpaceDE w:val="0"/>
      <w:spacing w:after="96" w:line="240" w:lineRule="atLeast"/>
      <w:jc w:val="center"/>
      <w:textAlignment w:val="baseline"/>
    </w:pPr>
    <w:rPr>
      <w:rFonts w:ascii="Arial" w:hAnsi="Arial" w:cs="Arial"/>
      <w:b/>
      <w:sz w:val="32"/>
      <w:szCs w:val="18"/>
      <w:lang w:val="en-GB" w:eastAsia="ar-SA"/>
    </w:rPr>
  </w:style>
  <w:style w:type="paragraph" w:customStyle="1" w:styleId="ZU">
    <w:name w:val="ZU"/>
    <w:uiPriority w:val="99"/>
    <w:rsid w:val="00E10ECC"/>
    <w:pPr>
      <w:suppressAutoHyphens/>
      <w:overflowPunct w:val="0"/>
      <w:autoSpaceDE w:val="0"/>
      <w:spacing w:before="480" w:after="240" w:line="240" w:lineRule="atLeast"/>
      <w:ind w:left="510" w:right="113" w:hanging="510"/>
      <w:textAlignment w:val="baseline"/>
    </w:pPr>
    <w:rPr>
      <w:rFonts w:ascii="Arial" w:hAnsi="Arial" w:cs="Arial"/>
      <w:sz w:val="18"/>
      <w:szCs w:val="18"/>
      <w:lang w:val="en-GB" w:eastAsia="ar-SA"/>
    </w:rPr>
  </w:style>
  <w:style w:type="paragraph" w:customStyle="1" w:styleId="EQ">
    <w:name w:val="EQ"/>
    <w:basedOn w:val="Standard"/>
    <w:next w:val="Standard"/>
    <w:uiPriority w:val="99"/>
    <w:rsid w:val="00E10ECC"/>
    <w:pPr>
      <w:keepLines/>
      <w:suppressAutoHyphens/>
      <w:overflowPunct w:val="0"/>
      <w:autoSpaceDE w:val="0"/>
      <w:spacing w:after="240"/>
      <w:jc w:val="left"/>
      <w:textAlignment w:val="baseline"/>
    </w:pPr>
    <w:rPr>
      <w:rFonts w:ascii="Arial" w:hAnsi="Arial" w:cs="Arial"/>
      <w:sz w:val="20"/>
      <w:szCs w:val="20"/>
      <w:lang w:val="de-AT" w:eastAsia="ar-SA"/>
    </w:rPr>
  </w:style>
  <w:style w:type="paragraph" w:customStyle="1" w:styleId="EX">
    <w:name w:val="EX"/>
    <w:basedOn w:val="Standard"/>
    <w:uiPriority w:val="99"/>
    <w:rsid w:val="00E10ECC"/>
    <w:pPr>
      <w:keepLines/>
      <w:suppressAutoHyphens/>
      <w:overflowPunct w:val="0"/>
      <w:autoSpaceDE w:val="0"/>
      <w:spacing w:after="240"/>
      <w:ind w:left="2268" w:hanging="2268"/>
      <w:jc w:val="left"/>
      <w:textAlignment w:val="baseline"/>
    </w:pPr>
    <w:rPr>
      <w:rFonts w:ascii="Arial" w:hAnsi="Arial" w:cs="Arial"/>
      <w:sz w:val="20"/>
      <w:szCs w:val="20"/>
      <w:lang w:eastAsia="ar-SA"/>
    </w:rPr>
  </w:style>
  <w:style w:type="paragraph" w:customStyle="1" w:styleId="EW">
    <w:name w:val="EW"/>
    <w:basedOn w:val="EX"/>
    <w:uiPriority w:val="99"/>
    <w:rsid w:val="00E10ECC"/>
    <w:pPr>
      <w:spacing w:after="0"/>
    </w:pPr>
  </w:style>
  <w:style w:type="paragraph" w:customStyle="1" w:styleId="FP">
    <w:name w:val="FP"/>
    <w:basedOn w:val="Standard"/>
    <w:uiPriority w:val="99"/>
    <w:rsid w:val="00E10ECC"/>
    <w:pPr>
      <w:suppressAutoHyphens/>
      <w:spacing w:after="0"/>
      <w:jc w:val="left"/>
    </w:pPr>
    <w:rPr>
      <w:rFonts w:ascii="Arial" w:eastAsia="MS Mincho" w:hAnsi="Arial" w:cs="Arial"/>
      <w:sz w:val="20"/>
      <w:szCs w:val="20"/>
      <w:lang w:eastAsia="ar-SA"/>
    </w:rPr>
  </w:style>
  <w:style w:type="paragraph" w:customStyle="1" w:styleId="HE">
    <w:name w:val="HE"/>
    <w:basedOn w:val="Standard"/>
    <w:uiPriority w:val="99"/>
    <w:rsid w:val="00E10ECC"/>
    <w:pPr>
      <w:suppressAutoHyphens/>
      <w:overflowPunct w:val="0"/>
      <w:autoSpaceDE w:val="0"/>
      <w:jc w:val="left"/>
      <w:textAlignment w:val="baseline"/>
    </w:pPr>
    <w:rPr>
      <w:rFonts w:ascii="Arial" w:hAnsi="Arial" w:cs="Arial"/>
      <w:b/>
      <w:sz w:val="20"/>
      <w:szCs w:val="20"/>
      <w:lang w:eastAsia="ar-SA"/>
    </w:rPr>
  </w:style>
  <w:style w:type="paragraph" w:customStyle="1" w:styleId="HO">
    <w:name w:val="HO"/>
    <w:basedOn w:val="Standard"/>
    <w:uiPriority w:val="99"/>
    <w:rsid w:val="00E10ECC"/>
    <w:pPr>
      <w:suppressAutoHyphens/>
      <w:overflowPunct w:val="0"/>
      <w:autoSpaceDE w:val="0"/>
      <w:jc w:val="right"/>
      <w:textAlignment w:val="baseline"/>
    </w:pPr>
    <w:rPr>
      <w:rFonts w:ascii="Arial" w:hAnsi="Arial" w:cs="Arial"/>
      <w:b/>
      <w:sz w:val="20"/>
      <w:szCs w:val="20"/>
      <w:lang w:eastAsia="ar-SA"/>
    </w:rPr>
  </w:style>
  <w:style w:type="paragraph" w:customStyle="1" w:styleId="NF">
    <w:name w:val="NF"/>
    <w:basedOn w:val="NO"/>
    <w:uiPriority w:val="99"/>
    <w:rsid w:val="00E10ECC"/>
    <w:pPr>
      <w:suppressAutoHyphens/>
      <w:autoSpaceDN/>
      <w:adjustRightInd/>
      <w:spacing w:after="240"/>
      <w:ind w:left="1701" w:hanging="1134"/>
    </w:pPr>
    <w:rPr>
      <w:rFonts w:ascii="Arial" w:hAnsi="Arial" w:cs="Arial"/>
      <w:color w:val="auto"/>
      <w:sz w:val="18"/>
      <w:lang w:eastAsia="ar-SA"/>
    </w:rPr>
  </w:style>
  <w:style w:type="paragraph" w:customStyle="1" w:styleId="NW">
    <w:name w:val="NW"/>
    <w:basedOn w:val="NO"/>
    <w:uiPriority w:val="99"/>
    <w:rsid w:val="00E10ECC"/>
    <w:pPr>
      <w:suppressAutoHyphens/>
      <w:autoSpaceDN/>
      <w:adjustRightInd/>
      <w:spacing w:after="0"/>
      <w:ind w:left="1701" w:hanging="1134"/>
    </w:pPr>
    <w:rPr>
      <w:rFonts w:ascii="Arial" w:hAnsi="Arial" w:cs="Arial"/>
      <w:color w:val="auto"/>
      <w:lang w:eastAsia="ar-SA"/>
    </w:rPr>
  </w:style>
  <w:style w:type="paragraph" w:customStyle="1" w:styleId="TAJ">
    <w:name w:val="TAJ"/>
    <w:basedOn w:val="Standard"/>
    <w:uiPriority w:val="99"/>
    <w:rsid w:val="00E10ECC"/>
    <w:pPr>
      <w:keepNext/>
      <w:keepLines/>
      <w:suppressAutoHyphens/>
      <w:overflowPunct w:val="0"/>
      <w:autoSpaceDE w:val="0"/>
      <w:jc w:val="left"/>
      <w:textAlignment w:val="baseline"/>
    </w:pPr>
    <w:rPr>
      <w:rFonts w:ascii="Arial" w:hAnsi="Arial" w:cs="Arial"/>
      <w:sz w:val="20"/>
      <w:szCs w:val="20"/>
      <w:lang w:eastAsia="ar-SA"/>
    </w:rPr>
  </w:style>
  <w:style w:type="paragraph" w:customStyle="1" w:styleId="TAC">
    <w:name w:val="TAC"/>
    <w:basedOn w:val="TAL"/>
    <w:uiPriority w:val="99"/>
    <w:rsid w:val="00E10ECC"/>
    <w:pPr>
      <w:tabs>
        <w:tab w:val="clear" w:pos="284"/>
        <w:tab w:val="clear" w:pos="567"/>
      </w:tabs>
      <w:suppressAutoHyphens/>
      <w:autoSpaceDN/>
      <w:adjustRightInd/>
      <w:jc w:val="center"/>
    </w:pPr>
    <w:rPr>
      <w:lang w:eastAsia="ar-SA"/>
    </w:rPr>
  </w:style>
  <w:style w:type="paragraph" w:customStyle="1" w:styleId="TAN">
    <w:name w:val="TAN"/>
    <w:basedOn w:val="TAL"/>
    <w:uiPriority w:val="99"/>
    <w:rsid w:val="00E10ECC"/>
    <w:pPr>
      <w:tabs>
        <w:tab w:val="clear" w:pos="284"/>
        <w:tab w:val="clear" w:pos="567"/>
      </w:tabs>
      <w:suppressAutoHyphens/>
      <w:autoSpaceDN/>
      <w:adjustRightInd/>
      <w:ind w:left="851" w:hanging="851"/>
    </w:pPr>
    <w:rPr>
      <w:lang w:eastAsia="ar-SA"/>
    </w:rPr>
  </w:style>
  <w:style w:type="paragraph" w:customStyle="1" w:styleId="TAR">
    <w:name w:val="TAR"/>
    <w:basedOn w:val="TAL"/>
    <w:uiPriority w:val="99"/>
    <w:rsid w:val="00E10ECC"/>
    <w:pPr>
      <w:tabs>
        <w:tab w:val="clear" w:pos="284"/>
        <w:tab w:val="clear" w:pos="567"/>
      </w:tabs>
      <w:suppressAutoHyphens/>
      <w:autoSpaceDN/>
      <w:adjustRightInd/>
      <w:jc w:val="right"/>
    </w:pPr>
    <w:rPr>
      <w:lang w:eastAsia="ar-SA"/>
    </w:rPr>
  </w:style>
  <w:style w:type="paragraph" w:customStyle="1" w:styleId="TH">
    <w:name w:val="TH"/>
    <w:basedOn w:val="Standard"/>
    <w:uiPriority w:val="99"/>
    <w:rsid w:val="00E10ECC"/>
    <w:pPr>
      <w:keepNext/>
      <w:keepLines/>
      <w:suppressAutoHyphens/>
      <w:overflowPunct w:val="0"/>
      <w:autoSpaceDE w:val="0"/>
      <w:spacing w:before="60" w:after="180"/>
      <w:jc w:val="center"/>
      <w:textAlignment w:val="baseline"/>
    </w:pPr>
    <w:rPr>
      <w:rFonts w:ascii="Arial" w:hAnsi="Arial" w:cs="Arial"/>
      <w:b/>
      <w:color w:val="000000"/>
      <w:sz w:val="20"/>
      <w:szCs w:val="20"/>
      <w:lang w:eastAsia="ar-SA"/>
    </w:rPr>
  </w:style>
  <w:style w:type="paragraph" w:customStyle="1" w:styleId="TT">
    <w:name w:val="TT"/>
    <w:basedOn w:val="Standard"/>
    <w:next w:val="Standard"/>
    <w:uiPriority w:val="99"/>
    <w:rsid w:val="00E10ECC"/>
    <w:pPr>
      <w:keepNext/>
      <w:keepLines/>
      <w:suppressAutoHyphens/>
      <w:overflowPunct w:val="0"/>
      <w:autoSpaceDE w:val="0"/>
      <w:spacing w:after="960"/>
      <w:jc w:val="center"/>
      <w:textAlignment w:val="baseline"/>
    </w:pPr>
    <w:rPr>
      <w:rFonts w:ascii="Arial" w:hAnsi="Arial" w:cs="Arial"/>
      <w:b/>
      <w:sz w:val="20"/>
      <w:szCs w:val="20"/>
      <w:lang w:eastAsia="ar-SA"/>
    </w:rPr>
  </w:style>
  <w:style w:type="paragraph" w:customStyle="1" w:styleId="AP">
    <w:name w:val="AP"/>
    <w:basedOn w:val="Standard"/>
    <w:uiPriority w:val="99"/>
    <w:rsid w:val="00E10ECC"/>
    <w:pPr>
      <w:suppressAutoHyphens/>
      <w:ind w:left="2127" w:hanging="2127"/>
      <w:jc w:val="left"/>
    </w:pPr>
    <w:rPr>
      <w:rFonts w:ascii="Arial" w:eastAsia="MS Mincho" w:hAnsi="Arial" w:cs="Arial"/>
      <w:b/>
      <w:color w:val="FF0000"/>
      <w:sz w:val="20"/>
      <w:szCs w:val="20"/>
      <w:lang w:eastAsia="ar-SA"/>
    </w:rPr>
  </w:style>
  <w:style w:type="paragraph" w:customStyle="1" w:styleId="Disc">
    <w:name w:val="Disc"/>
    <w:basedOn w:val="Standard"/>
    <w:next w:val="Standard"/>
    <w:uiPriority w:val="99"/>
    <w:rsid w:val="00E10ECC"/>
    <w:pPr>
      <w:keepNext/>
      <w:keepLines/>
      <w:suppressAutoHyphens/>
      <w:jc w:val="left"/>
    </w:pPr>
    <w:rPr>
      <w:rFonts w:ascii="Arial" w:eastAsia="MS Mincho" w:hAnsi="Arial" w:cs="Arial"/>
      <w:b/>
      <w:sz w:val="20"/>
      <w:szCs w:val="20"/>
      <w:lang w:eastAsia="ar-SA"/>
    </w:rPr>
  </w:style>
  <w:style w:type="character" w:styleId="Fett">
    <w:name w:val="Strong"/>
    <w:basedOn w:val="Absatz-Standardschriftart"/>
    <w:uiPriority w:val="22"/>
    <w:qFormat/>
    <w:rsid w:val="00E10ECC"/>
    <w:rPr>
      <w:b/>
      <w:bCs/>
    </w:rPr>
  </w:style>
  <w:style w:type="character" w:styleId="Hervorhebung">
    <w:name w:val="Emphasis"/>
    <w:basedOn w:val="Absatz-Standardschriftart"/>
    <w:uiPriority w:val="20"/>
    <w:qFormat/>
    <w:rsid w:val="00E10ECC"/>
    <w:rPr>
      <w:i/>
      <w:iCs/>
    </w:rPr>
  </w:style>
  <w:style w:type="table" w:styleId="Tabellenraster">
    <w:name w:val="Table Grid"/>
    <w:basedOn w:val="NormaleTabelle"/>
    <w:uiPriority w:val="59"/>
    <w:rsid w:val="006A3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E07A15"/>
    <w:rPr>
      <w:rFonts w:ascii="Tele-GroteskNor" w:hAnsi="Tele-GroteskNor"/>
      <w:sz w:val="22"/>
      <w:szCs w:val="22"/>
      <w:lang w:val="en-GB" w:eastAsia="en-US"/>
    </w:rPr>
  </w:style>
  <w:style w:type="paragraph" w:styleId="NurText">
    <w:name w:val="Plain Text"/>
    <w:basedOn w:val="Standard"/>
    <w:link w:val="NurTextZchn"/>
    <w:uiPriority w:val="99"/>
    <w:unhideWhenUsed/>
    <w:rsid w:val="003A67A0"/>
    <w:pPr>
      <w:spacing w:after="0"/>
      <w:jc w:val="left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3A67A0"/>
    <w:rPr>
      <w:rFonts w:ascii="Calibri" w:hAnsi="Calibri"/>
      <w:sz w:val="22"/>
      <w:szCs w:val="21"/>
    </w:rPr>
  </w:style>
  <w:style w:type="character" w:customStyle="1" w:styleId="EditorsNoteChar">
    <w:name w:val="Editor's Note Char"/>
    <w:rsid w:val="00036BAE"/>
    <w:rPr>
      <w:color w:val="FF0000"/>
      <w:lang w:val="en-GB" w:eastAsia="en-US"/>
    </w:rPr>
  </w:style>
  <w:style w:type="character" w:customStyle="1" w:styleId="NOChar">
    <w:name w:val="NO Char"/>
    <w:locked/>
    <w:rsid w:val="00EA3505"/>
    <w:rPr>
      <w:color w:val="000000"/>
      <w:lang w:val="en-GB" w:eastAsia="ja-JP"/>
    </w:rPr>
  </w:style>
  <w:style w:type="paragraph" w:customStyle="1" w:styleId="Default">
    <w:name w:val="Default"/>
    <w:rsid w:val="00BC0C33"/>
    <w:pPr>
      <w:autoSpaceDE w:val="0"/>
      <w:autoSpaceDN w:val="0"/>
      <w:adjustRightInd w:val="0"/>
    </w:pPr>
    <w:rPr>
      <w:rFonts w:ascii="Nokia Pure Text" w:hAnsi="Nokia Pure Text" w:cs="Nokia Pure Text"/>
      <w:color w:val="000000"/>
      <w:sz w:val="24"/>
      <w:szCs w:val="24"/>
      <w:lang w:val="en-US"/>
    </w:rPr>
  </w:style>
  <w:style w:type="paragraph" w:styleId="Beschriftung">
    <w:name w:val="caption"/>
    <w:basedOn w:val="Standard"/>
    <w:next w:val="Standard"/>
    <w:qFormat/>
    <w:rsid w:val="00692F7D"/>
    <w:pPr>
      <w:suppressAutoHyphens/>
      <w:spacing w:after="0"/>
      <w:jc w:val="left"/>
    </w:pPr>
    <w:rPr>
      <w:rFonts w:ascii="Arial" w:eastAsia="SimSun" w:hAnsi="Arial"/>
      <w:b/>
      <w:bCs/>
      <w:sz w:val="20"/>
      <w:szCs w:val="20"/>
      <w:lang w:eastAsia="ar-SA"/>
    </w:rPr>
  </w:style>
  <w:style w:type="character" w:customStyle="1" w:styleId="B1Char1">
    <w:name w:val="B1 Char1"/>
    <w:rsid w:val="00692F7D"/>
    <w:rPr>
      <w:rFonts w:cs="Arial"/>
      <w:lang w:val="en-GB" w:eastAsia="ar-SA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453F94"/>
    <w:rPr>
      <w:color w:val="808080"/>
      <w:shd w:val="clear" w:color="auto" w:fill="E6E6E6"/>
    </w:rPr>
  </w:style>
  <w:style w:type="character" w:customStyle="1" w:styleId="st">
    <w:name w:val="st"/>
    <w:basedOn w:val="Absatz-Standardschriftart"/>
    <w:rsid w:val="00024196"/>
  </w:style>
  <w:style w:type="paragraph" w:customStyle="1" w:styleId="font5">
    <w:name w:val="font5"/>
    <w:basedOn w:val="Standard"/>
    <w:rsid w:val="00FF1E0E"/>
    <w:pPr>
      <w:spacing w:before="100" w:beforeAutospacing="1" w:after="100" w:afterAutospacing="1"/>
      <w:jc w:val="left"/>
    </w:pPr>
    <w:rPr>
      <w:rFonts w:ascii="Tahoma" w:hAnsi="Tahoma" w:cs="Tahoma"/>
      <w:color w:val="000000"/>
      <w:sz w:val="18"/>
      <w:szCs w:val="18"/>
      <w:lang w:val="en-US"/>
    </w:rPr>
  </w:style>
  <w:style w:type="paragraph" w:customStyle="1" w:styleId="font6">
    <w:name w:val="font6"/>
    <w:basedOn w:val="Standard"/>
    <w:rsid w:val="00FF1E0E"/>
    <w:pPr>
      <w:spacing w:before="100" w:beforeAutospacing="1" w:after="100" w:afterAutospacing="1"/>
      <w:jc w:val="left"/>
    </w:pPr>
    <w:rPr>
      <w:rFonts w:ascii="Tahoma" w:hAnsi="Tahoma" w:cs="Tahoma"/>
      <w:b/>
      <w:bCs/>
      <w:color w:val="000000"/>
      <w:sz w:val="18"/>
      <w:szCs w:val="18"/>
      <w:lang w:val="en-US"/>
    </w:rPr>
  </w:style>
  <w:style w:type="paragraph" w:customStyle="1" w:styleId="xl66">
    <w:name w:val="xl66"/>
    <w:basedOn w:val="Standard"/>
    <w:rsid w:val="00FF1E0E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left"/>
      <w:textAlignment w:val="top"/>
    </w:pPr>
    <w:rPr>
      <w:rFonts w:ascii="Arial" w:hAnsi="Arial" w:cs="Arial"/>
      <w:sz w:val="16"/>
      <w:szCs w:val="16"/>
      <w:lang w:val="en-US"/>
    </w:rPr>
  </w:style>
  <w:style w:type="paragraph" w:customStyle="1" w:styleId="xl67">
    <w:name w:val="xl67"/>
    <w:basedOn w:val="Standard"/>
    <w:rsid w:val="00FF1E0E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left"/>
      <w:textAlignment w:val="top"/>
    </w:pPr>
    <w:rPr>
      <w:rFonts w:ascii="Arial" w:hAnsi="Arial" w:cs="Arial"/>
      <w:sz w:val="16"/>
      <w:szCs w:val="16"/>
      <w:lang w:val="en-US"/>
    </w:rPr>
  </w:style>
  <w:style w:type="paragraph" w:customStyle="1" w:styleId="xl68">
    <w:name w:val="xl68"/>
    <w:basedOn w:val="Standard"/>
    <w:rsid w:val="00FF1E0E"/>
    <w:pPr>
      <w:shd w:val="clear" w:color="000000" w:fill="FFFFFF"/>
      <w:spacing w:before="100" w:beforeAutospacing="1" w:after="100" w:afterAutospacing="1"/>
      <w:jc w:val="left"/>
      <w:textAlignment w:val="top"/>
    </w:pPr>
    <w:rPr>
      <w:rFonts w:ascii="Arial" w:hAnsi="Arial" w:cs="Arial"/>
      <w:sz w:val="16"/>
      <w:szCs w:val="16"/>
      <w:lang w:val="en-US"/>
    </w:rPr>
  </w:style>
  <w:style w:type="paragraph" w:customStyle="1" w:styleId="xl69">
    <w:name w:val="xl69"/>
    <w:basedOn w:val="Standard"/>
    <w:rsid w:val="00FF1E0E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left"/>
      <w:textAlignment w:val="top"/>
    </w:pPr>
    <w:rPr>
      <w:rFonts w:ascii="Arial" w:hAnsi="Arial" w:cs="Arial"/>
      <w:b/>
      <w:bCs/>
      <w:color w:val="0000FF"/>
      <w:sz w:val="16"/>
      <w:szCs w:val="16"/>
      <w:u w:val="single"/>
      <w:lang w:val="en-US"/>
    </w:rPr>
  </w:style>
  <w:style w:type="paragraph" w:customStyle="1" w:styleId="xl70">
    <w:name w:val="xl70"/>
    <w:basedOn w:val="Standard"/>
    <w:rsid w:val="00FF1E0E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left"/>
      <w:textAlignment w:val="top"/>
    </w:pPr>
    <w:rPr>
      <w:rFonts w:ascii="Arial" w:hAnsi="Arial" w:cs="Arial"/>
      <w:color w:val="000000"/>
      <w:sz w:val="16"/>
      <w:szCs w:val="16"/>
      <w:lang w:val="en-US"/>
    </w:rPr>
  </w:style>
  <w:style w:type="paragraph" w:customStyle="1" w:styleId="xl71">
    <w:name w:val="xl71"/>
    <w:basedOn w:val="Standard"/>
    <w:rsid w:val="00FF1E0E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left"/>
      <w:textAlignment w:val="top"/>
    </w:pPr>
    <w:rPr>
      <w:b/>
      <w:bCs/>
      <w:color w:val="0000FF"/>
      <w:sz w:val="24"/>
      <w:szCs w:val="24"/>
      <w:u w:val="single"/>
      <w:lang w:val="en-US"/>
    </w:rPr>
  </w:style>
  <w:style w:type="paragraph" w:customStyle="1" w:styleId="xl72">
    <w:name w:val="xl72"/>
    <w:basedOn w:val="Standard"/>
    <w:rsid w:val="00FF1E0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75B91A"/>
      <w:spacing w:before="100" w:beforeAutospacing="1" w:after="100" w:afterAutospacing="1"/>
      <w:jc w:val="center"/>
      <w:textAlignment w:val="top"/>
    </w:pPr>
    <w:rPr>
      <w:b/>
      <w:bCs/>
      <w:color w:val="FFFFFF"/>
      <w:sz w:val="24"/>
      <w:szCs w:val="24"/>
      <w:lang w:val="en-US"/>
    </w:rPr>
  </w:style>
  <w:style w:type="paragraph" w:customStyle="1" w:styleId="xl73">
    <w:name w:val="xl73"/>
    <w:basedOn w:val="Standard"/>
    <w:rsid w:val="00FF1E0E"/>
    <w:pPr>
      <w:shd w:val="clear" w:color="000000" w:fill="FFFFFF"/>
      <w:spacing w:before="100" w:beforeAutospacing="1" w:after="100" w:afterAutospacing="1"/>
      <w:jc w:val="center"/>
      <w:textAlignment w:val="top"/>
    </w:pPr>
    <w:rPr>
      <w:sz w:val="24"/>
      <w:szCs w:val="24"/>
      <w:lang w:val="en-US"/>
    </w:rPr>
  </w:style>
  <w:style w:type="paragraph" w:customStyle="1" w:styleId="xl74">
    <w:name w:val="xl74"/>
    <w:basedOn w:val="Standard"/>
    <w:rsid w:val="00FF1E0E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left"/>
      <w:textAlignment w:val="top"/>
    </w:pPr>
    <w:rPr>
      <w:sz w:val="24"/>
      <w:szCs w:val="24"/>
      <w:lang w:val="en-US"/>
    </w:rPr>
  </w:style>
  <w:style w:type="paragraph" w:customStyle="1" w:styleId="xl75">
    <w:name w:val="xl75"/>
    <w:basedOn w:val="Standard"/>
    <w:rsid w:val="00FF1E0E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left"/>
      <w:textAlignment w:val="top"/>
    </w:pPr>
    <w:rPr>
      <w:sz w:val="24"/>
      <w:szCs w:val="24"/>
      <w:lang w:val="en-US"/>
    </w:rPr>
  </w:style>
  <w:style w:type="paragraph" w:customStyle="1" w:styleId="xl76">
    <w:name w:val="xl76"/>
    <w:basedOn w:val="Standard"/>
    <w:rsid w:val="00FF1E0E"/>
    <w:pPr>
      <w:shd w:val="clear" w:color="000000" w:fill="FFFFFF"/>
      <w:spacing w:before="100" w:beforeAutospacing="1" w:after="100" w:afterAutospacing="1"/>
      <w:jc w:val="left"/>
      <w:textAlignment w:val="top"/>
    </w:pPr>
    <w:rPr>
      <w:sz w:val="24"/>
      <w:szCs w:val="24"/>
      <w:lang w:val="en-US"/>
    </w:rPr>
  </w:style>
  <w:style w:type="paragraph" w:customStyle="1" w:styleId="xl77">
    <w:name w:val="xl77"/>
    <w:basedOn w:val="Standard"/>
    <w:rsid w:val="00FF1E0E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left"/>
      <w:textAlignment w:val="top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657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6398">
          <w:marLeft w:val="116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2716">
          <w:marLeft w:val="116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052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87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3939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899">
          <w:marLeft w:val="116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3894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9468">
          <w:marLeft w:val="116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5826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33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309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714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431">
          <w:marLeft w:val="14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1740">
          <w:marLeft w:val="14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09152">
          <w:marLeft w:val="14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5950">
          <w:marLeft w:val="14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4601">
          <w:marLeft w:val="14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5737">
          <w:marLeft w:val="14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60">
          <w:marLeft w:val="14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376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5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098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4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919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4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8070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2461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137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682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2055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9028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9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600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6254">
          <w:marLeft w:val="893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3006">
          <w:marLeft w:val="547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585">
          <w:marLeft w:val="547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7172">
          <w:marLeft w:val="547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8432">
          <w:marLeft w:val="893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3645">
          <w:marLeft w:val="893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157">
          <w:marLeft w:val="547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6435">
          <w:marLeft w:val="893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6138">
          <w:marLeft w:val="547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22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07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04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36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37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68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30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18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91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43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43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5058">
          <w:marLeft w:val="36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6816">
          <w:marLeft w:val="36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7121">
          <w:marLeft w:val="36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00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736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64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068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246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0154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8476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3109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6035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9493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24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92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8789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4605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569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347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6749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6536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3521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5475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8557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1248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8621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6731">
          <w:marLeft w:val="116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7897">
          <w:marLeft w:val="116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3954">
          <w:marLeft w:val="116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6823">
          <w:marLeft w:val="116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6394">
          <w:marLeft w:val="116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0164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7417">
          <w:marLeft w:val="28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2097">
          <w:marLeft w:val="28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9498">
          <w:marLeft w:val="28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0042">
          <w:marLeft w:val="28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6332">
          <w:marLeft w:val="28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9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4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9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54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4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95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754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0367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911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952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224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467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9428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894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23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3735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1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91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8258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96842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8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55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648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94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7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06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61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02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502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75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97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4492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4641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62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79738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1315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50515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5017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3934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8496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6542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9691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1838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7940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961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9186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69985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675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0596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906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546">
          <w:marLeft w:val="161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1240">
          <w:marLeft w:val="161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60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8359">
          <w:marLeft w:val="161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5511">
          <w:marLeft w:val="161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1819">
          <w:marLeft w:val="161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2798">
          <w:marLeft w:val="12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6171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6697">
          <w:marLeft w:val="161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5327">
          <w:marLeft w:val="12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388">
          <w:marLeft w:val="28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6019">
          <w:marLeft w:val="28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2837">
          <w:marLeft w:val="28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6392">
          <w:marLeft w:val="28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113">
          <w:marLeft w:val="36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9007">
          <w:marLeft w:val="36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516">
          <w:marLeft w:val="36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3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7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7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4903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4851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79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661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6203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441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34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42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7938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3944">
          <w:marLeft w:val="58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2816">
          <w:marLeft w:val="446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7606">
          <w:marLeft w:val="28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8002">
          <w:marLeft w:val="28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70934">
          <w:marLeft w:val="28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4677">
          <w:marLeft w:val="28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9343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9875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7541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3553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7569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42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14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291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372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791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2458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2285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809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5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2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91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1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14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32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04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53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70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91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5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2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35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94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90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77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034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511275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95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772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89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4381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670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7547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23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4828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3903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8560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8647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17639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1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688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608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30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96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6357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4574">
          <w:marLeft w:val="116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28771">
          <w:marLeft w:val="116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4847">
          <w:marLeft w:val="116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8522">
          <w:marLeft w:val="116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4418">
          <w:marLeft w:val="116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483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10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90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2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42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18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748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472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295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182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987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4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971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474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279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70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15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948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2946">
          <w:marLeft w:val="893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0915">
          <w:marLeft w:val="893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0420">
          <w:marLeft w:val="547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474">
          <w:marLeft w:val="547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2755">
          <w:marLeft w:val="547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7334">
          <w:marLeft w:val="893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032">
          <w:marLeft w:val="547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1015">
          <w:marLeft w:val="893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8386">
          <w:marLeft w:val="1238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1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32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7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98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386">
          <w:marLeft w:val="39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717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27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6330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01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71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790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5323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3491">
          <w:marLeft w:val="288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2986">
          <w:marLeft w:val="288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9416">
          <w:marLeft w:val="288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24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00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22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3633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579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08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031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844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53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71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74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76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32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21182">
                  <w:marLeft w:val="0"/>
                  <w:marRight w:val="0"/>
                  <w:marTop w:val="0"/>
                  <w:marBottom w:val="0"/>
                  <w:divBdr>
                    <w:top w:val="single" w:sz="6" w:space="0" w:color="A9A9A9"/>
                    <w:left w:val="single" w:sz="6" w:space="0" w:color="A9A9A9"/>
                    <w:bottom w:val="single" w:sz="6" w:space="0" w:color="A9A9A9"/>
                    <w:right w:val="single" w:sz="6" w:space="0" w:color="A9A9A9"/>
                  </w:divBdr>
                  <w:divsChild>
                    <w:div w:id="178326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0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2134">
          <w:marLeft w:val="547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8598">
          <w:marLeft w:val="547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5798">
          <w:marLeft w:val="547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2235">
          <w:marLeft w:val="547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094">
          <w:marLeft w:val="547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6782">
          <w:marLeft w:val="547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610">
          <w:marLeft w:val="547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6088">
          <w:marLeft w:val="547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4005">
          <w:marLeft w:val="547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606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8006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17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993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6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783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043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12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7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0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398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74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17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287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080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36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1810">
          <w:marLeft w:val="893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7404">
          <w:marLeft w:val="547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570">
          <w:marLeft w:val="547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2743">
          <w:marLeft w:val="706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1231">
          <w:marLeft w:val="706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2520">
          <w:marLeft w:val="0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5317">
          <w:marLeft w:val="0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8024">
          <w:marLeft w:val="706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0552">
          <w:marLeft w:val="706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8461">
          <w:marLeft w:val="706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817">
          <w:marLeft w:val="0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7072">
          <w:marLeft w:val="706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5434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821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74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03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368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11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941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65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54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0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21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45987">
          <w:marLeft w:val="28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196">
          <w:marLeft w:val="28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529">
          <w:marLeft w:val="28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992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457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309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0531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4841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4800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91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699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0629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8820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0402">
          <w:marLeft w:val="72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8440">
          <w:marLeft w:val="72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7244">
          <w:marLeft w:val="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7746">
          <w:marLeft w:val="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867">
          <w:marLeft w:val="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99979">
          <w:marLeft w:val="72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9082">
          <w:marLeft w:val="72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887">
          <w:marLeft w:val="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358">
          <w:marLeft w:val="72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0995">
          <w:marLeft w:val="547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9623">
          <w:marLeft w:val="547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28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13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40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372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05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47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887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3099">
          <w:marLeft w:val="61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667">
          <w:marLeft w:val="61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3866">
          <w:marLeft w:val="61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7975">
          <w:marLeft w:val="61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796">
          <w:marLeft w:val="61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0246">
          <w:marLeft w:val="28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6716">
          <w:marLeft w:val="61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0547">
          <w:marLeft w:val="61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3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86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62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22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84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89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66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26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6510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342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1617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7603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5908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2069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095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95022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4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665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21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74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585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8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6448">
          <w:marLeft w:val="72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437">
          <w:marLeft w:val="72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5272">
          <w:marLeft w:val="72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7604">
          <w:marLeft w:val="72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08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48474">
                  <w:marLeft w:val="0"/>
                  <w:marRight w:val="0"/>
                  <w:marTop w:val="0"/>
                  <w:marBottom w:val="0"/>
                  <w:divBdr>
                    <w:top w:val="single" w:sz="6" w:space="0" w:color="A9A9A9"/>
                    <w:left w:val="single" w:sz="6" w:space="0" w:color="A9A9A9"/>
                    <w:bottom w:val="single" w:sz="6" w:space="0" w:color="A9A9A9"/>
                    <w:right w:val="single" w:sz="6" w:space="0" w:color="A9A9A9"/>
                  </w:divBdr>
                  <w:divsChild>
                    <w:div w:id="118255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7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1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71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794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73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590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157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53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390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3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9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76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8697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78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7508">
          <w:marLeft w:val="547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703">
          <w:marLeft w:val="893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722">
          <w:marLeft w:val="547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15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49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51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5897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13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396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94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1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82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945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42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58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55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887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984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519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41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74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3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32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309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4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3333">
          <w:marLeft w:val="172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5303">
          <w:marLeft w:val="172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1378">
          <w:marLeft w:val="172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2257">
          <w:marLeft w:val="172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5826">
          <w:marLeft w:val="172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853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89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002">
          <w:marLeft w:val="172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88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242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899">
          <w:marLeft w:val="172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768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3686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447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1204">
          <w:marLeft w:val="12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32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7945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1747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4542">
          <w:marLeft w:val="58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7013">
          <w:marLeft w:val="446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0723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023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940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835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5741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6834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98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4917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8999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8019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49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46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5818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0505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3366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67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26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71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496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8338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906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013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29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870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950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19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34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72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04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29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71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56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590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5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071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1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7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38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4224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3381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59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7105">
          <w:marLeft w:val="28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5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83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6866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5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5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8717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4222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74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40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3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38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08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510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22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6227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8094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3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62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6361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284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0409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5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9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47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9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11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179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2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802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894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90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214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85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21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00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279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428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49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612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12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8050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766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17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2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127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98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37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53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4020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4488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69999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7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05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02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2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65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64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65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0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33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6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4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3183">
                  <w:marLeft w:val="0"/>
                  <w:marRight w:val="0"/>
                  <w:marTop w:val="0"/>
                  <w:marBottom w:val="0"/>
                  <w:divBdr>
                    <w:top w:val="single" w:sz="6" w:space="0" w:color="A9A9A9"/>
                    <w:left w:val="single" w:sz="6" w:space="0" w:color="A9A9A9"/>
                    <w:bottom w:val="single" w:sz="6" w:space="0" w:color="A9A9A9"/>
                    <w:right w:val="single" w:sz="6" w:space="0" w:color="A9A9A9"/>
                  </w:divBdr>
                  <w:divsChild>
                    <w:div w:id="35292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2121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580">
          <w:marLeft w:val="12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236">
          <w:marLeft w:val="12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31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39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206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45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277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69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310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39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4640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744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588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206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129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482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292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8171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959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771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977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1297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8982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8304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539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6677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722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6279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38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1144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9831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90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5640">
          <w:marLeft w:val="161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7412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602">
          <w:marLeft w:val="12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891">
          <w:marLeft w:val="12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177">
          <w:marLeft w:val="14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9215">
          <w:marLeft w:val="14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237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917">
          <w:marLeft w:val="14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9518">
          <w:marLeft w:val="14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958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263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2787">
          <w:marLeft w:val="14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369">
          <w:marLeft w:val="14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6557">
          <w:marLeft w:val="14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09324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61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69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92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637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2018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72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843">
          <w:marLeft w:val="58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3258">
          <w:marLeft w:val="446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1261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5370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071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3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574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21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23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95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15542">
                  <w:marLeft w:val="0"/>
                  <w:marRight w:val="0"/>
                  <w:marTop w:val="0"/>
                  <w:marBottom w:val="0"/>
                  <w:divBdr>
                    <w:top w:val="single" w:sz="6" w:space="0" w:color="A9A9A9"/>
                    <w:left w:val="single" w:sz="6" w:space="0" w:color="A9A9A9"/>
                    <w:bottom w:val="single" w:sz="6" w:space="0" w:color="A9A9A9"/>
                    <w:right w:val="single" w:sz="6" w:space="0" w:color="A9A9A9"/>
                  </w:divBdr>
                  <w:divsChild>
                    <w:div w:id="163101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0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5005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6907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142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1718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355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8637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455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7116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235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6023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6157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9012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86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03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85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423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060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13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780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55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582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79951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67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050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2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9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3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44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54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59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31356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136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842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71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446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720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5517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23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6085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7216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649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0827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59695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6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012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7733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15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29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8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1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19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9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351">
          <w:marLeft w:val="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4038">
          <w:marLeft w:val="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341">
          <w:marLeft w:val="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433">
          <w:marLeft w:val="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4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287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131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80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5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9781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08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354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78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5015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0752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7354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0195">
          <w:marLeft w:val="161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6355">
          <w:marLeft w:val="161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6475">
          <w:marLeft w:val="161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417">
          <w:marLeft w:val="12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9000">
          <w:marLeft w:val="161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04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317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31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67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10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48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04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79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18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141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76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0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47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67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15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9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36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8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2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7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59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8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25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03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09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661722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092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062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0846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416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0158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719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23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9680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8225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77549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4800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74435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4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27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8257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221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4090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7476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4375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6000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000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5538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42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3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8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98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997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950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8891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65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12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4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92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8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07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34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84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1871">
          <w:marLeft w:val="180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2780">
          <w:marLeft w:val="180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3194">
          <w:marLeft w:val="116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6099">
          <w:marLeft w:val="180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8938">
          <w:marLeft w:val="180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0481">
          <w:marLeft w:val="180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8419">
          <w:marLeft w:val="116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6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215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6185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6869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7015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708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306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3593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92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4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56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750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92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4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3590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968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7054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7992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16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104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79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063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36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12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61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95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3832">
          <w:marLeft w:val="44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3033">
          <w:marLeft w:val="79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7267">
          <w:marLeft w:val="79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1210">
          <w:marLeft w:val="79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208">
          <w:marLeft w:val="79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2606">
          <w:marLeft w:val="79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50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60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268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219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61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54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168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50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050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60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44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08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773">
          <w:marLeft w:val="893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2098">
          <w:marLeft w:val="893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047">
          <w:marLeft w:val="893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0153">
          <w:marLeft w:val="1238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6216">
          <w:marLeft w:val="547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6491">
          <w:marLeft w:val="893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1209">
          <w:marLeft w:val="1238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4959">
          <w:marLeft w:val="893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184">
          <w:marLeft w:val="547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5726">
          <w:marLeft w:val="547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302708\Desktop\Template_Standardization_Meeting_Report_2010_12_07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AD7DE2-0DC0-477D-B705-0ACC4C127F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30D1EA-ABC1-401F-A414-58C2E0047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Template_Standardization_Meeting_Report_2010_12_07.dot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Report_Organization_Group_text</vt:lpstr>
    </vt:vector>
  </TitlesOfParts>
  <Company>Deutsche Telekom AG</Company>
  <LinksUpToDate>false</LinksUpToDate>
  <CharactersWithSpaces>0</CharactersWithSpaces>
  <SharedDoc>false</SharedDoc>
  <HLinks>
    <vt:vector size="2784" baseType="variant">
      <vt:variant>
        <vt:i4>2228237</vt:i4>
      </vt:variant>
      <vt:variant>
        <vt:i4>1467</vt:i4>
      </vt:variant>
      <vt:variant>
        <vt:i4>0</vt:i4>
      </vt:variant>
      <vt:variant>
        <vt:i4>5</vt:i4>
      </vt:variant>
      <vt:variant>
        <vt:lpwstr>http://www.3gpp.org/ftp/tsg_sa/WG2_Arch/TSGS2_114_Sophia_Antipolis/Docs/S2-162048.zip</vt:lpwstr>
      </vt:variant>
      <vt:variant>
        <vt:lpwstr/>
      </vt:variant>
      <vt:variant>
        <vt:i4>2228230</vt:i4>
      </vt:variant>
      <vt:variant>
        <vt:i4>1464</vt:i4>
      </vt:variant>
      <vt:variant>
        <vt:i4>0</vt:i4>
      </vt:variant>
      <vt:variant>
        <vt:i4>5</vt:i4>
      </vt:variant>
      <vt:variant>
        <vt:lpwstr>http://www.3gpp.org/ftp/tsg_sa/WG2_Arch/TSGS2_114_Sophia_Antipolis/Docs/S2-162043.zip</vt:lpwstr>
      </vt:variant>
      <vt:variant>
        <vt:lpwstr/>
      </vt:variant>
      <vt:variant>
        <vt:i4>2359302</vt:i4>
      </vt:variant>
      <vt:variant>
        <vt:i4>1461</vt:i4>
      </vt:variant>
      <vt:variant>
        <vt:i4>0</vt:i4>
      </vt:variant>
      <vt:variant>
        <vt:i4>5</vt:i4>
      </vt:variant>
      <vt:variant>
        <vt:lpwstr>http://www.3gpp.org/ftp/tsg_sa/WG2_Arch/TSGS2_114_Sophia_Antipolis/Docs/S2-161714.zip</vt:lpwstr>
      </vt:variant>
      <vt:variant>
        <vt:lpwstr/>
      </vt:variant>
      <vt:variant>
        <vt:i4>2162698</vt:i4>
      </vt:variant>
      <vt:variant>
        <vt:i4>1458</vt:i4>
      </vt:variant>
      <vt:variant>
        <vt:i4>0</vt:i4>
      </vt:variant>
      <vt:variant>
        <vt:i4>5</vt:i4>
      </vt:variant>
      <vt:variant>
        <vt:lpwstr>http://www.3gpp.org/ftp/tsg_sa/WG2_Arch/TSGS2_114_Sophia_Antipolis/Docs/S2-161946.zip</vt:lpwstr>
      </vt:variant>
      <vt:variant>
        <vt:lpwstr/>
      </vt:variant>
      <vt:variant>
        <vt:i4>2228229</vt:i4>
      </vt:variant>
      <vt:variant>
        <vt:i4>1455</vt:i4>
      </vt:variant>
      <vt:variant>
        <vt:i4>0</vt:i4>
      </vt:variant>
      <vt:variant>
        <vt:i4>5</vt:i4>
      </vt:variant>
      <vt:variant>
        <vt:lpwstr>http://www.3gpp.org/ftp/tsg_sa/WG2_Arch/TSGS2_114_Sophia_Antipolis/Docs/S2-162242.zip</vt:lpwstr>
      </vt:variant>
      <vt:variant>
        <vt:lpwstr/>
      </vt:variant>
      <vt:variant>
        <vt:i4>2228231</vt:i4>
      </vt:variant>
      <vt:variant>
        <vt:i4>1452</vt:i4>
      </vt:variant>
      <vt:variant>
        <vt:i4>0</vt:i4>
      </vt:variant>
      <vt:variant>
        <vt:i4>5</vt:i4>
      </vt:variant>
      <vt:variant>
        <vt:lpwstr>http://www.3gpp.org/ftp/tsg_sa/WG2_Arch/TSGS2_114_Sophia_Antipolis/Docs/S2-162042.zip</vt:lpwstr>
      </vt:variant>
      <vt:variant>
        <vt:lpwstr/>
      </vt:variant>
      <vt:variant>
        <vt:i4>2228228</vt:i4>
      </vt:variant>
      <vt:variant>
        <vt:i4>1449</vt:i4>
      </vt:variant>
      <vt:variant>
        <vt:i4>0</vt:i4>
      </vt:variant>
      <vt:variant>
        <vt:i4>5</vt:i4>
      </vt:variant>
      <vt:variant>
        <vt:lpwstr>http://www.3gpp.org/ftp/tsg_sa/WG2_Arch/TSGS2_114_Sophia_Antipolis/Docs/S2-162041.zip</vt:lpwstr>
      </vt:variant>
      <vt:variant>
        <vt:lpwstr/>
      </vt:variant>
      <vt:variant>
        <vt:i4>2949120</vt:i4>
      </vt:variant>
      <vt:variant>
        <vt:i4>1446</vt:i4>
      </vt:variant>
      <vt:variant>
        <vt:i4>0</vt:i4>
      </vt:variant>
      <vt:variant>
        <vt:i4>5</vt:i4>
      </vt:variant>
      <vt:variant>
        <vt:lpwstr>http://www.3gpp.org/ftp/tsg_sa/WG2_Arch/TSGS2_114_Sophia_Antipolis/Docs/S2-161580.zip</vt:lpwstr>
      </vt:variant>
      <vt:variant>
        <vt:lpwstr/>
      </vt:variant>
      <vt:variant>
        <vt:i4>2555911</vt:i4>
      </vt:variant>
      <vt:variant>
        <vt:i4>1443</vt:i4>
      </vt:variant>
      <vt:variant>
        <vt:i4>0</vt:i4>
      </vt:variant>
      <vt:variant>
        <vt:i4>5</vt:i4>
      </vt:variant>
      <vt:variant>
        <vt:lpwstr>http://www.3gpp.org/ftp/tsg_sa/WG2_Arch/TSGS2_114_Sophia_Antipolis/Docs/S2-161527.zip</vt:lpwstr>
      </vt:variant>
      <vt:variant>
        <vt:lpwstr/>
      </vt:variant>
      <vt:variant>
        <vt:i4>2424834</vt:i4>
      </vt:variant>
      <vt:variant>
        <vt:i4>1440</vt:i4>
      </vt:variant>
      <vt:variant>
        <vt:i4>0</vt:i4>
      </vt:variant>
      <vt:variant>
        <vt:i4>5</vt:i4>
      </vt:variant>
      <vt:variant>
        <vt:lpwstr>http://www.3gpp.org/ftp/tsg_sa/WG2_Arch/TSGS2_114_Sophia_Antipolis/Docs/S2-162235.zip</vt:lpwstr>
      </vt:variant>
      <vt:variant>
        <vt:lpwstr/>
      </vt:variant>
      <vt:variant>
        <vt:i4>2293769</vt:i4>
      </vt:variant>
      <vt:variant>
        <vt:i4>1437</vt:i4>
      </vt:variant>
      <vt:variant>
        <vt:i4>0</vt:i4>
      </vt:variant>
      <vt:variant>
        <vt:i4>5</vt:i4>
      </vt:variant>
      <vt:variant>
        <vt:lpwstr>http://www.3gpp.org/ftp/tsg_sa/WG2_Arch/TSGS2_114_Sophia_Antipolis/Docs/S2-161569.zip</vt:lpwstr>
      </vt:variant>
      <vt:variant>
        <vt:lpwstr/>
      </vt:variant>
      <vt:variant>
        <vt:i4>2162701</vt:i4>
      </vt:variant>
      <vt:variant>
        <vt:i4>1434</vt:i4>
      </vt:variant>
      <vt:variant>
        <vt:i4>0</vt:i4>
      </vt:variant>
      <vt:variant>
        <vt:i4>5</vt:i4>
      </vt:variant>
      <vt:variant>
        <vt:lpwstr>http://www.3gpp.org/ftp/tsg_sa/WG2_Arch/TSGS2_114_Sophia_Antipolis/Docs/S2-161941.zip</vt:lpwstr>
      </vt:variant>
      <vt:variant>
        <vt:lpwstr/>
      </vt:variant>
      <vt:variant>
        <vt:i4>2424835</vt:i4>
      </vt:variant>
      <vt:variant>
        <vt:i4>1431</vt:i4>
      </vt:variant>
      <vt:variant>
        <vt:i4>0</vt:i4>
      </vt:variant>
      <vt:variant>
        <vt:i4>5</vt:i4>
      </vt:variant>
      <vt:variant>
        <vt:lpwstr>http://www.3gpp.org/ftp/tsg_sa/WG2_Arch/TSGS2_114_Sophia_Antipolis/Docs/S2-162234.zip</vt:lpwstr>
      </vt:variant>
      <vt:variant>
        <vt:lpwstr/>
      </vt:variant>
      <vt:variant>
        <vt:i4>2490373</vt:i4>
      </vt:variant>
      <vt:variant>
        <vt:i4>1428</vt:i4>
      </vt:variant>
      <vt:variant>
        <vt:i4>0</vt:i4>
      </vt:variant>
      <vt:variant>
        <vt:i4>5</vt:i4>
      </vt:variant>
      <vt:variant>
        <vt:lpwstr>http://www.3gpp.org/ftp/tsg_sa/WG2_Arch/TSGS2_114_Sophia_Antipolis/Docs/S2-161535.zip</vt:lpwstr>
      </vt:variant>
      <vt:variant>
        <vt:lpwstr/>
      </vt:variant>
      <vt:variant>
        <vt:i4>2490370</vt:i4>
      </vt:variant>
      <vt:variant>
        <vt:i4>1425</vt:i4>
      </vt:variant>
      <vt:variant>
        <vt:i4>0</vt:i4>
      </vt:variant>
      <vt:variant>
        <vt:i4>5</vt:i4>
      </vt:variant>
      <vt:variant>
        <vt:lpwstr>http://www.3gpp.org/ftp/tsg_sa/WG2_Arch/TSGS2_114_Sophia_Antipolis/Docs/S2-161433.zip</vt:lpwstr>
      </vt:variant>
      <vt:variant>
        <vt:lpwstr/>
      </vt:variant>
      <vt:variant>
        <vt:i4>2490379</vt:i4>
      </vt:variant>
      <vt:variant>
        <vt:i4>1422</vt:i4>
      </vt:variant>
      <vt:variant>
        <vt:i4>0</vt:i4>
      </vt:variant>
      <vt:variant>
        <vt:i4>5</vt:i4>
      </vt:variant>
      <vt:variant>
        <vt:lpwstr>http://www.3gpp.org/ftp/tsg_sa/WG2_Arch/TSGS2_114_Sophia_Antipolis/Docs/S2-161937.zip</vt:lpwstr>
      </vt:variant>
      <vt:variant>
        <vt:lpwstr/>
      </vt:variant>
      <vt:variant>
        <vt:i4>2424845</vt:i4>
      </vt:variant>
      <vt:variant>
        <vt:i4>1419</vt:i4>
      </vt:variant>
      <vt:variant>
        <vt:i4>0</vt:i4>
      </vt:variant>
      <vt:variant>
        <vt:i4>5</vt:i4>
      </vt:variant>
      <vt:variant>
        <vt:lpwstr>http://www.3gpp.org/ftp/tsg_sa/WG2_Arch/TSGS2_114_Sophia_Antipolis/Docs/S2-162038.zip</vt:lpwstr>
      </vt:variant>
      <vt:variant>
        <vt:lpwstr/>
      </vt:variant>
      <vt:variant>
        <vt:i4>2490370</vt:i4>
      </vt:variant>
      <vt:variant>
        <vt:i4>1416</vt:i4>
      </vt:variant>
      <vt:variant>
        <vt:i4>0</vt:i4>
      </vt:variant>
      <vt:variant>
        <vt:i4>5</vt:i4>
      </vt:variant>
      <vt:variant>
        <vt:lpwstr>http://www.3gpp.org/ftp/tsg_sa/WG2_Arch/TSGS2_114_Sophia_Antipolis/Docs/S2-161532.zip</vt:lpwstr>
      </vt:variant>
      <vt:variant>
        <vt:lpwstr/>
      </vt:variant>
      <vt:variant>
        <vt:i4>2228239</vt:i4>
      </vt:variant>
      <vt:variant>
        <vt:i4>1413</vt:i4>
      </vt:variant>
      <vt:variant>
        <vt:i4>0</vt:i4>
      </vt:variant>
      <vt:variant>
        <vt:i4>5</vt:i4>
      </vt:variant>
      <vt:variant>
        <vt:lpwstr>http://www.3gpp.org/ftp/tsg_sa/WG2_Arch/TSGS2_114_Sophia_Antipolis/Docs/S2-162248.zip</vt:lpwstr>
      </vt:variant>
      <vt:variant>
        <vt:lpwstr/>
      </vt:variant>
      <vt:variant>
        <vt:i4>2490368</vt:i4>
      </vt:variant>
      <vt:variant>
        <vt:i4>1410</vt:i4>
      </vt:variant>
      <vt:variant>
        <vt:i4>0</vt:i4>
      </vt:variant>
      <vt:variant>
        <vt:i4>5</vt:i4>
      </vt:variant>
      <vt:variant>
        <vt:lpwstr>http://www.3gpp.org/ftp/tsg_sa/WG2_Arch/TSGS2_114_Sophia_Antipolis/Docs/S2-161530.zip</vt:lpwstr>
      </vt:variant>
      <vt:variant>
        <vt:lpwstr/>
      </vt:variant>
      <vt:variant>
        <vt:i4>2359311</vt:i4>
      </vt:variant>
      <vt:variant>
        <vt:i4>1407</vt:i4>
      </vt:variant>
      <vt:variant>
        <vt:i4>0</vt:i4>
      </vt:variant>
      <vt:variant>
        <vt:i4>5</vt:i4>
      </vt:variant>
      <vt:variant>
        <vt:lpwstr>http://www.3gpp.org/ftp/tsg_sa/WG2_Arch/TSGS2_114_Sophia_Antipolis/Docs/S2-161913.zip</vt:lpwstr>
      </vt:variant>
      <vt:variant>
        <vt:lpwstr/>
      </vt:variant>
      <vt:variant>
        <vt:i4>2359310</vt:i4>
      </vt:variant>
      <vt:variant>
        <vt:i4>1404</vt:i4>
      </vt:variant>
      <vt:variant>
        <vt:i4>0</vt:i4>
      </vt:variant>
      <vt:variant>
        <vt:i4>5</vt:i4>
      </vt:variant>
      <vt:variant>
        <vt:lpwstr>http://www.3gpp.org/ftp/tsg_sa/WG2_Arch/TSGS2_114_Sophia_Antipolis/Docs/S2-161912.zip</vt:lpwstr>
      </vt:variant>
      <vt:variant>
        <vt:lpwstr/>
      </vt:variant>
      <vt:variant>
        <vt:i4>2490374</vt:i4>
      </vt:variant>
      <vt:variant>
        <vt:i4>1401</vt:i4>
      </vt:variant>
      <vt:variant>
        <vt:i4>0</vt:i4>
      </vt:variant>
      <vt:variant>
        <vt:i4>5</vt:i4>
      </vt:variant>
      <vt:variant>
        <vt:lpwstr>http://www.3gpp.org/ftp/tsg_sa/WG2_Arch/TSGS2_114_Sophia_Antipolis/Docs/S2-161536.zip</vt:lpwstr>
      </vt:variant>
      <vt:variant>
        <vt:lpwstr/>
      </vt:variant>
      <vt:variant>
        <vt:i4>2359309</vt:i4>
      </vt:variant>
      <vt:variant>
        <vt:i4>1398</vt:i4>
      </vt:variant>
      <vt:variant>
        <vt:i4>0</vt:i4>
      </vt:variant>
      <vt:variant>
        <vt:i4>5</vt:i4>
      </vt:variant>
      <vt:variant>
        <vt:lpwstr>http://www.3gpp.org/ftp/tsg_sa/WG2_Arch/TSGS2_114_Sophia_Antipolis/Docs/S2-161911.zip</vt:lpwstr>
      </vt:variant>
      <vt:variant>
        <vt:lpwstr/>
      </vt:variant>
      <vt:variant>
        <vt:i4>2097153</vt:i4>
      </vt:variant>
      <vt:variant>
        <vt:i4>1395</vt:i4>
      </vt:variant>
      <vt:variant>
        <vt:i4>0</vt:i4>
      </vt:variant>
      <vt:variant>
        <vt:i4>5</vt:i4>
      </vt:variant>
      <vt:variant>
        <vt:lpwstr>http://www.3gpp.org/ftp/tsg_sa/WG2_Arch/TSGS2_114_Sophia_Antipolis/Docs/S2-161357.zip</vt:lpwstr>
      </vt:variant>
      <vt:variant>
        <vt:lpwstr/>
      </vt:variant>
      <vt:variant>
        <vt:i4>2490372</vt:i4>
      </vt:variant>
      <vt:variant>
        <vt:i4>1392</vt:i4>
      </vt:variant>
      <vt:variant>
        <vt:i4>0</vt:i4>
      </vt:variant>
      <vt:variant>
        <vt:i4>5</vt:i4>
      </vt:variant>
      <vt:variant>
        <vt:lpwstr>http://www.3gpp.org/ftp/tsg_sa/WG2_Arch/TSGS2_114_Sophia_Antipolis/Docs/S2-161839.zip</vt:lpwstr>
      </vt:variant>
      <vt:variant>
        <vt:lpwstr/>
      </vt:variant>
      <vt:variant>
        <vt:i4>3014715</vt:i4>
      </vt:variant>
      <vt:variant>
        <vt:i4>1389</vt:i4>
      </vt:variant>
      <vt:variant>
        <vt:i4>0</vt:i4>
      </vt:variant>
      <vt:variant>
        <vt:i4>5</vt:i4>
      </vt:variant>
      <vt:variant>
        <vt:lpwstr>http://portal.3gpp.org/desktopmodules/Release/ReleaseDetails.aspx?releaseId=187</vt:lpwstr>
      </vt:variant>
      <vt:variant>
        <vt:lpwstr/>
      </vt:variant>
      <vt:variant>
        <vt:i4>2293769</vt:i4>
      </vt:variant>
      <vt:variant>
        <vt:i4>1386</vt:i4>
      </vt:variant>
      <vt:variant>
        <vt:i4>0</vt:i4>
      </vt:variant>
      <vt:variant>
        <vt:i4>5</vt:i4>
      </vt:variant>
      <vt:variant>
        <vt:lpwstr>http://www.3gpp.org/ftp/tsg_sa/WG2_Arch/TSGS2_114_Sophia_Antipolis/Docs/S2-161864.zip</vt:lpwstr>
      </vt:variant>
      <vt:variant>
        <vt:lpwstr/>
      </vt:variant>
      <vt:variant>
        <vt:i4>3014715</vt:i4>
      </vt:variant>
      <vt:variant>
        <vt:i4>1383</vt:i4>
      </vt:variant>
      <vt:variant>
        <vt:i4>0</vt:i4>
      </vt:variant>
      <vt:variant>
        <vt:i4>5</vt:i4>
      </vt:variant>
      <vt:variant>
        <vt:lpwstr>http://portal.3gpp.org/desktopmodules/Release/ReleaseDetails.aspx?releaseId=186</vt:lpwstr>
      </vt:variant>
      <vt:variant>
        <vt:lpwstr/>
      </vt:variant>
      <vt:variant>
        <vt:i4>2293774</vt:i4>
      </vt:variant>
      <vt:variant>
        <vt:i4>1380</vt:i4>
      </vt:variant>
      <vt:variant>
        <vt:i4>0</vt:i4>
      </vt:variant>
      <vt:variant>
        <vt:i4>5</vt:i4>
      </vt:variant>
      <vt:variant>
        <vt:lpwstr>http://www.3gpp.org/ftp/tsg_sa/WG2_Arch/TSGS2_114_Sophia_Antipolis/Docs/S2-161863.zip</vt:lpwstr>
      </vt:variant>
      <vt:variant>
        <vt:lpwstr/>
      </vt:variant>
      <vt:variant>
        <vt:i4>2228225</vt:i4>
      </vt:variant>
      <vt:variant>
        <vt:i4>1377</vt:i4>
      </vt:variant>
      <vt:variant>
        <vt:i4>0</vt:i4>
      </vt:variant>
      <vt:variant>
        <vt:i4>5</vt:i4>
      </vt:variant>
      <vt:variant>
        <vt:lpwstr>http://www.3gpp.org/ftp/tsg_sa/WG2_Arch/TSGS2_114_Sophia_Antipolis/Docs/S2-162246.zip</vt:lpwstr>
      </vt:variant>
      <vt:variant>
        <vt:lpwstr/>
      </vt:variant>
      <vt:variant>
        <vt:i4>2293767</vt:i4>
      </vt:variant>
      <vt:variant>
        <vt:i4>1374</vt:i4>
      </vt:variant>
      <vt:variant>
        <vt:i4>0</vt:i4>
      </vt:variant>
      <vt:variant>
        <vt:i4>5</vt:i4>
      </vt:variant>
      <vt:variant>
        <vt:lpwstr>http://www.3gpp.org/ftp/tsg_sa/WG2_Arch/TSGS2_114_Sophia_Antipolis/Docs/S2-161361.zip</vt:lpwstr>
      </vt:variant>
      <vt:variant>
        <vt:lpwstr/>
      </vt:variant>
      <vt:variant>
        <vt:i4>3014715</vt:i4>
      </vt:variant>
      <vt:variant>
        <vt:i4>1371</vt:i4>
      </vt:variant>
      <vt:variant>
        <vt:i4>0</vt:i4>
      </vt:variant>
      <vt:variant>
        <vt:i4>5</vt:i4>
      </vt:variant>
      <vt:variant>
        <vt:lpwstr>http://portal.3gpp.org/desktopmodules/Release/ReleaseDetails.aspx?releaseId=187</vt:lpwstr>
      </vt:variant>
      <vt:variant>
        <vt:lpwstr/>
      </vt:variant>
      <vt:variant>
        <vt:i4>2228235</vt:i4>
      </vt:variant>
      <vt:variant>
        <vt:i4>1368</vt:i4>
      </vt:variant>
      <vt:variant>
        <vt:i4>0</vt:i4>
      </vt:variant>
      <vt:variant>
        <vt:i4>5</vt:i4>
      </vt:variant>
      <vt:variant>
        <vt:lpwstr>http://www.3gpp.org/ftp/tsg_sa/WG2_Arch/TSGS2_114_Sophia_Antipolis/Docs/S2-161876.zip</vt:lpwstr>
      </vt:variant>
      <vt:variant>
        <vt:lpwstr/>
      </vt:variant>
      <vt:variant>
        <vt:i4>3014715</vt:i4>
      </vt:variant>
      <vt:variant>
        <vt:i4>1365</vt:i4>
      </vt:variant>
      <vt:variant>
        <vt:i4>0</vt:i4>
      </vt:variant>
      <vt:variant>
        <vt:i4>5</vt:i4>
      </vt:variant>
      <vt:variant>
        <vt:lpwstr>http://portal.3gpp.org/desktopmodules/Release/ReleaseDetails.aspx?releaseId=187</vt:lpwstr>
      </vt:variant>
      <vt:variant>
        <vt:lpwstr/>
      </vt:variant>
      <vt:variant>
        <vt:i4>2555904</vt:i4>
      </vt:variant>
      <vt:variant>
        <vt:i4>1362</vt:i4>
      </vt:variant>
      <vt:variant>
        <vt:i4>0</vt:i4>
      </vt:variant>
      <vt:variant>
        <vt:i4>5</vt:i4>
      </vt:variant>
      <vt:variant>
        <vt:lpwstr>http://www.3gpp.org/ftp/tsg_sa/WG2_Arch/TSGS2_114_Sophia_Antipolis/Docs/S2-162217.zip</vt:lpwstr>
      </vt:variant>
      <vt:variant>
        <vt:lpwstr/>
      </vt:variant>
      <vt:variant>
        <vt:i4>3014715</vt:i4>
      </vt:variant>
      <vt:variant>
        <vt:i4>1359</vt:i4>
      </vt:variant>
      <vt:variant>
        <vt:i4>0</vt:i4>
      </vt:variant>
      <vt:variant>
        <vt:i4>5</vt:i4>
      </vt:variant>
      <vt:variant>
        <vt:lpwstr>http://portal.3gpp.org/desktopmodules/Release/ReleaseDetails.aspx?releaseId=187</vt:lpwstr>
      </vt:variant>
      <vt:variant>
        <vt:lpwstr/>
      </vt:variant>
      <vt:variant>
        <vt:i4>2293772</vt:i4>
      </vt:variant>
      <vt:variant>
        <vt:i4>1356</vt:i4>
      </vt:variant>
      <vt:variant>
        <vt:i4>0</vt:i4>
      </vt:variant>
      <vt:variant>
        <vt:i4>5</vt:i4>
      </vt:variant>
      <vt:variant>
        <vt:lpwstr>http://www.3gpp.org/ftp/tsg_sa/WG2_Arch/TSGS2_114_Sophia_Antipolis/Docs/S2-161861.zip</vt:lpwstr>
      </vt:variant>
      <vt:variant>
        <vt:lpwstr/>
      </vt:variant>
      <vt:variant>
        <vt:i4>2293775</vt:i4>
      </vt:variant>
      <vt:variant>
        <vt:i4>1353</vt:i4>
      </vt:variant>
      <vt:variant>
        <vt:i4>0</vt:i4>
      </vt:variant>
      <vt:variant>
        <vt:i4>5</vt:i4>
      </vt:variant>
      <vt:variant>
        <vt:lpwstr>http://www.3gpp.org/ftp/tsg_sa/WG2_Arch/TSGS2_114_Sophia_Antipolis/Docs/S2-161862.zip</vt:lpwstr>
      </vt:variant>
      <vt:variant>
        <vt:lpwstr/>
      </vt:variant>
      <vt:variant>
        <vt:i4>2228227</vt:i4>
      </vt:variant>
      <vt:variant>
        <vt:i4>1350</vt:i4>
      </vt:variant>
      <vt:variant>
        <vt:i4>0</vt:i4>
      </vt:variant>
      <vt:variant>
        <vt:i4>5</vt:i4>
      </vt:variant>
      <vt:variant>
        <vt:lpwstr>http://www.3gpp.org/ftp/tsg_sa/WG2_Arch/TSGS2_114_Sophia_Antipolis/Docs/S2-161375.zip</vt:lpwstr>
      </vt:variant>
      <vt:variant>
        <vt:lpwstr/>
      </vt:variant>
      <vt:variant>
        <vt:i4>6619175</vt:i4>
      </vt:variant>
      <vt:variant>
        <vt:i4>1347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http://portal.3gpp.org/desktopmodules/Specifications/SpecificationDetails.aspx?specificationId=810</vt:lpwstr>
      </vt:variant>
      <vt:variant>
        <vt:lpwstr/>
      </vt:variant>
      <vt:variant>
        <vt:i4>3014715</vt:i4>
      </vt:variant>
      <vt:variant>
        <vt:i4>1344</vt:i4>
      </vt:variant>
      <vt:variant>
        <vt:i4>0</vt:i4>
      </vt:variant>
      <vt:variant>
        <vt:i4>5</vt:i4>
      </vt:variant>
      <vt:variant>
        <vt:lpwstr>http://portal.3gpp.org/desktopmodules/Release/ReleaseDetails.aspx?releaseId=187</vt:lpwstr>
      </vt:variant>
      <vt:variant>
        <vt:lpwstr/>
      </vt:variant>
      <vt:variant>
        <vt:i4>2097163</vt:i4>
      </vt:variant>
      <vt:variant>
        <vt:i4>1341</vt:i4>
      </vt:variant>
      <vt:variant>
        <vt:i4>0</vt:i4>
      </vt:variant>
      <vt:variant>
        <vt:i4>5</vt:i4>
      </vt:variant>
      <vt:variant>
        <vt:lpwstr>http://www.3gpp.org/ftp/tsg_sa/WG2_Arch/TSGS2_114_Sophia_Antipolis/Docs/S2-161856.zip</vt:lpwstr>
      </vt:variant>
      <vt:variant>
        <vt:lpwstr/>
      </vt:variant>
      <vt:variant>
        <vt:i4>6619175</vt:i4>
      </vt:variant>
      <vt:variant>
        <vt:i4>1338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http://portal.3gpp.org/desktopmodules/Specifications/SpecificationDetails.aspx?specificationId=810</vt:lpwstr>
      </vt:variant>
      <vt:variant>
        <vt:lpwstr/>
      </vt:variant>
      <vt:variant>
        <vt:i4>7143471</vt:i4>
      </vt:variant>
      <vt:variant>
        <vt:i4>1335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http://portal.3gpp.org/desktopmodules/Specifications/SpecificationDetails.aspx?specificationId=2922</vt:lpwstr>
      </vt:variant>
      <vt:variant>
        <vt:lpwstr/>
      </vt:variant>
      <vt:variant>
        <vt:i4>3014715</vt:i4>
      </vt:variant>
      <vt:variant>
        <vt:i4>1332</vt:i4>
      </vt:variant>
      <vt:variant>
        <vt:i4>0</vt:i4>
      </vt:variant>
      <vt:variant>
        <vt:i4>5</vt:i4>
      </vt:variant>
      <vt:variant>
        <vt:lpwstr>http://portal.3gpp.org/desktopmodules/Release/ReleaseDetails.aspx?releaseId=187</vt:lpwstr>
      </vt:variant>
      <vt:variant>
        <vt:lpwstr/>
      </vt:variant>
      <vt:variant>
        <vt:i4>2293773</vt:i4>
      </vt:variant>
      <vt:variant>
        <vt:i4>1329</vt:i4>
      </vt:variant>
      <vt:variant>
        <vt:i4>0</vt:i4>
      </vt:variant>
      <vt:variant>
        <vt:i4>5</vt:i4>
      </vt:variant>
      <vt:variant>
        <vt:lpwstr>http://www.3gpp.org/ftp/tsg_sa/WG2_Arch/TSGS2_114_Sophia_Antipolis/Docs/S2-161860.zip</vt:lpwstr>
      </vt:variant>
      <vt:variant>
        <vt:lpwstr/>
      </vt:variant>
      <vt:variant>
        <vt:i4>7143471</vt:i4>
      </vt:variant>
      <vt:variant>
        <vt:i4>1326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http://portal.3gpp.org/desktopmodules/Specifications/SpecificationDetails.aspx?specificationId=2922</vt:lpwstr>
      </vt:variant>
      <vt:variant>
        <vt:lpwstr/>
      </vt:variant>
      <vt:variant>
        <vt:i4>3014715</vt:i4>
      </vt:variant>
      <vt:variant>
        <vt:i4>1323</vt:i4>
      </vt:variant>
      <vt:variant>
        <vt:i4>0</vt:i4>
      </vt:variant>
      <vt:variant>
        <vt:i4>5</vt:i4>
      </vt:variant>
      <vt:variant>
        <vt:lpwstr>http://portal.3gpp.org/desktopmodules/Release/ReleaseDetails.aspx?releaseId=187</vt:lpwstr>
      </vt:variant>
      <vt:variant>
        <vt:lpwstr/>
      </vt:variant>
      <vt:variant>
        <vt:i4>2097157</vt:i4>
      </vt:variant>
      <vt:variant>
        <vt:i4>1320</vt:i4>
      </vt:variant>
      <vt:variant>
        <vt:i4>0</vt:i4>
      </vt:variant>
      <vt:variant>
        <vt:i4>5</vt:i4>
      </vt:variant>
      <vt:variant>
        <vt:lpwstr>http://www.3gpp.org/ftp/tsg_sa/WG2_Arch/TSGS2_114_Sophia_Antipolis/Docs/S2-161858.zip</vt:lpwstr>
      </vt:variant>
      <vt:variant>
        <vt:lpwstr/>
      </vt:variant>
      <vt:variant>
        <vt:i4>7143471</vt:i4>
      </vt:variant>
      <vt:variant>
        <vt:i4>1317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http://portal.3gpp.org/desktopmodules/Specifications/SpecificationDetails.aspx?specificationId=2922</vt:lpwstr>
      </vt:variant>
      <vt:variant>
        <vt:lpwstr/>
      </vt:variant>
      <vt:variant>
        <vt:i4>3014715</vt:i4>
      </vt:variant>
      <vt:variant>
        <vt:i4>1314</vt:i4>
      </vt:variant>
      <vt:variant>
        <vt:i4>0</vt:i4>
      </vt:variant>
      <vt:variant>
        <vt:i4>5</vt:i4>
      </vt:variant>
      <vt:variant>
        <vt:lpwstr>http://portal.3gpp.org/desktopmodules/Release/ReleaseDetails.aspx?releaseId=187</vt:lpwstr>
      </vt:variant>
      <vt:variant>
        <vt:lpwstr/>
      </vt:variant>
      <vt:variant>
        <vt:i4>2097160</vt:i4>
      </vt:variant>
      <vt:variant>
        <vt:i4>1311</vt:i4>
      </vt:variant>
      <vt:variant>
        <vt:i4>0</vt:i4>
      </vt:variant>
      <vt:variant>
        <vt:i4>5</vt:i4>
      </vt:variant>
      <vt:variant>
        <vt:lpwstr>http://www.3gpp.org/ftp/tsg_sa/WG2_Arch/TSGS2_114_Sophia_Antipolis/Docs/S2-161855.zip</vt:lpwstr>
      </vt:variant>
      <vt:variant>
        <vt:lpwstr/>
      </vt:variant>
      <vt:variant>
        <vt:i4>7143471</vt:i4>
      </vt:variant>
      <vt:variant>
        <vt:i4>1308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http://portal.3gpp.org/desktopmodules/Specifications/SpecificationDetails.aspx?specificationId=2922</vt:lpwstr>
      </vt:variant>
      <vt:variant>
        <vt:lpwstr/>
      </vt:variant>
      <vt:variant>
        <vt:i4>3014715</vt:i4>
      </vt:variant>
      <vt:variant>
        <vt:i4>1305</vt:i4>
      </vt:variant>
      <vt:variant>
        <vt:i4>0</vt:i4>
      </vt:variant>
      <vt:variant>
        <vt:i4>5</vt:i4>
      </vt:variant>
      <vt:variant>
        <vt:lpwstr>http://portal.3gpp.org/desktopmodules/Release/ReleaseDetails.aspx?releaseId=187</vt:lpwstr>
      </vt:variant>
      <vt:variant>
        <vt:lpwstr/>
      </vt:variant>
      <vt:variant>
        <vt:i4>2555919</vt:i4>
      </vt:variant>
      <vt:variant>
        <vt:i4>1302</vt:i4>
      </vt:variant>
      <vt:variant>
        <vt:i4>0</vt:i4>
      </vt:variant>
      <vt:variant>
        <vt:i4>5</vt:i4>
      </vt:variant>
      <vt:variant>
        <vt:lpwstr>http://www.3gpp.org/ftp/tsg_sa/WG2_Arch/TSGS2_114_Sophia_Antipolis/Docs/S2-162218.zip</vt:lpwstr>
      </vt:variant>
      <vt:variant>
        <vt:lpwstr/>
      </vt:variant>
      <vt:variant>
        <vt:i4>2555905</vt:i4>
      </vt:variant>
      <vt:variant>
        <vt:i4>1299</vt:i4>
      </vt:variant>
      <vt:variant>
        <vt:i4>0</vt:i4>
      </vt:variant>
      <vt:variant>
        <vt:i4>5</vt:i4>
      </vt:variant>
      <vt:variant>
        <vt:lpwstr>http://www.3gpp.org/ftp/tsg_sa/WG2_Arch/TSGS2_114_Sophia_Antipolis/Docs/S2-162216.zip</vt:lpwstr>
      </vt:variant>
      <vt:variant>
        <vt:lpwstr/>
      </vt:variant>
      <vt:variant>
        <vt:i4>2293766</vt:i4>
      </vt:variant>
      <vt:variant>
        <vt:i4>1296</vt:i4>
      </vt:variant>
      <vt:variant>
        <vt:i4>0</vt:i4>
      </vt:variant>
      <vt:variant>
        <vt:i4>5</vt:i4>
      </vt:variant>
      <vt:variant>
        <vt:lpwstr>http://www.3gpp.org/ftp/tsg_sa/WG2_Arch/TSGS2_114_Sophia_Antipolis/Docs/S2-161360.zip</vt:lpwstr>
      </vt:variant>
      <vt:variant>
        <vt:lpwstr/>
      </vt:variant>
      <vt:variant>
        <vt:i4>2359297</vt:i4>
      </vt:variant>
      <vt:variant>
        <vt:i4>1293</vt:i4>
      </vt:variant>
      <vt:variant>
        <vt:i4>0</vt:i4>
      </vt:variant>
      <vt:variant>
        <vt:i4>5</vt:i4>
      </vt:variant>
      <vt:variant>
        <vt:lpwstr>http://www.3gpp.org/ftp/tsg_sa/WG2_Arch/TSGS2_114_Sophia_Antipolis/Docs/S2-162226.zip</vt:lpwstr>
      </vt:variant>
      <vt:variant>
        <vt:lpwstr/>
      </vt:variant>
      <vt:variant>
        <vt:i4>2359298</vt:i4>
      </vt:variant>
      <vt:variant>
        <vt:i4>1290</vt:i4>
      </vt:variant>
      <vt:variant>
        <vt:i4>0</vt:i4>
      </vt:variant>
      <vt:variant>
        <vt:i4>5</vt:i4>
      </vt:variant>
      <vt:variant>
        <vt:lpwstr>http://www.3gpp.org/ftp/tsg_sa/WG2_Arch/TSGS2_114_Sophia_Antipolis/Docs/S2-162225.zip</vt:lpwstr>
      </vt:variant>
      <vt:variant>
        <vt:lpwstr/>
      </vt:variant>
      <vt:variant>
        <vt:i4>2359299</vt:i4>
      </vt:variant>
      <vt:variant>
        <vt:i4>1287</vt:i4>
      </vt:variant>
      <vt:variant>
        <vt:i4>0</vt:i4>
      </vt:variant>
      <vt:variant>
        <vt:i4>5</vt:i4>
      </vt:variant>
      <vt:variant>
        <vt:lpwstr>http://www.3gpp.org/ftp/tsg_sa/WG2_Arch/TSGS2_114_Sophia_Antipolis/Docs/S2-162224.zip</vt:lpwstr>
      </vt:variant>
      <vt:variant>
        <vt:lpwstr/>
      </vt:variant>
      <vt:variant>
        <vt:i4>2228234</vt:i4>
      </vt:variant>
      <vt:variant>
        <vt:i4>1284</vt:i4>
      </vt:variant>
      <vt:variant>
        <vt:i4>0</vt:i4>
      </vt:variant>
      <vt:variant>
        <vt:i4>5</vt:i4>
      </vt:variant>
      <vt:variant>
        <vt:lpwstr>http://www.3gpp.org/ftp/tsg_sa/WG2_Arch/TSGS2_114_Sophia_Antipolis/Docs/S2-161877.zip</vt:lpwstr>
      </vt:variant>
      <vt:variant>
        <vt:lpwstr/>
      </vt:variant>
      <vt:variant>
        <vt:i4>2228236</vt:i4>
      </vt:variant>
      <vt:variant>
        <vt:i4>1281</vt:i4>
      </vt:variant>
      <vt:variant>
        <vt:i4>0</vt:i4>
      </vt:variant>
      <vt:variant>
        <vt:i4>5</vt:i4>
      </vt:variant>
      <vt:variant>
        <vt:lpwstr>http://www.3gpp.org/ftp/tsg_sa/WG2_Arch/TSGS2_114_Sophia_Antipolis/Docs/S2-161871.zip</vt:lpwstr>
      </vt:variant>
      <vt:variant>
        <vt:lpwstr/>
      </vt:variant>
      <vt:variant>
        <vt:i4>2162698</vt:i4>
      </vt:variant>
      <vt:variant>
        <vt:i4>1278</vt:i4>
      </vt:variant>
      <vt:variant>
        <vt:i4>0</vt:i4>
      </vt:variant>
      <vt:variant>
        <vt:i4>5</vt:i4>
      </vt:variant>
      <vt:variant>
        <vt:lpwstr>http://www.3gpp.org/ftp/tsg_sa/WG2_Arch/TSGS2_114_Sophia_Antipolis/Docs/S2-161847.zip</vt:lpwstr>
      </vt:variant>
      <vt:variant>
        <vt:lpwstr/>
      </vt:variant>
      <vt:variant>
        <vt:i4>2162699</vt:i4>
      </vt:variant>
      <vt:variant>
        <vt:i4>1275</vt:i4>
      </vt:variant>
      <vt:variant>
        <vt:i4>0</vt:i4>
      </vt:variant>
      <vt:variant>
        <vt:i4>5</vt:i4>
      </vt:variant>
      <vt:variant>
        <vt:lpwstr>http://www.3gpp.org/ftp/tsg_sa/WG2_Arch/TSGS2_114_Sophia_Antipolis/Docs/S2-161846.zip</vt:lpwstr>
      </vt:variant>
      <vt:variant>
        <vt:lpwstr/>
      </vt:variant>
      <vt:variant>
        <vt:i4>2162696</vt:i4>
      </vt:variant>
      <vt:variant>
        <vt:i4>1272</vt:i4>
      </vt:variant>
      <vt:variant>
        <vt:i4>0</vt:i4>
      </vt:variant>
      <vt:variant>
        <vt:i4>5</vt:i4>
      </vt:variant>
      <vt:variant>
        <vt:lpwstr>http://www.3gpp.org/ftp/tsg_sa/WG2_Arch/TSGS2_114_Sophia_Antipolis/Docs/S2-161845.zip</vt:lpwstr>
      </vt:variant>
      <vt:variant>
        <vt:lpwstr/>
      </vt:variant>
      <vt:variant>
        <vt:i4>2424836</vt:i4>
      </vt:variant>
      <vt:variant>
        <vt:i4>1269</vt:i4>
      </vt:variant>
      <vt:variant>
        <vt:i4>0</vt:i4>
      </vt:variant>
      <vt:variant>
        <vt:i4>5</vt:i4>
      </vt:variant>
      <vt:variant>
        <vt:lpwstr>http://www.3gpp.org/ftp/tsg_sa/WG2_Arch/TSGS2_114_Sophia_Antipolis/Docs/S2-161607.zip</vt:lpwstr>
      </vt:variant>
      <vt:variant>
        <vt:lpwstr/>
      </vt:variant>
      <vt:variant>
        <vt:i4>2490374</vt:i4>
      </vt:variant>
      <vt:variant>
        <vt:i4>1266</vt:i4>
      </vt:variant>
      <vt:variant>
        <vt:i4>0</vt:i4>
      </vt:variant>
      <vt:variant>
        <vt:i4>5</vt:i4>
      </vt:variant>
      <vt:variant>
        <vt:lpwstr>http://www.3gpp.org/ftp/tsg_sa/WG2_Arch/TSGS2_114_Sophia_Antipolis/Docs/S2-161437.zip</vt:lpwstr>
      </vt:variant>
      <vt:variant>
        <vt:lpwstr/>
      </vt:variant>
      <vt:variant>
        <vt:i4>7208998</vt:i4>
      </vt:variant>
      <vt:variant>
        <vt:i4>1263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http://portal.3gpp.org/desktopmodules/Specifications/SpecificationDetails.aspx?specificationId=3005</vt:lpwstr>
      </vt:variant>
      <vt:variant>
        <vt:lpwstr/>
      </vt:variant>
      <vt:variant>
        <vt:i4>6619175</vt:i4>
      </vt:variant>
      <vt:variant>
        <vt:i4>1260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http://portal.3gpp.org/desktopmodules/Specifications/SpecificationDetails.aspx?specificationId=810</vt:lpwstr>
      </vt:variant>
      <vt:variant>
        <vt:lpwstr/>
      </vt:variant>
      <vt:variant>
        <vt:i4>3014715</vt:i4>
      </vt:variant>
      <vt:variant>
        <vt:i4>1257</vt:i4>
      </vt:variant>
      <vt:variant>
        <vt:i4>0</vt:i4>
      </vt:variant>
      <vt:variant>
        <vt:i4>5</vt:i4>
      </vt:variant>
      <vt:variant>
        <vt:lpwstr>http://portal.3gpp.org/desktopmodules/Release/ReleaseDetails.aspx?releaseId=187</vt:lpwstr>
      </vt:variant>
      <vt:variant>
        <vt:lpwstr/>
      </vt:variant>
      <vt:variant>
        <vt:i4>2359301</vt:i4>
      </vt:variant>
      <vt:variant>
        <vt:i4>1254</vt:i4>
      </vt:variant>
      <vt:variant>
        <vt:i4>0</vt:i4>
      </vt:variant>
      <vt:variant>
        <vt:i4>5</vt:i4>
      </vt:variant>
      <vt:variant>
        <vt:lpwstr>http://www.3gpp.org/ftp/tsg_sa/WG2_Arch/TSGS2_114_Sophia_Antipolis/Docs/S2-162121.zip</vt:lpwstr>
      </vt:variant>
      <vt:variant>
        <vt:lpwstr/>
      </vt:variant>
      <vt:variant>
        <vt:i4>6553636</vt:i4>
      </vt:variant>
      <vt:variant>
        <vt:i4>1251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http://portal.3gpp.org/desktopmodules/Specifications/SpecificationDetails.aspx?specificationId=821</vt:lpwstr>
      </vt:variant>
      <vt:variant>
        <vt:lpwstr/>
      </vt:variant>
      <vt:variant>
        <vt:i4>3014715</vt:i4>
      </vt:variant>
      <vt:variant>
        <vt:i4>1248</vt:i4>
      </vt:variant>
      <vt:variant>
        <vt:i4>0</vt:i4>
      </vt:variant>
      <vt:variant>
        <vt:i4>5</vt:i4>
      </vt:variant>
      <vt:variant>
        <vt:lpwstr>http://portal.3gpp.org/desktopmodules/Release/ReleaseDetails.aspx?releaseId=187</vt:lpwstr>
      </vt:variant>
      <vt:variant>
        <vt:lpwstr/>
      </vt:variant>
      <vt:variant>
        <vt:i4>2359300</vt:i4>
      </vt:variant>
      <vt:variant>
        <vt:i4>1245</vt:i4>
      </vt:variant>
      <vt:variant>
        <vt:i4>0</vt:i4>
      </vt:variant>
      <vt:variant>
        <vt:i4>5</vt:i4>
      </vt:variant>
      <vt:variant>
        <vt:lpwstr>http://www.3gpp.org/ftp/tsg_sa/WG2_Arch/TSGS2_114_Sophia_Antipolis/Docs/S2-162120.zip</vt:lpwstr>
      </vt:variant>
      <vt:variant>
        <vt:lpwstr/>
      </vt:variant>
      <vt:variant>
        <vt:i4>6619175</vt:i4>
      </vt:variant>
      <vt:variant>
        <vt:i4>1242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http://portal.3gpp.org/desktopmodules/Specifications/SpecificationDetails.aspx?specificationId=810</vt:lpwstr>
      </vt:variant>
      <vt:variant>
        <vt:lpwstr/>
      </vt:variant>
      <vt:variant>
        <vt:i4>3014715</vt:i4>
      </vt:variant>
      <vt:variant>
        <vt:i4>1239</vt:i4>
      </vt:variant>
      <vt:variant>
        <vt:i4>0</vt:i4>
      </vt:variant>
      <vt:variant>
        <vt:i4>5</vt:i4>
      </vt:variant>
      <vt:variant>
        <vt:lpwstr>http://portal.3gpp.org/desktopmodules/Release/ReleaseDetails.aspx?releaseId=187</vt:lpwstr>
      </vt:variant>
      <vt:variant>
        <vt:lpwstr/>
      </vt:variant>
      <vt:variant>
        <vt:i4>2555916</vt:i4>
      </vt:variant>
      <vt:variant>
        <vt:i4>1236</vt:i4>
      </vt:variant>
      <vt:variant>
        <vt:i4>0</vt:i4>
      </vt:variant>
      <vt:variant>
        <vt:i4>5</vt:i4>
      </vt:variant>
      <vt:variant>
        <vt:lpwstr>http://www.3gpp.org/ftp/tsg_sa/WG2_Arch/TSGS2_114_Sophia_Antipolis/Docs/S2-162118.zip</vt:lpwstr>
      </vt:variant>
      <vt:variant>
        <vt:lpwstr/>
      </vt:variant>
      <vt:variant>
        <vt:i4>2228226</vt:i4>
      </vt:variant>
      <vt:variant>
        <vt:i4>1233</vt:i4>
      </vt:variant>
      <vt:variant>
        <vt:i4>0</vt:i4>
      </vt:variant>
      <vt:variant>
        <vt:i4>5</vt:i4>
      </vt:variant>
      <vt:variant>
        <vt:lpwstr>http://www.3gpp.org/ftp/tsg_sa/WG2_Arch/TSGS2_114_Sophia_Antipolis/Docs/S2-162245.zip</vt:lpwstr>
      </vt:variant>
      <vt:variant>
        <vt:lpwstr/>
      </vt:variant>
      <vt:variant>
        <vt:i4>2228225</vt:i4>
      </vt:variant>
      <vt:variant>
        <vt:i4>1230</vt:i4>
      </vt:variant>
      <vt:variant>
        <vt:i4>0</vt:i4>
      </vt:variant>
      <vt:variant>
        <vt:i4>5</vt:i4>
      </vt:variant>
      <vt:variant>
        <vt:lpwstr>http://www.3gpp.org/ftp/tsg_sa/WG2_Arch/TSGS2_114_Sophia_Antipolis/Docs/S2-161377.zip</vt:lpwstr>
      </vt:variant>
      <vt:variant>
        <vt:lpwstr/>
      </vt:variant>
      <vt:variant>
        <vt:i4>2359311</vt:i4>
      </vt:variant>
      <vt:variant>
        <vt:i4>1227</vt:i4>
      </vt:variant>
      <vt:variant>
        <vt:i4>0</vt:i4>
      </vt:variant>
      <vt:variant>
        <vt:i4>5</vt:i4>
      </vt:variant>
      <vt:variant>
        <vt:lpwstr>http://www.3gpp.org/ftp/tsg_sa/WG2_Arch/TSGS2_114_Sophia_Antipolis/Docs/S2-162228.zip</vt:lpwstr>
      </vt:variant>
      <vt:variant>
        <vt:lpwstr/>
      </vt:variant>
      <vt:variant>
        <vt:i4>3080204</vt:i4>
      </vt:variant>
      <vt:variant>
        <vt:i4>1224</vt:i4>
      </vt:variant>
      <vt:variant>
        <vt:i4>0</vt:i4>
      </vt:variant>
      <vt:variant>
        <vt:i4>5</vt:i4>
      </vt:variant>
      <vt:variant>
        <vt:lpwstr>http://www.3gpp.org/ftp/tsg_sa/WG2_Arch/TSGS2_114_Sophia_Antipolis/Docs/S2-162099.zip</vt:lpwstr>
      </vt:variant>
      <vt:variant>
        <vt:lpwstr/>
      </vt:variant>
      <vt:variant>
        <vt:i4>3080194</vt:i4>
      </vt:variant>
      <vt:variant>
        <vt:i4>1221</vt:i4>
      </vt:variant>
      <vt:variant>
        <vt:i4>0</vt:i4>
      </vt:variant>
      <vt:variant>
        <vt:i4>5</vt:i4>
      </vt:variant>
      <vt:variant>
        <vt:lpwstr>http://www.3gpp.org/ftp/tsg_sa/WG2_Arch/TSGS2_114_Sophia_Antipolis/Docs/S2-162097.zip</vt:lpwstr>
      </vt:variant>
      <vt:variant>
        <vt:lpwstr/>
      </vt:variant>
      <vt:variant>
        <vt:i4>3080195</vt:i4>
      </vt:variant>
      <vt:variant>
        <vt:i4>1218</vt:i4>
      </vt:variant>
      <vt:variant>
        <vt:i4>0</vt:i4>
      </vt:variant>
      <vt:variant>
        <vt:i4>5</vt:i4>
      </vt:variant>
      <vt:variant>
        <vt:lpwstr>http://www.3gpp.org/ftp/tsg_sa/WG2_Arch/TSGS2_114_Sophia_Antipolis/Docs/S2-162096.zip</vt:lpwstr>
      </vt:variant>
      <vt:variant>
        <vt:lpwstr/>
      </vt:variant>
      <vt:variant>
        <vt:i4>3080192</vt:i4>
      </vt:variant>
      <vt:variant>
        <vt:i4>1215</vt:i4>
      </vt:variant>
      <vt:variant>
        <vt:i4>0</vt:i4>
      </vt:variant>
      <vt:variant>
        <vt:i4>5</vt:i4>
      </vt:variant>
      <vt:variant>
        <vt:lpwstr>http://www.3gpp.org/ftp/tsg_sa/WG2_Arch/TSGS2_114_Sophia_Antipolis/Docs/S2-162095.zip</vt:lpwstr>
      </vt:variant>
      <vt:variant>
        <vt:lpwstr/>
      </vt:variant>
      <vt:variant>
        <vt:i4>2228227</vt:i4>
      </vt:variant>
      <vt:variant>
        <vt:i4>1212</vt:i4>
      </vt:variant>
      <vt:variant>
        <vt:i4>0</vt:i4>
      </vt:variant>
      <vt:variant>
        <vt:i4>5</vt:i4>
      </vt:variant>
      <vt:variant>
        <vt:lpwstr>http://www.3gpp.org/ftp/tsg_sa/WG2_Arch/TSGS2_114_Sophia_Antipolis/Docs/S2-162244.zip</vt:lpwstr>
      </vt:variant>
      <vt:variant>
        <vt:lpwstr/>
      </vt:variant>
      <vt:variant>
        <vt:i4>2228224</vt:i4>
      </vt:variant>
      <vt:variant>
        <vt:i4>1209</vt:i4>
      </vt:variant>
      <vt:variant>
        <vt:i4>0</vt:i4>
      </vt:variant>
      <vt:variant>
        <vt:i4>5</vt:i4>
      </vt:variant>
      <vt:variant>
        <vt:lpwstr>http://www.3gpp.org/ftp/tsg_sa/WG2_Arch/TSGS2_114_Sophia_Antipolis/Docs/S2-161376.zip</vt:lpwstr>
      </vt:variant>
      <vt:variant>
        <vt:lpwstr/>
      </vt:variant>
      <vt:variant>
        <vt:i4>2949120</vt:i4>
      </vt:variant>
      <vt:variant>
        <vt:i4>1206</vt:i4>
      </vt:variant>
      <vt:variant>
        <vt:i4>0</vt:i4>
      </vt:variant>
      <vt:variant>
        <vt:i4>5</vt:i4>
      </vt:variant>
      <vt:variant>
        <vt:lpwstr>http://www.3gpp.org/ftp/tsg_sa/WG2_Arch/TSGS2_114_Sophia_Antipolis/Docs/S2-161782.zip</vt:lpwstr>
      </vt:variant>
      <vt:variant>
        <vt:lpwstr/>
      </vt:variant>
      <vt:variant>
        <vt:i4>2555909</vt:i4>
      </vt:variant>
      <vt:variant>
        <vt:i4>1203</vt:i4>
      </vt:variant>
      <vt:variant>
        <vt:i4>0</vt:i4>
      </vt:variant>
      <vt:variant>
        <vt:i4>5</vt:i4>
      </vt:variant>
      <vt:variant>
        <vt:lpwstr>http://www.3gpp.org/ftp/tsg_sa/WG2_Arch/TSGS2_114_Sophia_Antipolis/Docs/S2-161626.zip</vt:lpwstr>
      </vt:variant>
      <vt:variant>
        <vt:lpwstr/>
      </vt:variant>
      <vt:variant>
        <vt:i4>2359306</vt:i4>
      </vt:variant>
      <vt:variant>
        <vt:i4>1200</vt:i4>
      </vt:variant>
      <vt:variant>
        <vt:i4>0</vt:i4>
      </vt:variant>
      <vt:variant>
        <vt:i4>5</vt:i4>
      </vt:variant>
      <vt:variant>
        <vt:lpwstr>http://www.3gpp.org/ftp/tsg_sa/WG2_Arch/TSGS2_114_Sophia_Antipolis/Docs/S2-161817.zip</vt:lpwstr>
      </vt:variant>
      <vt:variant>
        <vt:lpwstr/>
      </vt:variant>
      <vt:variant>
        <vt:i4>2555909</vt:i4>
      </vt:variant>
      <vt:variant>
        <vt:i4>1197</vt:i4>
      </vt:variant>
      <vt:variant>
        <vt:i4>0</vt:i4>
      </vt:variant>
      <vt:variant>
        <vt:i4>5</vt:i4>
      </vt:variant>
      <vt:variant>
        <vt:lpwstr>http://www.3gpp.org/ftp/tsg_sa/WG2_Arch/TSGS2_114_Sophia_Antipolis/Docs/S2-161828.zip</vt:lpwstr>
      </vt:variant>
      <vt:variant>
        <vt:lpwstr/>
      </vt:variant>
      <vt:variant>
        <vt:i4>2883588</vt:i4>
      </vt:variant>
      <vt:variant>
        <vt:i4>1194</vt:i4>
      </vt:variant>
      <vt:variant>
        <vt:i4>0</vt:i4>
      </vt:variant>
      <vt:variant>
        <vt:i4>5</vt:i4>
      </vt:variant>
      <vt:variant>
        <vt:lpwstr>http://www.3gpp.org/ftp/tsg_sa/WG2_Arch/TSGS2_114_Sophia_Antipolis/Docs/S2-161697.zip</vt:lpwstr>
      </vt:variant>
      <vt:variant>
        <vt:lpwstr/>
      </vt:variant>
      <vt:variant>
        <vt:i4>2162691</vt:i4>
      </vt:variant>
      <vt:variant>
        <vt:i4>1191</vt:i4>
      </vt:variant>
      <vt:variant>
        <vt:i4>0</vt:i4>
      </vt:variant>
      <vt:variant>
        <vt:i4>5</vt:i4>
      </vt:variant>
      <vt:variant>
        <vt:lpwstr>http://www.3gpp.org/ftp/tsg_sa/WG2_Arch/TSGS2_114_Sophia_Antipolis/Docs/S2-161543.zip</vt:lpwstr>
      </vt:variant>
      <vt:variant>
        <vt:lpwstr/>
      </vt:variant>
      <vt:variant>
        <vt:i4>2424839</vt:i4>
      </vt:variant>
      <vt:variant>
        <vt:i4>1188</vt:i4>
      </vt:variant>
      <vt:variant>
        <vt:i4>0</vt:i4>
      </vt:variant>
      <vt:variant>
        <vt:i4>5</vt:i4>
      </vt:variant>
      <vt:variant>
        <vt:lpwstr>http://www.3gpp.org/ftp/tsg_sa/WG2_Arch/TSGS2_114_Sophia_Antipolis/Docs/S2-161507.zip</vt:lpwstr>
      </vt:variant>
      <vt:variant>
        <vt:lpwstr/>
      </vt:variant>
      <vt:variant>
        <vt:i4>2228229</vt:i4>
      </vt:variant>
      <vt:variant>
        <vt:i4>1185</vt:i4>
      </vt:variant>
      <vt:variant>
        <vt:i4>0</vt:i4>
      </vt:variant>
      <vt:variant>
        <vt:i4>5</vt:i4>
      </vt:variant>
      <vt:variant>
        <vt:lpwstr>http://www.3gpp.org/ftp/tsg_sa/WG2_Arch/TSGS2_114_Sophia_Antipolis/Docs/S2-161676.zip</vt:lpwstr>
      </vt:variant>
      <vt:variant>
        <vt:lpwstr/>
      </vt:variant>
      <vt:variant>
        <vt:i4>2293767</vt:i4>
      </vt:variant>
      <vt:variant>
        <vt:i4>1182</vt:i4>
      </vt:variant>
      <vt:variant>
        <vt:i4>0</vt:i4>
      </vt:variant>
      <vt:variant>
        <vt:i4>5</vt:i4>
      </vt:variant>
      <vt:variant>
        <vt:lpwstr>http://www.3gpp.org/ftp/tsg_sa/WG2_Arch/TSGS2_114_Sophia_Antipolis/Docs/S2-161567.zip</vt:lpwstr>
      </vt:variant>
      <vt:variant>
        <vt:lpwstr/>
      </vt:variant>
      <vt:variant>
        <vt:i4>2293771</vt:i4>
      </vt:variant>
      <vt:variant>
        <vt:i4>1179</vt:i4>
      </vt:variant>
      <vt:variant>
        <vt:i4>0</vt:i4>
      </vt:variant>
      <vt:variant>
        <vt:i4>5</vt:i4>
      </vt:variant>
      <vt:variant>
        <vt:lpwstr>http://www.3gpp.org/ftp/tsg_sa/WG2_Arch/TSGS2_114_Sophia_Antipolis/Docs/S2-161668.zip</vt:lpwstr>
      </vt:variant>
      <vt:variant>
        <vt:lpwstr/>
      </vt:variant>
      <vt:variant>
        <vt:i4>2293770</vt:i4>
      </vt:variant>
      <vt:variant>
        <vt:i4>1176</vt:i4>
      </vt:variant>
      <vt:variant>
        <vt:i4>0</vt:i4>
      </vt:variant>
      <vt:variant>
        <vt:i4>5</vt:i4>
      </vt:variant>
      <vt:variant>
        <vt:lpwstr>http://www.3gpp.org/ftp/tsg_sa/WG2_Arch/TSGS2_114_Sophia_Antipolis/Docs/S2-161768.zip</vt:lpwstr>
      </vt:variant>
      <vt:variant>
        <vt:lpwstr/>
      </vt:variant>
      <vt:variant>
        <vt:i4>2555913</vt:i4>
      </vt:variant>
      <vt:variant>
        <vt:i4>1173</vt:i4>
      </vt:variant>
      <vt:variant>
        <vt:i4>0</vt:i4>
      </vt:variant>
      <vt:variant>
        <vt:i4>5</vt:i4>
      </vt:variant>
      <vt:variant>
        <vt:lpwstr>http://www.3gpp.org/ftp/tsg_sa/WG2_Arch/TSGS2_114_Sophia_Antipolis/Docs/S2-161529.zip</vt:lpwstr>
      </vt:variant>
      <vt:variant>
        <vt:lpwstr/>
      </vt:variant>
      <vt:variant>
        <vt:i4>2228230</vt:i4>
      </vt:variant>
      <vt:variant>
        <vt:i4>1170</vt:i4>
      </vt:variant>
      <vt:variant>
        <vt:i4>0</vt:i4>
      </vt:variant>
      <vt:variant>
        <vt:i4>5</vt:i4>
      </vt:variant>
      <vt:variant>
        <vt:lpwstr>http://www.3gpp.org/ftp/tsg_sa/WG2_Arch/TSGS2_114_Sophia_Antipolis/Docs/S2-161774.zip</vt:lpwstr>
      </vt:variant>
      <vt:variant>
        <vt:lpwstr/>
      </vt:variant>
      <vt:variant>
        <vt:i4>2359303</vt:i4>
      </vt:variant>
      <vt:variant>
        <vt:i4>1167</vt:i4>
      </vt:variant>
      <vt:variant>
        <vt:i4>0</vt:i4>
      </vt:variant>
      <vt:variant>
        <vt:i4>5</vt:i4>
      </vt:variant>
      <vt:variant>
        <vt:lpwstr>http://www.3gpp.org/ftp/tsg_sa/WG2_Arch/TSGS2_114_Sophia_Antipolis/Docs/S2-161715.zip</vt:lpwstr>
      </vt:variant>
      <vt:variant>
        <vt:lpwstr/>
      </vt:variant>
      <vt:variant>
        <vt:i4>2162691</vt:i4>
      </vt:variant>
      <vt:variant>
        <vt:i4>1164</vt:i4>
      </vt:variant>
      <vt:variant>
        <vt:i4>0</vt:i4>
      </vt:variant>
      <vt:variant>
        <vt:i4>5</vt:i4>
      </vt:variant>
      <vt:variant>
        <vt:lpwstr>http://www.3gpp.org/ftp/tsg_sa/WG2_Arch/TSGS2_114_Sophia_Antipolis/Docs/S2-161640.zip</vt:lpwstr>
      </vt:variant>
      <vt:variant>
        <vt:lpwstr/>
      </vt:variant>
      <vt:variant>
        <vt:i4>2424840</vt:i4>
      </vt:variant>
      <vt:variant>
        <vt:i4>1161</vt:i4>
      </vt:variant>
      <vt:variant>
        <vt:i4>0</vt:i4>
      </vt:variant>
      <vt:variant>
        <vt:i4>5</vt:i4>
      </vt:variant>
      <vt:variant>
        <vt:lpwstr>http://www.3gpp.org/ftp/tsg_sa/WG2_Arch/TSGS2_114_Sophia_Antipolis/Docs/S2-161904.zip</vt:lpwstr>
      </vt:variant>
      <vt:variant>
        <vt:lpwstr/>
      </vt:variant>
      <vt:variant>
        <vt:i4>2490369</vt:i4>
      </vt:variant>
      <vt:variant>
        <vt:i4>1158</vt:i4>
      </vt:variant>
      <vt:variant>
        <vt:i4>0</vt:i4>
      </vt:variant>
      <vt:variant>
        <vt:i4>5</vt:i4>
      </vt:variant>
      <vt:variant>
        <vt:lpwstr>http://www.3gpp.org/ftp/tsg_sa/WG2_Arch/TSGS2_114_Sophia_Antipolis/Docs/S2-161733.zip</vt:lpwstr>
      </vt:variant>
      <vt:variant>
        <vt:lpwstr/>
      </vt:variant>
      <vt:variant>
        <vt:i4>2293760</vt:i4>
      </vt:variant>
      <vt:variant>
        <vt:i4>1155</vt:i4>
      </vt:variant>
      <vt:variant>
        <vt:i4>0</vt:i4>
      </vt:variant>
      <vt:variant>
        <vt:i4>5</vt:i4>
      </vt:variant>
      <vt:variant>
        <vt:lpwstr>http://www.3gpp.org/ftp/tsg_sa/WG2_Arch/TSGS2_114_Sophia_Antipolis/Docs/S2-161663.zip</vt:lpwstr>
      </vt:variant>
      <vt:variant>
        <vt:lpwstr/>
      </vt:variant>
      <vt:variant>
        <vt:i4>2097158</vt:i4>
      </vt:variant>
      <vt:variant>
        <vt:i4>1152</vt:i4>
      </vt:variant>
      <vt:variant>
        <vt:i4>0</vt:i4>
      </vt:variant>
      <vt:variant>
        <vt:i4>5</vt:i4>
      </vt:variant>
      <vt:variant>
        <vt:lpwstr>http://www.3gpp.org/ftp/tsg_sa/WG2_Arch/TSGS2_114_Sophia_Antipolis/Docs/S2-161754.zip</vt:lpwstr>
      </vt:variant>
      <vt:variant>
        <vt:lpwstr/>
      </vt:variant>
      <vt:variant>
        <vt:i4>2555911</vt:i4>
      </vt:variant>
      <vt:variant>
        <vt:i4>1149</vt:i4>
      </vt:variant>
      <vt:variant>
        <vt:i4>0</vt:i4>
      </vt:variant>
      <vt:variant>
        <vt:i4>5</vt:i4>
      </vt:variant>
      <vt:variant>
        <vt:lpwstr>http://www.3gpp.org/ftp/tsg_sa/WG2_Arch/TSGS2_114_Sophia_Antipolis/Docs/S2-161725.zip</vt:lpwstr>
      </vt:variant>
      <vt:variant>
        <vt:lpwstr/>
      </vt:variant>
      <vt:variant>
        <vt:i4>2424838</vt:i4>
      </vt:variant>
      <vt:variant>
        <vt:i4>1146</vt:i4>
      </vt:variant>
      <vt:variant>
        <vt:i4>0</vt:i4>
      </vt:variant>
      <vt:variant>
        <vt:i4>5</vt:i4>
      </vt:variant>
      <vt:variant>
        <vt:lpwstr>http://www.3gpp.org/ftp/tsg_sa/WG2_Arch/TSGS2_114_Sophia_Antipolis/Docs/S2-161506.zip</vt:lpwstr>
      </vt:variant>
      <vt:variant>
        <vt:lpwstr/>
      </vt:variant>
      <vt:variant>
        <vt:i4>2490369</vt:i4>
      </vt:variant>
      <vt:variant>
        <vt:i4>1143</vt:i4>
      </vt:variant>
      <vt:variant>
        <vt:i4>0</vt:i4>
      </vt:variant>
      <vt:variant>
        <vt:i4>5</vt:i4>
      </vt:variant>
      <vt:variant>
        <vt:lpwstr>http://www.3gpp.org/ftp/tsg_sa/WG2_Arch/TSGS2_114_Sophia_Antipolis/Docs/S2-161430.zip</vt:lpwstr>
      </vt:variant>
      <vt:variant>
        <vt:lpwstr/>
      </vt:variant>
      <vt:variant>
        <vt:i4>2883591</vt:i4>
      </vt:variant>
      <vt:variant>
        <vt:i4>1140</vt:i4>
      </vt:variant>
      <vt:variant>
        <vt:i4>0</vt:i4>
      </vt:variant>
      <vt:variant>
        <vt:i4>5</vt:i4>
      </vt:variant>
      <vt:variant>
        <vt:lpwstr>http://www.3gpp.org/ftp/tsg_sa/WG2_Arch/TSGS2_114_Sophia_Antipolis/Docs/S2-161694.zip</vt:lpwstr>
      </vt:variant>
      <vt:variant>
        <vt:lpwstr/>
      </vt:variant>
      <vt:variant>
        <vt:i4>2555907</vt:i4>
      </vt:variant>
      <vt:variant>
        <vt:i4>1137</vt:i4>
      </vt:variant>
      <vt:variant>
        <vt:i4>0</vt:i4>
      </vt:variant>
      <vt:variant>
        <vt:i4>5</vt:i4>
      </vt:variant>
      <vt:variant>
        <vt:lpwstr>http://www.3gpp.org/ftp/tsg_sa/WG2_Arch/TSGS2_114_Sophia_Antipolis/Docs/S2-161620.zip</vt:lpwstr>
      </vt:variant>
      <vt:variant>
        <vt:lpwstr/>
      </vt:variant>
      <vt:variant>
        <vt:i4>2293768</vt:i4>
      </vt:variant>
      <vt:variant>
        <vt:i4>1134</vt:i4>
      </vt:variant>
      <vt:variant>
        <vt:i4>0</vt:i4>
      </vt:variant>
      <vt:variant>
        <vt:i4>5</vt:i4>
      </vt:variant>
      <vt:variant>
        <vt:lpwstr>http://www.3gpp.org/ftp/tsg_sa/WG2_Arch/TSGS2_114_Sophia_Antipolis/Docs/S2-161568.zip</vt:lpwstr>
      </vt:variant>
      <vt:variant>
        <vt:lpwstr/>
      </vt:variant>
      <vt:variant>
        <vt:i4>2293761</vt:i4>
      </vt:variant>
      <vt:variant>
        <vt:i4>1131</vt:i4>
      </vt:variant>
      <vt:variant>
        <vt:i4>0</vt:i4>
      </vt:variant>
      <vt:variant>
        <vt:i4>5</vt:i4>
      </vt:variant>
      <vt:variant>
        <vt:lpwstr>http://www.3gpp.org/ftp/tsg_sa/WG2_Arch/TSGS2_114_Sophia_Antipolis/Docs/S2-161763.zip</vt:lpwstr>
      </vt:variant>
      <vt:variant>
        <vt:lpwstr/>
      </vt:variant>
      <vt:variant>
        <vt:i4>2424837</vt:i4>
      </vt:variant>
      <vt:variant>
        <vt:i4>1128</vt:i4>
      </vt:variant>
      <vt:variant>
        <vt:i4>0</vt:i4>
      </vt:variant>
      <vt:variant>
        <vt:i4>5</vt:i4>
      </vt:variant>
      <vt:variant>
        <vt:lpwstr>http://www.3gpp.org/ftp/tsg_sa/WG2_Arch/TSGS2_114_Sophia_Antipolis/Docs/S2-161505.zip</vt:lpwstr>
      </vt:variant>
      <vt:variant>
        <vt:lpwstr/>
      </vt:variant>
      <vt:variant>
        <vt:i4>2490378</vt:i4>
      </vt:variant>
      <vt:variant>
        <vt:i4>1125</vt:i4>
      </vt:variant>
      <vt:variant>
        <vt:i4>0</vt:i4>
      </vt:variant>
      <vt:variant>
        <vt:i4>5</vt:i4>
      </vt:variant>
      <vt:variant>
        <vt:lpwstr>http://www.3gpp.org/ftp/tsg_sa/WG2_Arch/TSGS2_114_Sophia_Antipolis/Docs/S2-161639.zip</vt:lpwstr>
      </vt:variant>
      <vt:variant>
        <vt:lpwstr/>
      </vt:variant>
      <vt:variant>
        <vt:i4>2555904</vt:i4>
      </vt:variant>
      <vt:variant>
        <vt:i4>1122</vt:i4>
      </vt:variant>
      <vt:variant>
        <vt:i4>0</vt:i4>
      </vt:variant>
      <vt:variant>
        <vt:i4>5</vt:i4>
      </vt:variant>
      <vt:variant>
        <vt:lpwstr>http://www.3gpp.org/ftp/tsg_sa/WG2_Arch/TSGS2_114_Sophia_Antipolis/Docs/S2-161421.zip</vt:lpwstr>
      </vt:variant>
      <vt:variant>
        <vt:lpwstr/>
      </vt:variant>
      <vt:variant>
        <vt:i4>2555912</vt:i4>
      </vt:variant>
      <vt:variant>
        <vt:i4>1119</vt:i4>
      </vt:variant>
      <vt:variant>
        <vt:i4>0</vt:i4>
      </vt:variant>
      <vt:variant>
        <vt:i4>5</vt:i4>
      </vt:variant>
      <vt:variant>
        <vt:lpwstr>http://www.3gpp.org/ftp/tsg_sa/WG2_Arch/TSGS2_114_Sophia_Antipolis/Docs/S2-161825.zip</vt:lpwstr>
      </vt:variant>
      <vt:variant>
        <vt:lpwstr/>
      </vt:variant>
      <vt:variant>
        <vt:i4>2424839</vt:i4>
      </vt:variant>
      <vt:variant>
        <vt:i4>1116</vt:i4>
      </vt:variant>
      <vt:variant>
        <vt:i4>0</vt:i4>
      </vt:variant>
      <vt:variant>
        <vt:i4>5</vt:i4>
      </vt:variant>
      <vt:variant>
        <vt:lpwstr>http://www.3gpp.org/ftp/tsg_sa/WG2_Arch/TSGS2_114_Sophia_Antipolis/Docs/S2-161705.zip</vt:lpwstr>
      </vt:variant>
      <vt:variant>
        <vt:lpwstr/>
      </vt:variant>
      <vt:variant>
        <vt:i4>2424832</vt:i4>
      </vt:variant>
      <vt:variant>
        <vt:i4>1113</vt:i4>
      </vt:variant>
      <vt:variant>
        <vt:i4>0</vt:i4>
      </vt:variant>
      <vt:variant>
        <vt:i4>5</vt:i4>
      </vt:variant>
      <vt:variant>
        <vt:lpwstr>http://www.3gpp.org/ftp/tsg_sa/WG2_Arch/TSGS2_114_Sophia_Antipolis/Docs/S2-161702.zip</vt:lpwstr>
      </vt:variant>
      <vt:variant>
        <vt:lpwstr/>
      </vt:variant>
      <vt:variant>
        <vt:i4>2949125</vt:i4>
      </vt:variant>
      <vt:variant>
        <vt:i4>1110</vt:i4>
      </vt:variant>
      <vt:variant>
        <vt:i4>0</vt:i4>
      </vt:variant>
      <vt:variant>
        <vt:i4>5</vt:i4>
      </vt:variant>
      <vt:variant>
        <vt:lpwstr>http://www.3gpp.org/ftp/tsg_sa/WG2_Arch/TSGS2_114_Sophia_Antipolis/Docs/S2-161585.zip</vt:lpwstr>
      </vt:variant>
      <vt:variant>
        <vt:lpwstr/>
      </vt:variant>
      <vt:variant>
        <vt:i4>2555910</vt:i4>
      </vt:variant>
      <vt:variant>
        <vt:i4>1107</vt:i4>
      </vt:variant>
      <vt:variant>
        <vt:i4>0</vt:i4>
      </vt:variant>
      <vt:variant>
        <vt:i4>5</vt:i4>
      </vt:variant>
      <vt:variant>
        <vt:lpwstr>http://www.3gpp.org/ftp/tsg_sa/WG2_Arch/TSGS2_114_Sophia_Antipolis/Docs/S2-161724.zip</vt:lpwstr>
      </vt:variant>
      <vt:variant>
        <vt:lpwstr/>
      </vt:variant>
      <vt:variant>
        <vt:i4>2359306</vt:i4>
      </vt:variant>
      <vt:variant>
        <vt:i4>1104</vt:i4>
      </vt:variant>
      <vt:variant>
        <vt:i4>0</vt:i4>
      </vt:variant>
      <vt:variant>
        <vt:i4>5</vt:i4>
      </vt:variant>
      <vt:variant>
        <vt:lpwstr>http://www.3gpp.org/ftp/tsg_sa/WG2_Arch/TSGS2_114_Sophia_Antipolis/Docs/S2-161619.zip</vt:lpwstr>
      </vt:variant>
      <vt:variant>
        <vt:lpwstr/>
      </vt:variant>
      <vt:variant>
        <vt:i4>2424837</vt:i4>
      </vt:variant>
      <vt:variant>
        <vt:i4>1101</vt:i4>
      </vt:variant>
      <vt:variant>
        <vt:i4>0</vt:i4>
      </vt:variant>
      <vt:variant>
        <vt:i4>5</vt:i4>
      </vt:variant>
      <vt:variant>
        <vt:lpwstr>http://www.3gpp.org/ftp/tsg_sa/WG2_Arch/TSGS2_114_Sophia_Antipolis/Docs/S2-161808.zip</vt:lpwstr>
      </vt:variant>
      <vt:variant>
        <vt:lpwstr/>
      </vt:variant>
      <vt:variant>
        <vt:i4>2097156</vt:i4>
      </vt:variant>
      <vt:variant>
        <vt:i4>1098</vt:i4>
      </vt:variant>
      <vt:variant>
        <vt:i4>0</vt:i4>
      </vt:variant>
      <vt:variant>
        <vt:i4>5</vt:i4>
      </vt:variant>
      <vt:variant>
        <vt:lpwstr>http://www.3gpp.org/ftp/tsg_sa/WG2_Arch/TSGS2_114_Sophia_Antipolis/Docs/S2-161756.zip</vt:lpwstr>
      </vt:variant>
      <vt:variant>
        <vt:lpwstr/>
      </vt:variant>
      <vt:variant>
        <vt:i4>2555909</vt:i4>
      </vt:variant>
      <vt:variant>
        <vt:i4>1095</vt:i4>
      </vt:variant>
      <vt:variant>
        <vt:i4>0</vt:i4>
      </vt:variant>
      <vt:variant>
        <vt:i4>5</vt:i4>
      </vt:variant>
      <vt:variant>
        <vt:lpwstr>http://www.3gpp.org/ftp/tsg_sa/WG2_Arch/TSGS2_114_Sophia_Antipolis/Docs/S2-161727.zip</vt:lpwstr>
      </vt:variant>
      <vt:variant>
        <vt:lpwstr/>
      </vt:variant>
      <vt:variant>
        <vt:i4>2293766</vt:i4>
      </vt:variant>
      <vt:variant>
        <vt:i4>1092</vt:i4>
      </vt:variant>
      <vt:variant>
        <vt:i4>0</vt:i4>
      </vt:variant>
      <vt:variant>
        <vt:i4>5</vt:i4>
      </vt:variant>
      <vt:variant>
        <vt:lpwstr>http://www.3gpp.org/ftp/tsg_sa/WG2_Arch/TSGS2_114_Sophia_Antipolis/Docs/S2-161665.zip</vt:lpwstr>
      </vt:variant>
      <vt:variant>
        <vt:lpwstr/>
      </vt:variant>
      <vt:variant>
        <vt:i4>2293760</vt:i4>
      </vt:variant>
      <vt:variant>
        <vt:i4>1089</vt:i4>
      </vt:variant>
      <vt:variant>
        <vt:i4>0</vt:i4>
      </vt:variant>
      <vt:variant>
        <vt:i4>5</vt:i4>
      </vt:variant>
      <vt:variant>
        <vt:lpwstr>http://www.3gpp.org/ftp/tsg_sa/WG2_Arch/TSGS2_114_Sophia_Antipolis/Docs/S2-161762.zip</vt:lpwstr>
      </vt:variant>
      <vt:variant>
        <vt:lpwstr/>
      </vt:variant>
      <vt:variant>
        <vt:i4>2555910</vt:i4>
      </vt:variant>
      <vt:variant>
        <vt:i4>1086</vt:i4>
      </vt:variant>
      <vt:variant>
        <vt:i4>0</vt:i4>
      </vt:variant>
      <vt:variant>
        <vt:i4>5</vt:i4>
      </vt:variant>
      <vt:variant>
        <vt:lpwstr>http://www.3gpp.org/ftp/tsg_sa/WG2_Arch/TSGS2_114_Sophia_Antipolis/Docs/S2-161625.zip</vt:lpwstr>
      </vt:variant>
      <vt:variant>
        <vt:lpwstr/>
      </vt:variant>
      <vt:variant>
        <vt:i4>2097159</vt:i4>
      </vt:variant>
      <vt:variant>
        <vt:i4>1083</vt:i4>
      </vt:variant>
      <vt:variant>
        <vt:i4>0</vt:i4>
      </vt:variant>
      <vt:variant>
        <vt:i4>5</vt:i4>
      </vt:variant>
      <vt:variant>
        <vt:lpwstr>http://www.3gpp.org/ftp/tsg_sa/WG2_Arch/TSGS2_114_Sophia_Antipolis/Docs/S2-161755.zip</vt:lpwstr>
      </vt:variant>
      <vt:variant>
        <vt:lpwstr/>
      </vt:variant>
      <vt:variant>
        <vt:i4>2490372</vt:i4>
      </vt:variant>
      <vt:variant>
        <vt:i4>1080</vt:i4>
      </vt:variant>
      <vt:variant>
        <vt:i4>0</vt:i4>
      </vt:variant>
      <vt:variant>
        <vt:i4>5</vt:i4>
      </vt:variant>
      <vt:variant>
        <vt:lpwstr>http://www.3gpp.org/ftp/tsg_sa/WG2_Arch/TSGS2_114_Sophia_Antipolis/Docs/S2-161637.zip</vt:lpwstr>
      </vt:variant>
      <vt:variant>
        <vt:lpwstr/>
      </vt:variant>
      <vt:variant>
        <vt:i4>2555905</vt:i4>
      </vt:variant>
      <vt:variant>
        <vt:i4>1077</vt:i4>
      </vt:variant>
      <vt:variant>
        <vt:i4>0</vt:i4>
      </vt:variant>
      <vt:variant>
        <vt:i4>5</vt:i4>
      </vt:variant>
      <vt:variant>
        <vt:lpwstr>http://www.3gpp.org/ftp/tsg_sa/WG2_Arch/TSGS2_114_Sophia_Antipolis/Docs/S2-161622.zip</vt:lpwstr>
      </vt:variant>
      <vt:variant>
        <vt:lpwstr/>
      </vt:variant>
      <vt:variant>
        <vt:i4>2949127</vt:i4>
      </vt:variant>
      <vt:variant>
        <vt:i4>1074</vt:i4>
      </vt:variant>
      <vt:variant>
        <vt:i4>0</vt:i4>
      </vt:variant>
      <vt:variant>
        <vt:i4>5</vt:i4>
      </vt:variant>
      <vt:variant>
        <vt:lpwstr>http://www.3gpp.org/ftp/tsg_sa/WG2_Arch/TSGS2_114_Sophia_Antipolis/Docs/S2-161785.zip</vt:lpwstr>
      </vt:variant>
      <vt:variant>
        <vt:lpwstr/>
      </vt:variant>
      <vt:variant>
        <vt:i4>2490372</vt:i4>
      </vt:variant>
      <vt:variant>
        <vt:i4>1071</vt:i4>
      </vt:variant>
      <vt:variant>
        <vt:i4>0</vt:i4>
      </vt:variant>
      <vt:variant>
        <vt:i4>5</vt:i4>
      </vt:variant>
      <vt:variant>
        <vt:lpwstr>http://www.3gpp.org/ftp/tsg_sa/WG2_Arch/TSGS2_114_Sophia_Antipolis/Docs/S2-161736.zip</vt:lpwstr>
      </vt:variant>
      <vt:variant>
        <vt:lpwstr/>
      </vt:variant>
      <vt:variant>
        <vt:i4>2228228</vt:i4>
      </vt:variant>
      <vt:variant>
        <vt:i4>1068</vt:i4>
      </vt:variant>
      <vt:variant>
        <vt:i4>0</vt:i4>
      </vt:variant>
      <vt:variant>
        <vt:i4>5</vt:i4>
      </vt:variant>
      <vt:variant>
        <vt:lpwstr>http://www.3gpp.org/ftp/tsg_sa/WG2_Arch/TSGS2_114_Sophia_Antipolis/Docs/S2-161574.zip</vt:lpwstr>
      </vt:variant>
      <vt:variant>
        <vt:lpwstr/>
      </vt:variant>
      <vt:variant>
        <vt:i4>2162689</vt:i4>
      </vt:variant>
      <vt:variant>
        <vt:i4>1065</vt:i4>
      </vt:variant>
      <vt:variant>
        <vt:i4>0</vt:i4>
      </vt:variant>
      <vt:variant>
        <vt:i4>5</vt:i4>
      </vt:variant>
      <vt:variant>
        <vt:lpwstr>http://www.3gpp.org/ftp/tsg_sa/WG2_Arch/TSGS2_114_Sophia_Antipolis/Docs/S2-161541.zip</vt:lpwstr>
      </vt:variant>
      <vt:variant>
        <vt:lpwstr/>
      </vt:variant>
      <vt:variant>
        <vt:i4>2424842</vt:i4>
      </vt:variant>
      <vt:variant>
        <vt:i4>1062</vt:i4>
      </vt:variant>
      <vt:variant>
        <vt:i4>0</vt:i4>
      </vt:variant>
      <vt:variant>
        <vt:i4>5</vt:i4>
      </vt:variant>
      <vt:variant>
        <vt:lpwstr>http://www.3gpp.org/ftp/tsg_sa/WG2_Arch/TSGS2_114_Sophia_Antipolis/Docs/S2-161807.zip</vt:lpwstr>
      </vt:variant>
      <vt:variant>
        <vt:lpwstr/>
      </vt:variant>
      <vt:variant>
        <vt:i4>2293765</vt:i4>
      </vt:variant>
      <vt:variant>
        <vt:i4>1059</vt:i4>
      </vt:variant>
      <vt:variant>
        <vt:i4>0</vt:i4>
      </vt:variant>
      <vt:variant>
        <vt:i4>5</vt:i4>
      </vt:variant>
      <vt:variant>
        <vt:lpwstr>http://www.3gpp.org/ftp/tsg_sa/WG2_Arch/TSGS2_114_Sophia_Antipolis/Docs/S2-161969.zip</vt:lpwstr>
      </vt:variant>
      <vt:variant>
        <vt:lpwstr/>
      </vt:variant>
      <vt:variant>
        <vt:i4>2162695</vt:i4>
      </vt:variant>
      <vt:variant>
        <vt:i4>1056</vt:i4>
      </vt:variant>
      <vt:variant>
        <vt:i4>0</vt:i4>
      </vt:variant>
      <vt:variant>
        <vt:i4>5</vt:i4>
      </vt:variant>
      <vt:variant>
        <vt:lpwstr>http://www.3gpp.org/ftp/tsg_sa/WG2_Arch/TSGS2_114_Sophia_Antipolis/Docs/S2-161446.zip</vt:lpwstr>
      </vt:variant>
      <vt:variant>
        <vt:lpwstr/>
      </vt:variant>
      <vt:variant>
        <vt:i4>2949127</vt:i4>
      </vt:variant>
      <vt:variant>
        <vt:i4>1053</vt:i4>
      </vt:variant>
      <vt:variant>
        <vt:i4>0</vt:i4>
      </vt:variant>
      <vt:variant>
        <vt:i4>5</vt:i4>
      </vt:variant>
      <vt:variant>
        <vt:lpwstr>http://www.3gpp.org/ftp/tsg_sa/WG2_Arch/TSGS2_114_Sophia_Antipolis/Docs/S2-161684.zip</vt:lpwstr>
      </vt:variant>
      <vt:variant>
        <vt:lpwstr/>
      </vt:variant>
      <vt:variant>
        <vt:i4>2949123</vt:i4>
      </vt:variant>
      <vt:variant>
        <vt:i4>1050</vt:i4>
      </vt:variant>
      <vt:variant>
        <vt:i4>0</vt:i4>
      </vt:variant>
      <vt:variant>
        <vt:i4>5</vt:i4>
      </vt:variant>
      <vt:variant>
        <vt:lpwstr>http://www.3gpp.org/ftp/tsg_sa/WG2_Arch/TSGS2_114_Sophia_Antipolis/Docs/S2-161482.zip</vt:lpwstr>
      </vt:variant>
      <vt:variant>
        <vt:lpwstr/>
      </vt:variant>
      <vt:variant>
        <vt:i4>2949121</vt:i4>
      </vt:variant>
      <vt:variant>
        <vt:i4>1047</vt:i4>
      </vt:variant>
      <vt:variant>
        <vt:i4>0</vt:i4>
      </vt:variant>
      <vt:variant>
        <vt:i4>5</vt:i4>
      </vt:variant>
      <vt:variant>
        <vt:lpwstr>http://www.3gpp.org/ftp/tsg_sa/WG2_Arch/TSGS2_114_Sophia_Antipolis/Docs/S2-161480.zip</vt:lpwstr>
      </vt:variant>
      <vt:variant>
        <vt:lpwstr/>
      </vt:variant>
      <vt:variant>
        <vt:i4>2359298</vt:i4>
      </vt:variant>
      <vt:variant>
        <vt:i4>1044</vt:i4>
      </vt:variant>
      <vt:variant>
        <vt:i4>0</vt:i4>
      </vt:variant>
      <vt:variant>
        <vt:i4>5</vt:i4>
      </vt:variant>
      <vt:variant>
        <vt:lpwstr>http://www.3gpp.org/ftp/tsg_sa/WG2_Arch/TSGS2_114_Sophia_Antipolis/Docs/S2-161413.zip</vt:lpwstr>
      </vt:variant>
      <vt:variant>
        <vt:lpwstr/>
      </vt:variant>
      <vt:variant>
        <vt:i4>2424835</vt:i4>
      </vt:variant>
      <vt:variant>
        <vt:i4>1041</vt:i4>
      </vt:variant>
      <vt:variant>
        <vt:i4>0</vt:i4>
      </vt:variant>
      <vt:variant>
        <vt:i4>5</vt:i4>
      </vt:variant>
      <vt:variant>
        <vt:lpwstr>http://www.3gpp.org/ftp/tsg_sa/WG2_Arch/TSGS2_114_Sophia_Antipolis/Docs/S2-161503.zip</vt:lpwstr>
      </vt:variant>
      <vt:variant>
        <vt:lpwstr/>
      </vt:variant>
      <vt:variant>
        <vt:i4>2097154</vt:i4>
      </vt:variant>
      <vt:variant>
        <vt:i4>1038</vt:i4>
      </vt:variant>
      <vt:variant>
        <vt:i4>0</vt:i4>
      </vt:variant>
      <vt:variant>
        <vt:i4>5</vt:i4>
      </vt:variant>
      <vt:variant>
        <vt:lpwstr>http://www.3gpp.org/ftp/tsg_sa/WG2_Arch/TSGS2_114_Sophia_Antipolis/Docs/S2-161453.zip</vt:lpwstr>
      </vt:variant>
      <vt:variant>
        <vt:lpwstr/>
      </vt:variant>
      <vt:variant>
        <vt:i4>2949120</vt:i4>
      </vt:variant>
      <vt:variant>
        <vt:i4>1035</vt:i4>
      </vt:variant>
      <vt:variant>
        <vt:i4>0</vt:i4>
      </vt:variant>
      <vt:variant>
        <vt:i4>5</vt:i4>
      </vt:variant>
      <vt:variant>
        <vt:lpwstr>http://www.3gpp.org/ftp/tsg_sa/WG2_Arch/TSGS2_114_Sophia_Antipolis/Docs/S2-161481.zip</vt:lpwstr>
      </vt:variant>
      <vt:variant>
        <vt:lpwstr/>
      </vt:variant>
      <vt:variant>
        <vt:i4>2162694</vt:i4>
      </vt:variant>
      <vt:variant>
        <vt:i4>1032</vt:i4>
      </vt:variant>
      <vt:variant>
        <vt:i4>0</vt:i4>
      </vt:variant>
      <vt:variant>
        <vt:i4>5</vt:i4>
      </vt:variant>
      <vt:variant>
        <vt:lpwstr>http://www.3gpp.org/ftp/tsg_sa/WG2_Arch/TSGS2_114_Sophia_Antipolis/Docs/S2-161447.zip</vt:lpwstr>
      </vt:variant>
      <vt:variant>
        <vt:lpwstr/>
      </vt:variant>
      <vt:variant>
        <vt:i4>2490382</vt:i4>
      </vt:variant>
      <vt:variant>
        <vt:i4>1029</vt:i4>
      </vt:variant>
      <vt:variant>
        <vt:i4>0</vt:i4>
      </vt:variant>
      <vt:variant>
        <vt:i4>5</vt:i4>
      </vt:variant>
      <vt:variant>
        <vt:lpwstr>http://www.3gpp.org/ftp/tsg_sa/WG2_Arch/TSGS2_114_Sophia_Antipolis/Docs/S2-161833.zip</vt:lpwstr>
      </vt:variant>
      <vt:variant>
        <vt:lpwstr/>
      </vt:variant>
      <vt:variant>
        <vt:i4>2949122</vt:i4>
      </vt:variant>
      <vt:variant>
        <vt:i4>1026</vt:i4>
      </vt:variant>
      <vt:variant>
        <vt:i4>0</vt:i4>
      </vt:variant>
      <vt:variant>
        <vt:i4>5</vt:i4>
      </vt:variant>
      <vt:variant>
        <vt:lpwstr>http://www.3gpp.org/ftp/tsg_sa/WG2_Arch/TSGS2_114_Sophia_Antipolis/Docs/S2-161780.zip</vt:lpwstr>
      </vt:variant>
      <vt:variant>
        <vt:lpwstr/>
      </vt:variant>
      <vt:variant>
        <vt:i4>2555908</vt:i4>
      </vt:variant>
      <vt:variant>
        <vt:i4>1023</vt:i4>
      </vt:variant>
      <vt:variant>
        <vt:i4>0</vt:i4>
      </vt:variant>
      <vt:variant>
        <vt:i4>5</vt:i4>
      </vt:variant>
      <vt:variant>
        <vt:lpwstr>http://www.3gpp.org/ftp/tsg_sa/WG2_Arch/TSGS2_114_Sophia_Antipolis/Docs/S2-161726.zip</vt:lpwstr>
      </vt:variant>
      <vt:variant>
        <vt:lpwstr/>
      </vt:variant>
      <vt:variant>
        <vt:i4>2359302</vt:i4>
      </vt:variant>
      <vt:variant>
        <vt:i4>1020</vt:i4>
      </vt:variant>
      <vt:variant>
        <vt:i4>0</vt:i4>
      </vt:variant>
      <vt:variant>
        <vt:i4>5</vt:i4>
      </vt:variant>
      <vt:variant>
        <vt:lpwstr>http://www.3gpp.org/ftp/tsg_sa/WG2_Arch/TSGS2_114_Sophia_Antipolis/Docs/S2-161615.zip</vt:lpwstr>
      </vt:variant>
      <vt:variant>
        <vt:lpwstr/>
      </vt:variant>
      <vt:variant>
        <vt:i4>2883590</vt:i4>
      </vt:variant>
      <vt:variant>
        <vt:i4>1017</vt:i4>
      </vt:variant>
      <vt:variant>
        <vt:i4>0</vt:i4>
      </vt:variant>
      <vt:variant>
        <vt:i4>5</vt:i4>
      </vt:variant>
      <vt:variant>
        <vt:lpwstr>http://www.3gpp.org/ftp/tsg_sa/WG2_Arch/TSGS2_114_Sophia_Antipolis/Docs/S2-161695.zip</vt:lpwstr>
      </vt:variant>
      <vt:variant>
        <vt:lpwstr/>
      </vt:variant>
      <vt:variant>
        <vt:i4>2359307</vt:i4>
      </vt:variant>
      <vt:variant>
        <vt:i4>1014</vt:i4>
      </vt:variant>
      <vt:variant>
        <vt:i4>0</vt:i4>
      </vt:variant>
      <vt:variant>
        <vt:i4>5</vt:i4>
      </vt:variant>
      <vt:variant>
        <vt:lpwstr>http://www.3gpp.org/ftp/tsg_sa/WG2_Arch/TSGS2_114_Sophia_Antipolis/Docs/S2-161816.zip</vt:lpwstr>
      </vt:variant>
      <vt:variant>
        <vt:lpwstr/>
      </vt:variant>
      <vt:variant>
        <vt:i4>2424836</vt:i4>
      </vt:variant>
      <vt:variant>
        <vt:i4>1011</vt:i4>
      </vt:variant>
      <vt:variant>
        <vt:i4>0</vt:i4>
      </vt:variant>
      <vt:variant>
        <vt:i4>5</vt:i4>
      </vt:variant>
      <vt:variant>
        <vt:lpwstr>http://www.3gpp.org/ftp/tsg_sa/WG2_Arch/TSGS2_114_Sophia_Antipolis/Docs/S2-161809.zip</vt:lpwstr>
      </vt:variant>
      <vt:variant>
        <vt:lpwstr/>
      </vt:variant>
      <vt:variant>
        <vt:i4>2162694</vt:i4>
      </vt:variant>
      <vt:variant>
        <vt:i4>1008</vt:i4>
      </vt:variant>
      <vt:variant>
        <vt:i4>0</vt:i4>
      </vt:variant>
      <vt:variant>
        <vt:i4>5</vt:i4>
      </vt:variant>
      <vt:variant>
        <vt:lpwstr>http://www.3gpp.org/ftp/tsg_sa/WG2_Arch/TSGS2_114_Sophia_Antipolis/Docs/S2-161744.zip</vt:lpwstr>
      </vt:variant>
      <vt:variant>
        <vt:lpwstr/>
      </vt:variant>
      <vt:variant>
        <vt:i4>2555907</vt:i4>
      </vt:variant>
      <vt:variant>
        <vt:i4>1005</vt:i4>
      </vt:variant>
      <vt:variant>
        <vt:i4>0</vt:i4>
      </vt:variant>
      <vt:variant>
        <vt:i4>5</vt:i4>
      </vt:variant>
      <vt:variant>
        <vt:lpwstr>http://www.3gpp.org/ftp/tsg_sa/WG2_Arch/TSGS2_114_Sophia_Antipolis/Docs/S2-161721.zip</vt:lpwstr>
      </vt:variant>
      <vt:variant>
        <vt:lpwstr/>
      </vt:variant>
      <vt:variant>
        <vt:i4>2490375</vt:i4>
      </vt:variant>
      <vt:variant>
        <vt:i4>1002</vt:i4>
      </vt:variant>
      <vt:variant>
        <vt:i4>0</vt:i4>
      </vt:variant>
      <vt:variant>
        <vt:i4>5</vt:i4>
      </vt:variant>
      <vt:variant>
        <vt:lpwstr>http://www.3gpp.org/ftp/tsg_sa/WG2_Arch/TSGS2_114_Sophia_Antipolis/Docs/S2-161634.zip</vt:lpwstr>
      </vt:variant>
      <vt:variant>
        <vt:lpwstr/>
      </vt:variant>
      <vt:variant>
        <vt:i4>2097157</vt:i4>
      </vt:variant>
      <vt:variant>
        <vt:i4>999</vt:i4>
      </vt:variant>
      <vt:variant>
        <vt:i4>0</vt:i4>
      </vt:variant>
      <vt:variant>
        <vt:i4>5</vt:i4>
      </vt:variant>
      <vt:variant>
        <vt:lpwstr>http://www.3gpp.org/ftp/tsg_sa/WG2_Arch/TSGS2_114_Sophia_Antipolis/Docs/S2-161757.zip</vt:lpwstr>
      </vt:variant>
      <vt:variant>
        <vt:lpwstr/>
      </vt:variant>
      <vt:variant>
        <vt:i4>2883584</vt:i4>
      </vt:variant>
      <vt:variant>
        <vt:i4>996</vt:i4>
      </vt:variant>
      <vt:variant>
        <vt:i4>0</vt:i4>
      </vt:variant>
      <vt:variant>
        <vt:i4>5</vt:i4>
      </vt:variant>
      <vt:variant>
        <vt:lpwstr>http://www.3gpp.org/ftp/tsg_sa/WG2_Arch/TSGS2_114_Sophia_Antipolis/Docs/S2-161693.zip</vt:lpwstr>
      </vt:variant>
      <vt:variant>
        <vt:lpwstr/>
      </vt:variant>
      <vt:variant>
        <vt:i4>2359300</vt:i4>
      </vt:variant>
      <vt:variant>
        <vt:i4>993</vt:i4>
      </vt:variant>
      <vt:variant>
        <vt:i4>0</vt:i4>
      </vt:variant>
      <vt:variant>
        <vt:i4>5</vt:i4>
      </vt:variant>
      <vt:variant>
        <vt:lpwstr>http://www.3gpp.org/ftp/tsg_sa/WG2_Arch/TSGS2_114_Sophia_Antipolis/Docs/S2-161716.zip</vt:lpwstr>
      </vt:variant>
      <vt:variant>
        <vt:lpwstr/>
      </vt:variant>
      <vt:variant>
        <vt:i4>2293761</vt:i4>
      </vt:variant>
      <vt:variant>
        <vt:i4>990</vt:i4>
      </vt:variant>
      <vt:variant>
        <vt:i4>0</vt:i4>
      </vt:variant>
      <vt:variant>
        <vt:i4>5</vt:i4>
      </vt:variant>
      <vt:variant>
        <vt:lpwstr>http://www.3gpp.org/ftp/tsg_sa/WG2_Arch/TSGS2_114_Sophia_Antipolis/Docs/S2-162256.zip</vt:lpwstr>
      </vt:variant>
      <vt:variant>
        <vt:lpwstr/>
      </vt:variant>
      <vt:variant>
        <vt:i4>2359303</vt:i4>
      </vt:variant>
      <vt:variant>
        <vt:i4>987</vt:i4>
      </vt:variant>
      <vt:variant>
        <vt:i4>0</vt:i4>
      </vt:variant>
      <vt:variant>
        <vt:i4>5</vt:i4>
      </vt:variant>
      <vt:variant>
        <vt:lpwstr>http://www.3gpp.org/ftp/tsg_sa/WG2_Arch/TSGS2_114_Sophia_Antipolis/Docs/S2-162123.zip</vt:lpwstr>
      </vt:variant>
      <vt:variant>
        <vt:lpwstr/>
      </vt:variant>
      <vt:variant>
        <vt:i4>2883590</vt:i4>
      </vt:variant>
      <vt:variant>
        <vt:i4>984</vt:i4>
      </vt:variant>
      <vt:variant>
        <vt:i4>0</vt:i4>
      </vt:variant>
      <vt:variant>
        <vt:i4>5</vt:i4>
      </vt:variant>
      <vt:variant>
        <vt:lpwstr>http://www.3gpp.org/ftp/tsg_sa/WG2_Arch/TSGS2_114_Sophia_Antipolis/Docs/S2-161497.zip</vt:lpwstr>
      </vt:variant>
      <vt:variant>
        <vt:lpwstr/>
      </vt:variant>
      <vt:variant>
        <vt:i4>2293762</vt:i4>
      </vt:variant>
      <vt:variant>
        <vt:i4>981</vt:i4>
      </vt:variant>
      <vt:variant>
        <vt:i4>0</vt:i4>
      </vt:variant>
      <vt:variant>
        <vt:i4>5</vt:i4>
      </vt:variant>
      <vt:variant>
        <vt:lpwstr>http://www.3gpp.org/ftp/tsg_sa/WG2_Arch/TSGS2_114_Sophia_Antipolis/Docs/S2-161760.zip</vt:lpwstr>
      </vt:variant>
      <vt:variant>
        <vt:lpwstr/>
      </vt:variant>
      <vt:variant>
        <vt:i4>2424833</vt:i4>
      </vt:variant>
      <vt:variant>
        <vt:i4>978</vt:i4>
      </vt:variant>
      <vt:variant>
        <vt:i4>0</vt:i4>
      </vt:variant>
      <vt:variant>
        <vt:i4>5</vt:i4>
      </vt:variant>
      <vt:variant>
        <vt:lpwstr>http://www.3gpp.org/ftp/tsg_sa/WG2_Arch/TSGS2_114_Sophia_Antipolis/Docs/S2-161501.zip</vt:lpwstr>
      </vt:variant>
      <vt:variant>
        <vt:lpwstr/>
      </vt:variant>
      <vt:variant>
        <vt:i4>2555908</vt:i4>
      </vt:variant>
      <vt:variant>
        <vt:i4>975</vt:i4>
      </vt:variant>
      <vt:variant>
        <vt:i4>0</vt:i4>
      </vt:variant>
      <vt:variant>
        <vt:i4>5</vt:i4>
      </vt:variant>
      <vt:variant>
        <vt:lpwstr>http://www.3gpp.org/ftp/tsg_sa/WG2_Arch/TSGS2_114_Sophia_Antipolis/Docs/S2-161627.zip</vt:lpwstr>
      </vt:variant>
      <vt:variant>
        <vt:lpwstr/>
      </vt:variant>
      <vt:variant>
        <vt:i4>2359299</vt:i4>
      </vt:variant>
      <vt:variant>
        <vt:i4>972</vt:i4>
      </vt:variant>
      <vt:variant>
        <vt:i4>0</vt:i4>
      </vt:variant>
      <vt:variant>
        <vt:i4>5</vt:i4>
      </vt:variant>
      <vt:variant>
        <vt:lpwstr>http://www.3gpp.org/ftp/tsg_sa/WG2_Arch/TSGS2_114_Sophia_Antipolis/Docs/S2-162127.zip</vt:lpwstr>
      </vt:variant>
      <vt:variant>
        <vt:lpwstr/>
      </vt:variant>
      <vt:variant>
        <vt:i4>2359296</vt:i4>
      </vt:variant>
      <vt:variant>
        <vt:i4>969</vt:i4>
      </vt:variant>
      <vt:variant>
        <vt:i4>0</vt:i4>
      </vt:variant>
      <vt:variant>
        <vt:i4>5</vt:i4>
      </vt:variant>
      <vt:variant>
        <vt:lpwstr>http://www.3gpp.org/ftp/tsg_sa/WG2_Arch/TSGS2_114_Sophia_Antipolis/Docs/S2-162124.zip</vt:lpwstr>
      </vt:variant>
      <vt:variant>
        <vt:lpwstr/>
      </vt:variant>
      <vt:variant>
        <vt:i4>2228231</vt:i4>
      </vt:variant>
      <vt:variant>
        <vt:i4>966</vt:i4>
      </vt:variant>
      <vt:variant>
        <vt:i4>0</vt:i4>
      </vt:variant>
      <vt:variant>
        <vt:i4>5</vt:i4>
      </vt:variant>
      <vt:variant>
        <vt:lpwstr>http://www.3gpp.org/ftp/tsg_sa/WG2_Arch/TSGS2_114_Sophia_Antipolis/Docs/S2-161674.zip</vt:lpwstr>
      </vt:variant>
      <vt:variant>
        <vt:lpwstr/>
      </vt:variant>
      <vt:variant>
        <vt:i4>2097156</vt:i4>
      </vt:variant>
      <vt:variant>
        <vt:i4>963</vt:i4>
      </vt:variant>
      <vt:variant>
        <vt:i4>0</vt:i4>
      </vt:variant>
      <vt:variant>
        <vt:i4>5</vt:i4>
      </vt:variant>
      <vt:variant>
        <vt:lpwstr>http://www.3gpp.org/ftp/tsg_sa/WG2_Arch/TSGS2_114_Sophia_Antipolis/Docs/S2-162263.zip</vt:lpwstr>
      </vt:variant>
      <vt:variant>
        <vt:lpwstr/>
      </vt:variant>
      <vt:variant>
        <vt:i4>2293763</vt:i4>
      </vt:variant>
      <vt:variant>
        <vt:i4>960</vt:i4>
      </vt:variant>
      <vt:variant>
        <vt:i4>0</vt:i4>
      </vt:variant>
      <vt:variant>
        <vt:i4>5</vt:i4>
      </vt:variant>
      <vt:variant>
        <vt:lpwstr>http://www.3gpp.org/ftp/tsg_sa/WG2_Arch/TSGS2_114_Sophia_Antipolis/Docs/S2-162157.zip</vt:lpwstr>
      </vt:variant>
      <vt:variant>
        <vt:lpwstr/>
      </vt:variant>
      <vt:variant>
        <vt:i4>2359298</vt:i4>
      </vt:variant>
      <vt:variant>
        <vt:i4>957</vt:i4>
      </vt:variant>
      <vt:variant>
        <vt:i4>0</vt:i4>
      </vt:variant>
      <vt:variant>
        <vt:i4>5</vt:i4>
      </vt:variant>
      <vt:variant>
        <vt:lpwstr>http://www.3gpp.org/ftp/tsg_sa/WG2_Arch/TSGS2_114_Sophia_Antipolis/Docs/S2-162126.zip</vt:lpwstr>
      </vt:variant>
      <vt:variant>
        <vt:lpwstr/>
      </vt:variant>
      <vt:variant>
        <vt:i4>2424841</vt:i4>
      </vt:variant>
      <vt:variant>
        <vt:i4>954</vt:i4>
      </vt:variant>
      <vt:variant>
        <vt:i4>0</vt:i4>
      </vt:variant>
      <vt:variant>
        <vt:i4>5</vt:i4>
      </vt:variant>
      <vt:variant>
        <vt:lpwstr>http://www.3gpp.org/ftp/tsg_sa/WG2_Arch/TSGS2_114_Sophia_Antipolis/Docs/S2-161804.zip</vt:lpwstr>
      </vt:variant>
      <vt:variant>
        <vt:lpwstr/>
      </vt:variant>
      <vt:variant>
        <vt:i4>2293761</vt:i4>
      </vt:variant>
      <vt:variant>
        <vt:i4>951</vt:i4>
      </vt:variant>
      <vt:variant>
        <vt:i4>0</vt:i4>
      </vt:variant>
      <vt:variant>
        <vt:i4>5</vt:i4>
      </vt:variant>
      <vt:variant>
        <vt:lpwstr>http://www.3gpp.org/ftp/tsg_sa/WG2_Arch/TSGS2_114_Sophia_Antipolis/Docs/S2-162155.zip</vt:lpwstr>
      </vt:variant>
      <vt:variant>
        <vt:lpwstr/>
      </vt:variant>
      <vt:variant>
        <vt:i4>2359297</vt:i4>
      </vt:variant>
      <vt:variant>
        <vt:i4>948</vt:i4>
      </vt:variant>
      <vt:variant>
        <vt:i4>0</vt:i4>
      </vt:variant>
      <vt:variant>
        <vt:i4>5</vt:i4>
      </vt:variant>
      <vt:variant>
        <vt:lpwstr>http://www.3gpp.org/ftp/tsg_sa/WG2_Arch/TSGS2_114_Sophia_Antipolis/Docs/S2-162125.zip</vt:lpwstr>
      </vt:variant>
      <vt:variant>
        <vt:lpwstr/>
      </vt:variant>
      <vt:variant>
        <vt:i4>2097157</vt:i4>
      </vt:variant>
      <vt:variant>
        <vt:i4>945</vt:i4>
      </vt:variant>
      <vt:variant>
        <vt:i4>0</vt:i4>
      </vt:variant>
      <vt:variant>
        <vt:i4>5</vt:i4>
      </vt:variant>
      <vt:variant>
        <vt:lpwstr>http://www.3gpp.org/ftp/tsg_sa/WG2_Arch/TSGS2_114_Sophia_Antipolis/Docs/S2-161454.zip</vt:lpwstr>
      </vt:variant>
      <vt:variant>
        <vt:lpwstr/>
      </vt:variant>
      <vt:variant>
        <vt:i4>2424847</vt:i4>
      </vt:variant>
      <vt:variant>
        <vt:i4>942</vt:i4>
      </vt:variant>
      <vt:variant>
        <vt:i4>0</vt:i4>
      </vt:variant>
      <vt:variant>
        <vt:i4>5</vt:i4>
      </vt:variant>
      <vt:variant>
        <vt:lpwstr>http://www.3gpp.org/ftp/tsg_sa/WG2_Arch/TSGS2_114_Sophia_Antipolis/Docs/S2-161802.zip</vt:lpwstr>
      </vt:variant>
      <vt:variant>
        <vt:lpwstr/>
      </vt:variant>
      <vt:variant>
        <vt:i4>2228227</vt:i4>
      </vt:variant>
      <vt:variant>
        <vt:i4>939</vt:i4>
      </vt:variant>
      <vt:variant>
        <vt:i4>0</vt:i4>
      </vt:variant>
      <vt:variant>
        <vt:i4>5</vt:i4>
      </vt:variant>
      <vt:variant>
        <vt:lpwstr>http://www.3gpp.org/ftp/tsg_sa/WG2_Arch/TSGS2_114_Sophia_Antipolis/Docs/S2-161573.zip</vt:lpwstr>
      </vt:variant>
      <vt:variant>
        <vt:lpwstr/>
      </vt:variant>
      <vt:variant>
        <vt:i4>2097157</vt:i4>
      </vt:variant>
      <vt:variant>
        <vt:i4>936</vt:i4>
      </vt:variant>
      <vt:variant>
        <vt:i4>0</vt:i4>
      </vt:variant>
      <vt:variant>
        <vt:i4>5</vt:i4>
      </vt:variant>
      <vt:variant>
        <vt:lpwstr>http://www.3gpp.org/ftp/tsg_sa/WG2_Arch/TSGS2_114_Sophia_Antipolis/Docs/S2-162262.zip</vt:lpwstr>
      </vt:variant>
      <vt:variant>
        <vt:lpwstr/>
      </vt:variant>
      <vt:variant>
        <vt:i4>2293760</vt:i4>
      </vt:variant>
      <vt:variant>
        <vt:i4>933</vt:i4>
      </vt:variant>
      <vt:variant>
        <vt:i4>0</vt:i4>
      </vt:variant>
      <vt:variant>
        <vt:i4>5</vt:i4>
      </vt:variant>
      <vt:variant>
        <vt:lpwstr>http://www.3gpp.org/ftp/tsg_sa/WG2_Arch/TSGS2_114_Sophia_Antipolis/Docs/S2-162154.zip</vt:lpwstr>
      </vt:variant>
      <vt:variant>
        <vt:lpwstr/>
      </vt:variant>
      <vt:variant>
        <vt:i4>2228229</vt:i4>
      </vt:variant>
      <vt:variant>
        <vt:i4>930</vt:i4>
      </vt:variant>
      <vt:variant>
        <vt:i4>0</vt:i4>
      </vt:variant>
      <vt:variant>
        <vt:i4>5</vt:i4>
      </vt:variant>
      <vt:variant>
        <vt:lpwstr>http://www.3gpp.org/ftp/tsg_sa/WG2_Arch/TSGS2_114_Sophia_Antipolis/Docs/S2-161979.zip</vt:lpwstr>
      </vt:variant>
      <vt:variant>
        <vt:lpwstr/>
      </vt:variant>
      <vt:variant>
        <vt:i4>2883598</vt:i4>
      </vt:variant>
      <vt:variant>
        <vt:i4>927</vt:i4>
      </vt:variant>
      <vt:variant>
        <vt:i4>0</vt:i4>
      </vt:variant>
      <vt:variant>
        <vt:i4>5</vt:i4>
      </vt:variant>
      <vt:variant>
        <vt:lpwstr>http://www.3gpp.org/ftp/tsg_sa/WG2_Arch/TSGS2_114_Sophia_Antipolis/Docs/S2-161398.zip</vt:lpwstr>
      </vt:variant>
      <vt:variant>
        <vt:lpwstr/>
      </vt:variant>
      <vt:variant>
        <vt:i4>2490381</vt:i4>
      </vt:variant>
      <vt:variant>
        <vt:i4>924</vt:i4>
      </vt:variant>
      <vt:variant>
        <vt:i4>0</vt:i4>
      </vt:variant>
      <vt:variant>
        <vt:i4>5</vt:i4>
      </vt:variant>
      <vt:variant>
        <vt:lpwstr>http://www.3gpp.org/ftp/tsg_sa/WG2_Arch/TSGS2_114_Sophia_Antipolis/Docs/S2-161830.zip</vt:lpwstr>
      </vt:variant>
      <vt:variant>
        <vt:lpwstr/>
      </vt:variant>
      <vt:variant>
        <vt:i4>2555906</vt:i4>
      </vt:variant>
      <vt:variant>
        <vt:i4>921</vt:i4>
      </vt:variant>
      <vt:variant>
        <vt:i4>0</vt:i4>
      </vt:variant>
      <vt:variant>
        <vt:i4>5</vt:i4>
      </vt:variant>
      <vt:variant>
        <vt:lpwstr>http://www.3gpp.org/ftp/tsg_sa/WG2_Arch/TSGS2_114_Sophia_Antipolis/Docs/S2-161621.zip</vt:lpwstr>
      </vt:variant>
      <vt:variant>
        <vt:lpwstr/>
      </vt:variant>
      <vt:variant>
        <vt:i4>2162690</vt:i4>
      </vt:variant>
      <vt:variant>
        <vt:i4>918</vt:i4>
      </vt:variant>
      <vt:variant>
        <vt:i4>0</vt:i4>
      </vt:variant>
      <vt:variant>
        <vt:i4>5</vt:i4>
      </vt:variant>
      <vt:variant>
        <vt:lpwstr>http://www.3gpp.org/ftp/tsg_sa/WG2_Arch/TSGS2_114_Sophia_Antipolis/Docs/S2-161542.zip</vt:lpwstr>
      </vt:variant>
      <vt:variant>
        <vt:lpwstr/>
      </vt:variant>
      <vt:variant>
        <vt:i4>2097155</vt:i4>
      </vt:variant>
      <vt:variant>
        <vt:i4>915</vt:i4>
      </vt:variant>
      <vt:variant>
        <vt:i4>0</vt:i4>
      </vt:variant>
      <vt:variant>
        <vt:i4>5</vt:i4>
      </vt:variant>
      <vt:variant>
        <vt:lpwstr>http://www.3gpp.org/ftp/tsg_sa/WG2_Arch/TSGS2_114_Sophia_Antipolis/Docs/S2-162264.zip</vt:lpwstr>
      </vt:variant>
      <vt:variant>
        <vt:lpwstr/>
      </vt:variant>
      <vt:variant>
        <vt:i4>2293773</vt:i4>
      </vt:variant>
      <vt:variant>
        <vt:i4>912</vt:i4>
      </vt:variant>
      <vt:variant>
        <vt:i4>0</vt:i4>
      </vt:variant>
      <vt:variant>
        <vt:i4>5</vt:i4>
      </vt:variant>
      <vt:variant>
        <vt:lpwstr>http://www.3gpp.org/ftp/tsg_sa/WG2_Arch/TSGS2_114_Sophia_Antipolis/Docs/S2-162159.zip</vt:lpwstr>
      </vt:variant>
      <vt:variant>
        <vt:lpwstr/>
      </vt:variant>
      <vt:variant>
        <vt:i4>3080196</vt:i4>
      </vt:variant>
      <vt:variant>
        <vt:i4>909</vt:i4>
      </vt:variant>
      <vt:variant>
        <vt:i4>0</vt:i4>
      </vt:variant>
      <vt:variant>
        <vt:i4>5</vt:i4>
      </vt:variant>
      <vt:variant>
        <vt:lpwstr>http://www.3gpp.org/ftp/tsg_sa/WG2_Arch/TSGS2_114_Sophia_Antipolis/Docs/S2-162091.zip</vt:lpwstr>
      </vt:variant>
      <vt:variant>
        <vt:lpwstr/>
      </vt:variant>
      <vt:variant>
        <vt:i4>3014658</vt:i4>
      </vt:variant>
      <vt:variant>
        <vt:i4>906</vt:i4>
      </vt:variant>
      <vt:variant>
        <vt:i4>0</vt:i4>
      </vt:variant>
      <vt:variant>
        <vt:i4>5</vt:i4>
      </vt:variant>
      <vt:variant>
        <vt:lpwstr>http://www.3gpp.org/ftp/tsg_sa/WG2_Arch/TSGS2_114_Sophia_Antipolis/Docs/S2-162087.zip</vt:lpwstr>
      </vt:variant>
      <vt:variant>
        <vt:lpwstr/>
      </vt:variant>
      <vt:variant>
        <vt:i4>2883589</vt:i4>
      </vt:variant>
      <vt:variant>
        <vt:i4>903</vt:i4>
      </vt:variant>
      <vt:variant>
        <vt:i4>0</vt:i4>
      </vt:variant>
      <vt:variant>
        <vt:i4>5</vt:i4>
      </vt:variant>
      <vt:variant>
        <vt:lpwstr>http://www.3gpp.org/ftp/tsg_sa/WG2_Arch/TSGS2_114_Sophia_Antipolis/Docs/S2-161494.zip</vt:lpwstr>
      </vt:variant>
      <vt:variant>
        <vt:lpwstr/>
      </vt:variant>
      <vt:variant>
        <vt:i4>2424836</vt:i4>
      </vt:variant>
      <vt:variant>
        <vt:i4>900</vt:i4>
      </vt:variant>
      <vt:variant>
        <vt:i4>0</vt:i4>
      </vt:variant>
      <vt:variant>
        <vt:i4>5</vt:i4>
      </vt:variant>
      <vt:variant>
        <vt:lpwstr>http://www.3gpp.org/ftp/tsg_sa/WG2_Arch/TSGS2_114_Sophia_Antipolis/Docs/S2-161504.zip</vt:lpwstr>
      </vt:variant>
      <vt:variant>
        <vt:lpwstr/>
      </vt:variant>
      <vt:variant>
        <vt:i4>2293763</vt:i4>
      </vt:variant>
      <vt:variant>
        <vt:i4>897</vt:i4>
      </vt:variant>
      <vt:variant>
        <vt:i4>0</vt:i4>
      </vt:variant>
      <vt:variant>
        <vt:i4>5</vt:i4>
      </vt:variant>
      <vt:variant>
        <vt:lpwstr>http://www.3gpp.org/ftp/tsg_sa/WG2_Arch/TSGS2_114_Sophia_Antipolis/Docs/S2-162254.zip</vt:lpwstr>
      </vt:variant>
      <vt:variant>
        <vt:lpwstr/>
      </vt:variant>
      <vt:variant>
        <vt:i4>3080197</vt:i4>
      </vt:variant>
      <vt:variant>
        <vt:i4>894</vt:i4>
      </vt:variant>
      <vt:variant>
        <vt:i4>0</vt:i4>
      </vt:variant>
      <vt:variant>
        <vt:i4>5</vt:i4>
      </vt:variant>
      <vt:variant>
        <vt:lpwstr>http://www.3gpp.org/ftp/tsg_sa/WG2_Arch/TSGS2_114_Sophia_Antipolis/Docs/S2-162090.zip</vt:lpwstr>
      </vt:variant>
      <vt:variant>
        <vt:lpwstr/>
      </vt:variant>
      <vt:variant>
        <vt:i4>2228228</vt:i4>
      </vt:variant>
      <vt:variant>
        <vt:i4>891</vt:i4>
      </vt:variant>
      <vt:variant>
        <vt:i4>0</vt:i4>
      </vt:variant>
      <vt:variant>
        <vt:i4>5</vt:i4>
      </vt:variant>
      <vt:variant>
        <vt:lpwstr>http://www.3gpp.org/ftp/tsg_sa/WG2_Arch/TSGS2_114_Sophia_Antipolis/Docs/S2-161475.zip</vt:lpwstr>
      </vt:variant>
      <vt:variant>
        <vt:lpwstr/>
      </vt:variant>
      <vt:variant>
        <vt:i4>2293772</vt:i4>
      </vt:variant>
      <vt:variant>
        <vt:i4>888</vt:i4>
      </vt:variant>
      <vt:variant>
        <vt:i4>0</vt:i4>
      </vt:variant>
      <vt:variant>
        <vt:i4>5</vt:i4>
      </vt:variant>
      <vt:variant>
        <vt:lpwstr>http://www.3gpp.org/ftp/tsg_sa/WG2_Arch/TSGS2_114_Sophia_Antipolis/Docs/S2-162158.zip</vt:lpwstr>
      </vt:variant>
      <vt:variant>
        <vt:lpwstr/>
      </vt:variant>
      <vt:variant>
        <vt:i4>3014669</vt:i4>
      </vt:variant>
      <vt:variant>
        <vt:i4>885</vt:i4>
      </vt:variant>
      <vt:variant>
        <vt:i4>0</vt:i4>
      </vt:variant>
      <vt:variant>
        <vt:i4>5</vt:i4>
      </vt:variant>
      <vt:variant>
        <vt:lpwstr>http://www.3gpp.org/ftp/tsg_sa/WG2_Arch/TSGS2_114_Sophia_Antipolis/Docs/S2-162088.zip</vt:lpwstr>
      </vt:variant>
      <vt:variant>
        <vt:lpwstr/>
      </vt:variant>
      <vt:variant>
        <vt:i4>2228229</vt:i4>
      </vt:variant>
      <vt:variant>
        <vt:i4>882</vt:i4>
      </vt:variant>
      <vt:variant>
        <vt:i4>0</vt:i4>
      </vt:variant>
      <vt:variant>
        <vt:i4>5</vt:i4>
      </vt:variant>
      <vt:variant>
        <vt:lpwstr>http://www.3gpp.org/ftp/tsg_sa/WG2_Arch/TSGS2_114_Sophia_Antipolis/Docs/S2-161474.zip</vt:lpwstr>
      </vt:variant>
      <vt:variant>
        <vt:lpwstr/>
      </vt:variant>
      <vt:variant>
        <vt:i4>2097154</vt:i4>
      </vt:variant>
      <vt:variant>
        <vt:i4>879</vt:i4>
      </vt:variant>
      <vt:variant>
        <vt:i4>0</vt:i4>
      </vt:variant>
      <vt:variant>
        <vt:i4>5</vt:i4>
      </vt:variant>
      <vt:variant>
        <vt:lpwstr>http://www.3gpp.org/ftp/tsg_sa/WG2_Arch/TSGS2_114_Sophia_Antipolis/Docs/S2-162265.zip</vt:lpwstr>
      </vt:variant>
      <vt:variant>
        <vt:lpwstr/>
      </vt:variant>
      <vt:variant>
        <vt:i4>2097156</vt:i4>
      </vt:variant>
      <vt:variant>
        <vt:i4>876</vt:i4>
      </vt:variant>
      <vt:variant>
        <vt:i4>0</vt:i4>
      </vt:variant>
      <vt:variant>
        <vt:i4>5</vt:i4>
      </vt:variant>
      <vt:variant>
        <vt:lpwstr>http://www.3gpp.org/ftp/tsg_sa/WG2_Arch/TSGS2_114_Sophia_Antipolis/Docs/S2-162160.zip</vt:lpwstr>
      </vt:variant>
      <vt:variant>
        <vt:lpwstr/>
      </vt:variant>
      <vt:variant>
        <vt:i4>2490371</vt:i4>
      </vt:variant>
      <vt:variant>
        <vt:i4>873</vt:i4>
      </vt:variant>
      <vt:variant>
        <vt:i4>0</vt:i4>
      </vt:variant>
      <vt:variant>
        <vt:i4>5</vt:i4>
      </vt:variant>
      <vt:variant>
        <vt:lpwstr>http://www.3gpp.org/ftp/tsg_sa/WG2_Arch/TSGS2_114_Sophia_Antipolis/Docs/S2-162006.zip</vt:lpwstr>
      </vt:variant>
      <vt:variant>
        <vt:lpwstr/>
      </vt:variant>
      <vt:variant>
        <vt:i4>2490379</vt:i4>
      </vt:variant>
      <vt:variant>
        <vt:i4>870</vt:i4>
      </vt:variant>
      <vt:variant>
        <vt:i4>0</vt:i4>
      </vt:variant>
      <vt:variant>
        <vt:i4>5</vt:i4>
      </vt:variant>
      <vt:variant>
        <vt:lpwstr>http://www.3gpp.org/ftp/tsg_sa/WG2_Arch/TSGS2_114_Sophia_Antipolis/Docs/S2-161638.zip</vt:lpwstr>
      </vt:variant>
      <vt:variant>
        <vt:lpwstr/>
      </vt:variant>
      <vt:variant>
        <vt:i4>2490370</vt:i4>
      </vt:variant>
      <vt:variant>
        <vt:i4>867</vt:i4>
      </vt:variant>
      <vt:variant>
        <vt:i4>0</vt:i4>
      </vt:variant>
      <vt:variant>
        <vt:i4>5</vt:i4>
      </vt:variant>
      <vt:variant>
        <vt:lpwstr>http://www.3gpp.org/ftp/tsg_sa/WG2_Arch/TSGS2_114_Sophia_Antipolis/Docs/S2-162007.zip</vt:lpwstr>
      </vt:variant>
      <vt:variant>
        <vt:lpwstr/>
      </vt:variant>
      <vt:variant>
        <vt:i4>2097153</vt:i4>
      </vt:variant>
      <vt:variant>
        <vt:i4>864</vt:i4>
      </vt:variant>
      <vt:variant>
        <vt:i4>0</vt:i4>
      </vt:variant>
      <vt:variant>
        <vt:i4>5</vt:i4>
      </vt:variant>
      <vt:variant>
        <vt:lpwstr>http://www.3gpp.org/ftp/tsg_sa/WG2_Arch/TSGS2_114_Sophia_Antipolis/Docs/S2-161551.zip</vt:lpwstr>
      </vt:variant>
      <vt:variant>
        <vt:lpwstr/>
      </vt:variant>
      <vt:variant>
        <vt:i4>2293764</vt:i4>
      </vt:variant>
      <vt:variant>
        <vt:i4>861</vt:i4>
      </vt:variant>
      <vt:variant>
        <vt:i4>0</vt:i4>
      </vt:variant>
      <vt:variant>
        <vt:i4>5</vt:i4>
      </vt:variant>
      <vt:variant>
        <vt:lpwstr>http://www.3gpp.org/ftp/tsg_sa/WG2_Arch/TSGS2_114_Sophia_Antipolis/Docs/S2-162253.zip</vt:lpwstr>
      </vt:variant>
      <vt:variant>
        <vt:lpwstr/>
      </vt:variant>
      <vt:variant>
        <vt:i4>2490368</vt:i4>
      </vt:variant>
      <vt:variant>
        <vt:i4>858</vt:i4>
      </vt:variant>
      <vt:variant>
        <vt:i4>0</vt:i4>
      </vt:variant>
      <vt:variant>
        <vt:i4>5</vt:i4>
      </vt:variant>
      <vt:variant>
        <vt:lpwstr>http://www.3gpp.org/ftp/tsg_sa/WG2_Arch/TSGS2_114_Sophia_Antipolis/Docs/S2-162005.zip</vt:lpwstr>
      </vt:variant>
      <vt:variant>
        <vt:lpwstr/>
      </vt:variant>
      <vt:variant>
        <vt:i4>2883591</vt:i4>
      </vt:variant>
      <vt:variant>
        <vt:i4>855</vt:i4>
      </vt:variant>
      <vt:variant>
        <vt:i4>0</vt:i4>
      </vt:variant>
      <vt:variant>
        <vt:i4>5</vt:i4>
      </vt:variant>
      <vt:variant>
        <vt:lpwstr>http://www.3gpp.org/ftp/tsg_sa/WG2_Arch/TSGS2_114_Sophia_Antipolis/Docs/S2-161496.zip</vt:lpwstr>
      </vt:variant>
      <vt:variant>
        <vt:lpwstr/>
      </vt:variant>
      <vt:variant>
        <vt:i4>2490369</vt:i4>
      </vt:variant>
      <vt:variant>
        <vt:i4>852</vt:i4>
      </vt:variant>
      <vt:variant>
        <vt:i4>0</vt:i4>
      </vt:variant>
      <vt:variant>
        <vt:i4>5</vt:i4>
      </vt:variant>
      <vt:variant>
        <vt:lpwstr>http://www.3gpp.org/ftp/tsg_sa/WG2_Arch/TSGS2_114_Sophia_Antipolis/Docs/S2-162004.zip</vt:lpwstr>
      </vt:variant>
      <vt:variant>
        <vt:lpwstr/>
      </vt:variant>
      <vt:variant>
        <vt:i4>2228224</vt:i4>
      </vt:variant>
      <vt:variant>
        <vt:i4>849</vt:i4>
      </vt:variant>
      <vt:variant>
        <vt:i4>0</vt:i4>
      </vt:variant>
      <vt:variant>
        <vt:i4>5</vt:i4>
      </vt:variant>
      <vt:variant>
        <vt:lpwstr>http://www.3gpp.org/ftp/tsg_sa/WG2_Arch/TSGS2_114_Sophia_Antipolis/Docs/S2-161471.zip</vt:lpwstr>
      </vt:variant>
      <vt:variant>
        <vt:lpwstr/>
      </vt:variant>
      <vt:variant>
        <vt:i4>2293765</vt:i4>
      </vt:variant>
      <vt:variant>
        <vt:i4>846</vt:i4>
      </vt:variant>
      <vt:variant>
        <vt:i4>0</vt:i4>
      </vt:variant>
      <vt:variant>
        <vt:i4>5</vt:i4>
      </vt:variant>
      <vt:variant>
        <vt:lpwstr>http://www.3gpp.org/ftp/tsg_sa/WG2_Arch/TSGS2_114_Sophia_Antipolis/Docs/S2-162252.zip</vt:lpwstr>
      </vt:variant>
      <vt:variant>
        <vt:lpwstr/>
      </vt:variant>
      <vt:variant>
        <vt:i4>2490374</vt:i4>
      </vt:variant>
      <vt:variant>
        <vt:i4>843</vt:i4>
      </vt:variant>
      <vt:variant>
        <vt:i4>0</vt:i4>
      </vt:variant>
      <vt:variant>
        <vt:i4>5</vt:i4>
      </vt:variant>
      <vt:variant>
        <vt:lpwstr>http://www.3gpp.org/ftp/tsg_sa/WG2_Arch/TSGS2_114_Sophia_Antipolis/Docs/S2-162003.zip</vt:lpwstr>
      </vt:variant>
      <vt:variant>
        <vt:lpwstr/>
      </vt:variant>
      <vt:variant>
        <vt:i4>2228224</vt:i4>
      </vt:variant>
      <vt:variant>
        <vt:i4>840</vt:i4>
      </vt:variant>
      <vt:variant>
        <vt:i4>0</vt:i4>
      </vt:variant>
      <vt:variant>
        <vt:i4>5</vt:i4>
      </vt:variant>
      <vt:variant>
        <vt:lpwstr>http://www.3gpp.org/ftp/tsg_sa/WG2_Arch/TSGS2_114_Sophia_Antipolis/Docs/S2-161673.zip</vt:lpwstr>
      </vt:variant>
      <vt:variant>
        <vt:lpwstr/>
      </vt:variant>
      <vt:variant>
        <vt:i4>2293762</vt:i4>
      </vt:variant>
      <vt:variant>
        <vt:i4>837</vt:i4>
      </vt:variant>
      <vt:variant>
        <vt:i4>0</vt:i4>
      </vt:variant>
      <vt:variant>
        <vt:i4>5</vt:i4>
      </vt:variant>
      <vt:variant>
        <vt:lpwstr>http://www.3gpp.org/ftp/tsg_sa/WG2_Arch/TSGS2_114_Sophia_Antipolis/Docs/S2-162255.zip</vt:lpwstr>
      </vt:variant>
      <vt:variant>
        <vt:lpwstr/>
      </vt:variant>
      <vt:variant>
        <vt:i4>2359302</vt:i4>
      </vt:variant>
      <vt:variant>
        <vt:i4>834</vt:i4>
      </vt:variant>
      <vt:variant>
        <vt:i4>0</vt:i4>
      </vt:variant>
      <vt:variant>
        <vt:i4>5</vt:i4>
      </vt:variant>
      <vt:variant>
        <vt:lpwstr>http://www.3gpp.org/ftp/tsg_sa/WG2_Arch/TSGS2_114_Sophia_Antipolis/Docs/S2-162122.zip</vt:lpwstr>
      </vt:variant>
      <vt:variant>
        <vt:lpwstr/>
      </vt:variant>
      <vt:variant>
        <vt:i4>2555904</vt:i4>
      </vt:variant>
      <vt:variant>
        <vt:i4>831</vt:i4>
      </vt:variant>
      <vt:variant>
        <vt:i4>0</vt:i4>
      </vt:variant>
      <vt:variant>
        <vt:i4>5</vt:i4>
      </vt:variant>
      <vt:variant>
        <vt:lpwstr>http://www.3gpp.org/ftp/tsg_sa/WG2_Arch/TSGS2_114_Sophia_Antipolis/Docs/S2-161623.zip</vt:lpwstr>
      </vt:variant>
      <vt:variant>
        <vt:lpwstr/>
      </vt:variant>
      <vt:variant>
        <vt:i4>2883588</vt:i4>
      </vt:variant>
      <vt:variant>
        <vt:i4>828</vt:i4>
      </vt:variant>
      <vt:variant>
        <vt:i4>0</vt:i4>
      </vt:variant>
      <vt:variant>
        <vt:i4>5</vt:i4>
      </vt:variant>
      <vt:variant>
        <vt:lpwstr>http://www.3gpp.org/ftp/tsg_sa/WG2_Arch/TSGS2_114_Sophia_Antipolis/Docs/S2-161495.zip</vt:lpwstr>
      </vt:variant>
      <vt:variant>
        <vt:lpwstr/>
      </vt:variant>
      <vt:variant>
        <vt:i4>2097158</vt:i4>
      </vt:variant>
      <vt:variant>
        <vt:i4>825</vt:i4>
      </vt:variant>
      <vt:variant>
        <vt:i4>0</vt:i4>
      </vt:variant>
      <vt:variant>
        <vt:i4>5</vt:i4>
      </vt:variant>
      <vt:variant>
        <vt:lpwstr>http://www.3gpp.org/ftp/tsg_sa/WG2_Arch/TSGS2_114_Sophia_Antipolis/Docs/S2-162261.zip</vt:lpwstr>
      </vt:variant>
      <vt:variant>
        <vt:lpwstr/>
      </vt:variant>
      <vt:variant>
        <vt:i4>2293765</vt:i4>
      </vt:variant>
      <vt:variant>
        <vt:i4>822</vt:i4>
      </vt:variant>
      <vt:variant>
        <vt:i4>0</vt:i4>
      </vt:variant>
      <vt:variant>
        <vt:i4>5</vt:i4>
      </vt:variant>
      <vt:variant>
        <vt:lpwstr>http://www.3gpp.org/ftp/tsg_sa/WG2_Arch/TSGS2_114_Sophia_Antipolis/Docs/S2-162151.zip</vt:lpwstr>
      </vt:variant>
      <vt:variant>
        <vt:lpwstr/>
      </vt:variant>
      <vt:variant>
        <vt:i4>2555906</vt:i4>
      </vt:variant>
      <vt:variant>
        <vt:i4>819</vt:i4>
      </vt:variant>
      <vt:variant>
        <vt:i4>0</vt:i4>
      </vt:variant>
      <vt:variant>
        <vt:i4>5</vt:i4>
      </vt:variant>
      <vt:variant>
        <vt:lpwstr>http://www.3gpp.org/ftp/tsg_sa/WG2_Arch/TSGS2_114_Sophia_Antipolis/Docs/S2-162116.zip</vt:lpwstr>
      </vt:variant>
      <vt:variant>
        <vt:lpwstr/>
      </vt:variant>
      <vt:variant>
        <vt:i4>2949122</vt:i4>
      </vt:variant>
      <vt:variant>
        <vt:i4>816</vt:i4>
      </vt:variant>
      <vt:variant>
        <vt:i4>0</vt:i4>
      </vt:variant>
      <vt:variant>
        <vt:i4>5</vt:i4>
      </vt:variant>
      <vt:variant>
        <vt:lpwstr>http://www.3gpp.org/ftp/tsg_sa/WG2_Arch/TSGS2_114_Sophia_Antipolis/Docs/S2-161483.zip</vt:lpwstr>
      </vt:variant>
      <vt:variant>
        <vt:lpwstr/>
      </vt:variant>
      <vt:variant>
        <vt:i4>2293764</vt:i4>
      </vt:variant>
      <vt:variant>
        <vt:i4>813</vt:i4>
      </vt:variant>
      <vt:variant>
        <vt:i4>0</vt:i4>
      </vt:variant>
      <vt:variant>
        <vt:i4>5</vt:i4>
      </vt:variant>
      <vt:variant>
        <vt:lpwstr>http://www.3gpp.org/ftp/tsg_sa/WG2_Arch/TSGS2_114_Sophia_Antipolis/Docs/S2-162150.zip</vt:lpwstr>
      </vt:variant>
      <vt:variant>
        <vt:lpwstr/>
      </vt:variant>
      <vt:variant>
        <vt:i4>2555905</vt:i4>
      </vt:variant>
      <vt:variant>
        <vt:i4>810</vt:i4>
      </vt:variant>
      <vt:variant>
        <vt:i4>0</vt:i4>
      </vt:variant>
      <vt:variant>
        <vt:i4>5</vt:i4>
      </vt:variant>
      <vt:variant>
        <vt:lpwstr>http://www.3gpp.org/ftp/tsg_sa/WG2_Arch/TSGS2_114_Sophia_Antipolis/Docs/S2-162115.zip</vt:lpwstr>
      </vt:variant>
      <vt:variant>
        <vt:lpwstr/>
      </vt:variant>
      <vt:variant>
        <vt:i4>2424833</vt:i4>
      </vt:variant>
      <vt:variant>
        <vt:i4>807</vt:i4>
      </vt:variant>
      <vt:variant>
        <vt:i4>0</vt:i4>
      </vt:variant>
      <vt:variant>
        <vt:i4>5</vt:i4>
      </vt:variant>
      <vt:variant>
        <vt:lpwstr>http://www.3gpp.org/ftp/tsg_sa/WG2_Arch/TSGS2_114_Sophia_Antipolis/Docs/S2-161400.zip</vt:lpwstr>
      </vt:variant>
      <vt:variant>
        <vt:lpwstr/>
      </vt:variant>
      <vt:variant>
        <vt:i4>2555904</vt:i4>
      </vt:variant>
      <vt:variant>
        <vt:i4>804</vt:i4>
      </vt:variant>
      <vt:variant>
        <vt:i4>0</vt:i4>
      </vt:variant>
      <vt:variant>
        <vt:i4>5</vt:i4>
      </vt:variant>
      <vt:variant>
        <vt:lpwstr>http://www.3gpp.org/ftp/tsg_sa/WG2_Arch/TSGS2_114_Sophia_Antipolis/Docs/S2-162114.zip</vt:lpwstr>
      </vt:variant>
      <vt:variant>
        <vt:lpwstr/>
      </vt:variant>
      <vt:variant>
        <vt:i4>2228231</vt:i4>
      </vt:variant>
      <vt:variant>
        <vt:i4>801</vt:i4>
      </vt:variant>
      <vt:variant>
        <vt:i4>0</vt:i4>
      </vt:variant>
      <vt:variant>
        <vt:i4>5</vt:i4>
      </vt:variant>
      <vt:variant>
        <vt:lpwstr>http://www.3gpp.org/ftp/tsg_sa/WG2_Arch/TSGS2_114_Sophia_Antipolis/Docs/S2-161775.zip</vt:lpwstr>
      </vt:variant>
      <vt:variant>
        <vt:lpwstr/>
      </vt:variant>
      <vt:variant>
        <vt:i4>3080198</vt:i4>
      </vt:variant>
      <vt:variant>
        <vt:i4>798</vt:i4>
      </vt:variant>
      <vt:variant>
        <vt:i4>0</vt:i4>
      </vt:variant>
      <vt:variant>
        <vt:i4>5</vt:i4>
      </vt:variant>
      <vt:variant>
        <vt:lpwstr>http://www.3gpp.org/ftp/tsg_sa/WG2_Arch/TSGS2_114_Sophia_Antipolis/Docs/S2-162093.zip</vt:lpwstr>
      </vt:variant>
      <vt:variant>
        <vt:lpwstr/>
      </vt:variant>
      <vt:variant>
        <vt:i4>2162688</vt:i4>
      </vt:variant>
      <vt:variant>
        <vt:i4>795</vt:i4>
      </vt:variant>
      <vt:variant>
        <vt:i4>0</vt:i4>
      </vt:variant>
      <vt:variant>
        <vt:i4>5</vt:i4>
      </vt:variant>
      <vt:variant>
        <vt:lpwstr>http://www.3gpp.org/ftp/tsg_sa/WG2_Arch/TSGS2_114_Sophia_Antipolis/Docs/S2-161643.zip</vt:lpwstr>
      </vt:variant>
      <vt:variant>
        <vt:lpwstr/>
      </vt:variant>
      <vt:variant>
        <vt:i4>2359305</vt:i4>
      </vt:variant>
      <vt:variant>
        <vt:i4>792</vt:i4>
      </vt:variant>
      <vt:variant>
        <vt:i4>0</vt:i4>
      </vt:variant>
      <vt:variant>
        <vt:i4>5</vt:i4>
      </vt:variant>
      <vt:variant>
        <vt:lpwstr>http://www.3gpp.org/ftp/tsg_sa/WG2_Arch/TSGS2_114_Sophia_Antipolis/Docs/S2-161418.zip</vt:lpwstr>
      </vt:variant>
      <vt:variant>
        <vt:lpwstr/>
      </vt:variant>
      <vt:variant>
        <vt:i4>2097159</vt:i4>
      </vt:variant>
      <vt:variant>
        <vt:i4>789</vt:i4>
      </vt:variant>
      <vt:variant>
        <vt:i4>0</vt:i4>
      </vt:variant>
      <vt:variant>
        <vt:i4>5</vt:i4>
      </vt:variant>
      <vt:variant>
        <vt:lpwstr>http://www.3gpp.org/ftp/tsg_sa/WG2_Arch/TSGS2_114_Sophia_Antipolis/Docs/S2-162260.zip</vt:lpwstr>
      </vt:variant>
      <vt:variant>
        <vt:lpwstr/>
      </vt:variant>
      <vt:variant>
        <vt:i4>2228237</vt:i4>
      </vt:variant>
      <vt:variant>
        <vt:i4>786</vt:i4>
      </vt:variant>
      <vt:variant>
        <vt:i4>0</vt:i4>
      </vt:variant>
      <vt:variant>
        <vt:i4>5</vt:i4>
      </vt:variant>
      <vt:variant>
        <vt:lpwstr>http://www.3gpp.org/ftp/tsg_sa/WG2_Arch/TSGS2_114_Sophia_Antipolis/Docs/S2-162149.zip</vt:lpwstr>
      </vt:variant>
      <vt:variant>
        <vt:lpwstr/>
      </vt:variant>
      <vt:variant>
        <vt:i4>2555909</vt:i4>
      </vt:variant>
      <vt:variant>
        <vt:i4>783</vt:i4>
      </vt:variant>
      <vt:variant>
        <vt:i4>0</vt:i4>
      </vt:variant>
      <vt:variant>
        <vt:i4>5</vt:i4>
      </vt:variant>
      <vt:variant>
        <vt:lpwstr>http://www.3gpp.org/ftp/tsg_sa/WG2_Arch/TSGS2_114_Sophia_Antipolis/Docs/S2-162010.zip</vt:lpwstr>
      </vt:variant>
      <vt:variant>
        <vt:lpwstr/>
      </vt:variant>
      <vt:variant>
        <vt:i4>2228234</vt:i4>
      </vt:variant>
      <vt:variant>
        <vt:i4>780</vt:i4>
      </vt:variant>
      <vt:variant>
        <vt:i4>0</vt:i4>
      </vt:variant>
      <vt:variant>
        <vt:i4>5</vt:i4>
      </vt:variant>
      <vt:variant>
        <vt:lpwstr>http://www.3gpp.org/ftp/tsg_sa/WG2_Arch/TSGS2_114_Sophia_Antipolis/Docs/S2-161679.zip</vt:lpwstr>
      </vt:variant>
      <vt:variant>
        <vt:lpwstr/>
      </vt:variant>
      <vt:variant>
        <vt:i4>2293767</vt:i4>
      </vt:variant>
      <vt:variant>
        <vt:i4>777</vt:i4>
      </vt:variant>
      <vt:variant>
        <vt:i4>0</vt:i4>
      </vt:variant>
      <vt:variant>
        <vt:i4>5</vt:i4>
      </vt:variant>
      <vt:variant>
        <vt:lpwstr>http://www.3gpp.org/ftp/tsg_sa/WG2_Arch/TSGS2_114_Sophia_Antipolis/Docs/S2-161664.zip</vt:lpwstr>
      </vt:variant>
      <vt:variant>
        <vt:lpwstr/>
      </vt:variant>
      <vt:variant>
        <vt:i4>2293774</vt:i4>
      </vt:variant>
      <vt:variant>
        <vt:i4>774</vt:i4>
      </vt:variant>
      <vt:variant>
        <vt:i4>0</vt:i4>
      </vt:variant>
      <vt:variant>
        <vt:i4>5</vt:i4>
      </vt:variant>
      <vt:variant>
        <vt:lpwstr>http://www.3gpp.org/ftp/tsg_sa/WG2_Arch/TSGS2_114_Sophia_Antipolis/Docs/S2-162259.zip</vt:lpwstr>
      </vt:variant>
      <vt:variant>
        <vt:lpwstr/>
      </vt:variant>
      <vt:variant>
        <vt:i4>2228236</vt:i4>
      </vt:variant>
      <vt:variant>
        <vt:i4>771</vt:i4>
      </vt:variant>
      <vt:variant>
        <vt:i4>0</vt:i4>
      </vt:variant>
      <vt:variant>
        <vt:i4>5</vt:i4>
      </vt:variant>
      <vt:variant>
        <vt:lpwstr>http://www.3gpp.org/ftp/tsg_sa/WG2_Arch/TSGS2_114_Sophia_Antipolis/Docs/S2-162148.zip</vt:lpwstr>
      </vt:variant>
      <vt:variant>
        <vt:lpwstr/>
      </vt:variant>
      <vt:variant>
        <vt:i4>2490380</vt:i4>
      </vt:variant>
      <vt:variant>
        <vt:i4>768</vt:i4>
      </vt:variant>
      <vt:variant>
        <vt:i4>0</vt:i4>
      </vt:variant>
      <vt:variant>
        <vt:i4>5</vt:i4>
      </vt:variant>
      <vt:variant>
        <vt:lpwstr>http://www.3gpp.org/ftp/tsg_sa/WG2_Arch/TSGS2_114_Sophia_Antipolis/Docs/S2-162009.zip</vt:lpwstr>
      </vt:variant>
      <vt:variant>
        <vt:lpwstr/>
      </vt:variant>
      <vt:variant>
        <vt:i4>2490368</vt:i4>
      </vt:variant>
      <vt:variant>
        <vt:i4>765</vt:i4>
      </vt:variant>
      <vt:variant>
        <vt:i4>0</vt:i4>
      </vt:variant>
      <vt:variant>
        <vt:i4>5</vt:i4>
      </vt:variant>
      <vt:variant>
        <vt:lpwstr>http://www.3gpp.org/ftp/tsg_sa/WG2_Arch/TSGS2_114_Sophia_Antipolis/Docs/S2-161431.zip</vt:lpwstr>
      </vt:variant>
      <vt:variant>
        <vt:lpwstr/>
      </vt:variant>
      <vt:variant>
        <vt:i4>2555914</vt:i4>
      </vt:variant>
      <vt:variant>
        <vt:i4>762</vt:i4>
      </vt:variant>
      <vt:variant>
        <vt:i4>0</vt:i4>
      </vt:variant>
      <vt:variant>
        <vt:i4>5</vt:i4>
      </vt:variant>
      <vt:variant>
        <vt:lpwstr>http://www.3gpp.org/ftp/tsg_sa/WG2_Arch/TSGS2_114_Sophia_Antipolis/Docs/S2-161629.zip</vt:lpwstr>
      </vt:variant>
      <vt:variant>
        <vt:lpwstr/>
      </vt:variant>
      <vt:variant>
        <vt:i4>2228227</vt:i4>
      </vt:variant>
      <vt:variant>
        <vt:i4>759</vt:i4>
      </vt:variant>
      <vt:variant>
        <vt:i4>0</vt:i4>
      </vt:variant>
      <vt:variant>
        <vt:i4>5</vt:i4>
      </vt:variant>
      <vt:variant>
        <vt:lpwstr>http://www.3gpp.org/ftp/tsg_sa/WG2_Arch/TSGS2_114_Sophia_Antipolis/Docs/S2-162147.zip</vt:lpwstr>
      </vt:variant>
      <vt:variant>
        <vt:lpwstr/>
      </vt:variant>
      <vt:variant>
        <vt:i4>2490381</vt:i4>
      </vt:variant>
      <vt:variant>
        <vt:i4>756</vt:i4>
      </vt:variant>
      <vt:variant>
        <vt:i4>0</vt:i4>
      </vt:variant>
      <vt:variant>
        <vt:i4>5</vt:i4>
      </vt:variant>
      <vt:variant>
        <vt:lpwstr>http://www.3gpp.org/ftp/tsg_sa/WG2_Arch/TSGS2_114_Sophia_Antipolis/Docs/S2-162008.zip</vt:lpwstr>
      </vt:variant>
      <vt:variant>
        <vt:lpwstr/>
      </vt:variant>
      <vt:variant>
        <vt:i4>2555906</vt:i4>
      </vt:variant>
      <vt:variant>
        <vt:i4>753</vt:i4>
      </vt:variant>
      <vt:variant>
        <vt:i4>0</vt:i4>
      </vt:variant>
      <vt:variant>
        <vt:i4>5</vt:i4>
      </vt:variant>
      <vt:variant>
        <vt:lpwstr>http://www.3gpp.org/ftp/tsg_sa/WG2_Arch/TSGS2_114_Sophia_Antipolis/Docs/S2-161423.zip</vt:lpwstr>
      </vt:variant>
      <vt:variant>
        <vt:lpwstr/>
      </vt:variant>
      <vt:variant>
        <vt:i4>2293762</vt:i4>
      </vt:variant>
      <vt:variant>
        <vt:i4>750</vt:i4>
      </vt:variant>
      <vt:variant>
        <vt:i4>0</vt:i4>
      </vt:variant>
      <vt:variant>
        <vt:i4>5</vt:i4>
      </vt:variant>
      <vt:variant>
        <vt:lpwstr>http://www.3gpp.org/ftp/tsg_sa/WG2_Arch/TSGS2_114_Sophia_Antipolis/Docs/S2-162156.zip</vt:lpwstr>
      </vt:variant>
      <vt:variant>
        <vt:lpwstr/>
      </vt:variant>
      <vt:variant>
        <vt:i4>2490375</vt:i4>
      </vt:variant>
      <vt:variant>
        <vt:i4>747</vt:i4>
      </vt:variant>
      <vt:variant>
        <vt:i4>0</vt:i4>
      </vt:variant>
      <vt:variant>
        <vt:i4>5</vt:i4>
      </vt:variant>
      <vt:variant>
        <vt:lpwstr>http://www.3gpp.org/ftp/tsg_sa/WG2_Arch/TSGS2_114_Sophia_Antipolis/Docs/S2-162002.zip</vt:lpwstr>
      </vt:variant>
      <vt:variant>
        <vt:lpwstr/>
      </vt:variant>
      <vt:variant>
        <vt:i4>2162698</vt:i4>
      </vt:variant>
      <vt:variant>
        <vt:i4>744</vt:i4>
      </vt:variant>
      <vt:variant>
        <vt:i4>0</vt:i4>
      </vt:variant>
      <vt:variant>
        <vt:i4>5</vt:i4>
      </vt:variant>
      <vt:variant>
        <vt:lpwstr>http://www.3gpp.org/ftp/tsg_sa/WG2_Arch/TSGS2_114_Sophia_Antipolis/Docs/S2-161748.zip</vt:lpwstr>
      </vt:variant>
      <vt:variant>
        <vt:lpwstr/>
      </vt:variant>
      <vt:variant>
        <vt:i4>2228226</vt:i4>
      </vt:variant>
      <vt:variant>
        <vt:i4>741</vt:i4>
      </vt:variant>
      <vt:variant>
        <vt:i4>0</vt:i4>
      </vt:variant>
      <vt:variant>
        <vt:i4>5</vt:i4>
      </vt:variant>
      <vt:variant>
        <vt:lpwstr>http://www.3gpp.org/ftp/tsg_sa/WG2_Arch/TSGS2_114_Sophia_Antipolis/Docs/S2-162146.zip</vt:lpwstr>
      </vt:variant>
      <vt:variant>
        <vt:lpwstr/>
      </vt:variant>
      <vt:variant>
        <vt:i4>2490372</vt:i4>
      </vt:variant>
      <vt:variant>
        <vt:i4>738</vt:i4>
      </vt:variant>
      <vt:variant>
        <vt:i4>0</vt:i4>
      </vt:variant>
      <vt:variant>
        <vt:i4>5</vt:i4>
      </vt:variant>
      <vt:variant>
        <vt:lpwstr>http://www.3gpp.org/ftp/tsg_sa/WG2_Arch/TSGS2_114_Sophia_Antipolis/Docs/S2-162001.zip</vt:lpwstr>
      </vt:variant>
      <vt:variant>
        <vt:lpwstr/>
      </vt:variant>
      <vt:variant>
        <vt:i4>2490377</vt:i4>
      </vt:variant>
      <vt:variant>
        <vt:i4>735</vt:i4>
      </vt:variant>
      <vt:variant>
        <vt:i4>0</vt:i4>
      </vt:variant>
      <vt:variant>
        <vt:i4>5</vt:i4>
      </vt:variant>
      <vt:variant>
        <vt:lpwstr>http://www.3gpp.org/ftp/tsg_sa/WG2_Arch/TSGS2_114_Sophia_Antipolis/Docs/S2-161834.zip</vt:lpwstr>
      </vt:variant>
      <vt:variant>
        <vt:lpwstr/>
      </vt:variant>
      <vt:variant>
        <vt:i4>2555911</vt:i4>
      </vt:variant>
      <vt:variant>
        <vt:i4>732</vt:i4>
      </vt:variant>
      <vt:variant>
        <vt:i4>0</vt:i4>
      </vt:variant>
      <vt:variant>
        <vt:i4>5</vt:i4>
      </vt:variant>
      <vt:variant>
        <vt:lpwstr>http://www.3gpp.org/ftp/tsg_sa/WG2_Arch/TSGS2_114_Sophia_Antipolis/Docs/S2-161624.zip</vt:lpwstr>
      </vt:variant>
      <vt:variant>
        <vt:lpwstr/>
      </vt:variant>
      <vt:variant>
        <vt:i4>2162694</vt:i4>
      </vt:variant>
      <vt:variant>
        <vt:i4>729</vt:i4>
      </vt:variant>
      <vt:variant>
        <vt:i4>0</vt:i4>
      </vt:variant>
      <vt:variant>
        <vt:i4>5</vt:i4>
      </vt:variant>
      <vt:variant>
        <vt:lpwstr>http://www.3gpp.org/ftp/tsg_sa/WG2_Arch/TSGS2_114_Sophia_Antipolis/Docs/S2-161645.zip</vt:lpwstr>
      </vt:variant>
      <vt:variant>
        <vt:lpwstr/>
      </vt:variant>
      <vt:variant>
        <vt:i4>2293775</vt:i4>
      </vt:variant>
      <vt:variant>
        <vt:i4>726</vt:i4>
      </vt:variant>
      <vt:variant>
        <vt:i4>0</vt:i4>
      </vt:variant>
      <vt:variant>
        <vt:i4>5</vt:i4>
      </vt:variant>
      <vt:variant>
        <vt:lpwstr>http://www.3gpp.org/ftp/tsg_sa/WG2_Arch/TSGS2_114_Sophia_Antipolis/Docs/S2-162258.zip</vt:lpwstr>
      </vt:variant>
      <vt:variant>
        <vt:lpwstr/>
      </vt:variant>
      <vt:variant>
        <vt:i4>2228225</vt:i4>
      </vt:variant>
      <vt:variant>
        <vt:i4>723</vt:i4>
      </vt:variant>
      <vt:variant>
        <vt:i4>0</vt:i4>
      </vt:variant>
      <vt:variant>
        <vt:i4>5</vt:i4>
      </vt:variant>
      <vt:variant>
        <vt:lpwstr>http://www.3gpp.org/ftp/tsg_sa/WG2_Arch/TSGS2_114_Sophia_Antipolis/Docs/S2-162145.zip</vt:lpwstr>
      </vt:variant>
      <vt:variant>
        <vt:lpwstr/>
      </vt:variant>
      <vt:variant>
        <vt:i4>2490373</vt:i4>
      </vt:variant>
      <vt:variant>
        <vt:i4>720</vt:i4>
      </vt:variant>
      <vt:variant>
        <vt:i4>0</vt:i4>
      </vt:variant>
      <vt:variant>
        <vt:i4>5</vt:i4>
      </vt:variant>
      <vt:variant>
        <vt:lpwstr>http://www.3gpp.org/ftp/tsg_sa/WG2_Arch/TSGS2_114_Sophia_Antipolis/Docs/S2-162000.zip</vt:lpwstr>
      </vt:variant>
      <vt:variant>
        <vt:lpwstr/>
      </vt:variant>
      <vt:variant>
        <vt:i4>2424834</vt:i4>
      </vt:variant>
      <vt:variant>
        <vt:i4>717</vt:i4>
      </vt:variant>
      <vt:variant>
        <vt:i4>0</vt:i4>
      </vt:variant>
      <vt:variant>
        <vt:i4>5</vt:i4>
      </vt:variant>
      <vt:variant>
        <vt:lpwstr>http://www.3gpp.org/ftp/tsg_sa/WG2_Arch/TSGS2_114_Sophia_Antipolis/Docs/S2-161502.zip</vt:lpwstr>
      </vt:variant>
      <vt:variant>
        <vt:lpwstr/>
      </vt:variant>
      <vt:variant>
        <vt:i4>2424843</vt:i4>
      </vt:variant>
      <vt:variant>
        <vt:i4>714</vt:i4>
      </vt:variant>
      <vt:variant>
        <vt:i4>0</vt:i4>
      </vt:variant>
      <vt:variant>
        <vt:i4>5</vt:i4>
      </vt:variant>
      <vt:variant>
        <vt:lpwstr>http://www.3gpp.org/ftp/tsg_sa/WG2_Arch/TSGS2_114_Sophia_Antipolis/Docs/S2-161806.zip</vt:lpwstr>
      </vt:variant>
      <vt:variant>
        <vt:lpwstr/>
      </vt:variant>
      <vt:variant>
        <vt:i4>2555905</vt:i4>
      </vt:variant>
      <vt:variant>
        <vt:i4>711</vt:i4>
      </vt:variant>
      <vt:variant>
        <vt:i4>0</vt:i4>
      </vt:variant>
      <vt:variant>
        <vt:i4>5</vt:i4>
      </vt:variant>
      <vt:variant>
        <vt:lpwstr>http://www.3gpp.org/ftp/tsg_sa/WG2_Arch/TSGS2_114_Sophia_Antipolis/Docs/S2-161723.zip</vt:lpwstr>
      </vt:variant>
      <vt:variant>
        <vt:lpwstr/>
      </vt:variant>
      <vt:variant>
        <vt:i4>2293766</vt:i4>
      </vt:variant>
      <vt:variant>
        <vt:i4>708</vt:i4>
      </vt:variant>
      <vt:variant>
        <vt:i4>0</vt:i4>
      </vt:variant>
      <vt:variant>
        <vt:i4>5</vt:i4>
      </vt:variant>
      <vt:variant>
        <vt:lpwstr>http://www.3gpp.org/ftp/tsg_sa/WG2_Arch/TSGS2_114_Sophia_Antipolis/Docs/S2-162251.zip</vt:lpwstr>
      </vt:variant>
      <vt:variant>
        <vt:lpwstr/>
      </vt:variant>
      <vt:variant>
        <vt:i4>2883589</vt:i4>
      </vt:variant>
      <vt:variant>
        <vt:i4>705</vt:i4>
      </vt:variant>
      <vt:variant>
        <vt:i4>0</vt:i4>
      </vt:variant>
      <vt:variant>
        <vt:i4>5</vt:i4>
      </vt:variant>
      <vt:variant>
        <vt:lpwstr>http://www.3gpp.org/ftp/tsg_sa/WG2_Arch/TSGS2_114_Sophia_Antipolis/Docs/S2-161999.zip</vt:lpwstr>
      </vt:variant>
      <vt:variant>
        <vt:lpwstr/>
      </vt:variant>
      <vt:variant>
        <vt:i4>2555908</vt:i4>
      </vt:variant>
      <vt:variant>
        <vt:i4>702</vt:i4>
      </vt:variant>
      <vt:variant>
        <vt:i4>0</vt:i4>
      </vt:variant>
      <vt:variant>
        <vt:i4>5</vt:i4>
      </vt:variant>
      <vt:variant>
        <vt:lpwstr>http://www.3gpp.org/ftp/tsg_sa/WG2_Arch/TSGS2_114_Sophia_Antipolis/Docs/S2-161829.zip</vt:lpwstr>
      </vt:variant>
      <vt:variant>
        <vt:lpwstr/>
      </vt:variant>
      <vt:variant>
        <vt:i4>2424846</vt:i4>
      </vt:variant>
      <vt:variant>
        <vt:i4>699</vt:i4>
      </vt:variant>
      <vt:variant>
        <vt:i4>0</vt:i4>
      </vt:variant>
      <vt:variant>
        <vt:i4>5</vt:i4>
      </vt:variant>
      <vt:variant>
        <vt:lpwstr>http://www.3gpp.org/ftp/tsg_sa/WG2_Arch/TSGS2_114_Sophia_Antipolis/Docs/S2-161803.zip</vt:lpwstr>
      </vt:variant>
      <vt:variant>
        <vt:lpwstr/>
      </vt:variant>
      <vt:variant>
        <vt:i4>2555904</vt:i4>
      </vt:variant>
      <vt:variant>
        <vt:i4>696</vt:i4>
      </vt:variant>
      <vt:variant>
        <vt:i4>0</vt:i4>
      </vt:variant>
      <vt:variant>
        <vt:i4>5</vt:i4>
      </vt:variant>
      <vt:variant>
        <vt:lpwstr>http://www.3gpp.org/ftp/tsg_sa/WG2_Arch/TSGS2_114_Sophia_Antipolis/Docs/S2-161722.zip</vt:lpwstr>
      </vt:variant>
      <vt:variant>
        <vt:lpwstr/>
      </vt:variant>
      <vt:variant>
        <vt:i4>2490374</vt:i4>
      </vt:variant>
      <vt:variant>
        <vt:i4>693</vt:i4>
      </vt:variant>
      <vt:variant>
        <vt:i4>0</vt:i4>
      </vt:variant>
      <vt:variant>
        <vt:i4>5</vt:i4>
      </vt:variant>
      <vt:variant>
        <vt:lpwstr>http://www.3gpp.org/ftp/tsg_sa/WG2_Arch/TSGS2_114_Sophia_Antipolis/Docs/S2-161635.zip</vt:lpwstr>
      </vt:variant>
      <vt:variant>
        <vt:lpwstr/>
      </vt:variant>
      <vt:variant>
        <vt:i4>2293760</vt:i4>
      </vt:variant>
      <vt:variant>
        <vt:i4>690</vt:i4>
      </vt:variant>
      <vt:variant>
        <vt:i4>0</vt:i4>
      </vt:variant>
      <vt:variant>
        <vt:i4>5</vt:i4>
      </vt:variant>
      <vt:variant>
        <vt:lpwstr>http://www.3gpp.org/ftp/tsg_sa/WG2_Arch/TSGS2_114_Sophia_Antipolis/Docs/S2-162257.zip</vt:lpwstr>
      </vt:variant>
      <vt:variant>
        <vt:lpwstr/>
      </vt:variant>
      <vt:variant>
        <vt:i4>2228224</vt:i4>
      </vt:variant>
      <vt:variant>
        <vt:i4>687</vt:i4>
      </vt:variant>
      <vt:variant>
        <vt:i4>0</vt:i4>
      </vt:variant>
      <vt:variant>
        <vt:i4>5</vt:i4>
      </vt:variant>
      <vt:variant>
        <vt:lpwstr>http://www.3gpp.org/ftp/tsg_sa/WG2_Arch/TSGS2_114_Sophia_Antipolis/Docs/S2-162144.zip</vt:lpwstr>
      </vt:variant>
      <vt:variant>
        <vt:lpwstr/>
      </vt:variant>
      <vt:variant>
        <vt:i4>2883588</vt:i4>
      </vt:variant>
      <vt:variant>
        <vt:i4>684</vt:i4>
      </vt:variant>
      <vt:variant>
        <vt:i4>0</vt:i4>
      </vt:variant>
      <vt:variant>
        <vt:i4>5</vt:i4>
      </vt:variant>
      <vt:variant>
        <vt:lpwstr>http://www.3gpp.org/ftp/tsg_sa/WG2_Arch/TSGS2_114_Sophia_Antipolis/Docs/S2-161998.zip</vt:lpwstr>
      </vt:variant>
      <vt:variant>
        <vt:lpwstr/>
      </vt:variant>
      <vt:variant>
        <vt:i4>2555907</vt:i4>
      </vt:variant>
      <vt:variant>
        <vt:i4>681</vt:i4>
      </vt:variant>
      <vt:variant>
        <vt:i4>0</vt:i4>
      </vt:variant>
      <vt:variant>
        <vt:i4>5</vt:i4>
      </vt:variant>
      <vt:variant>
        <vt:lpwstr>http://www.3gpp.org/ftp/tsg_sa/WG2_Arch/TSGS2_114_Sophia_Antipolis/Docs/S2-161422.zip</vt:lpwstr>
      </vt:variant>
      <vt:variant>
        <vt:lpwstr/>
      </vt:variant>
      <vt:variant>
        <vt:i4>2555905</vt:i4>
      </vt:variant>
      <vt:variant>
        <vt:i4>678</vt:i4>
      </vt:variant>
      <vt:variant>
        <vt:i4>0</vt:i4>
      </vt:variant>
      <vt:variant>
        <vt:i4>5</vt:i4>
      </vt:variant>
      <vt:variant>
        <vt:lpwstr>http://www.3gpp.org/ftp/tsg_sa/WG2_Arch/TSGS2_114_Sophia_Antipolis/Docs/S2-161420.zip</vt:lpwstr>
      </vt:variant>
      <vt:variant>
        <vt:lpwstr/>
      </vt:variant>
      <vt:variant>
        <vt:i4>2228231</vt:i4>
      </vt:variant>
      <vt:variant>
        <vt:i4>675</vt:i4>
      </vt:variant>
      <vt:variant>
        <vt:i4>0</vt:i4>
      </vt:variant>
      <vt:variant>
        <vt:i4>5</vt:i4>
      </vt:variant>
      <vt:variant>
        <vt:lpwstr>http://www.3gpp.org/ftp/tsg_sa/WG2_Arch/TSGS2_114_Sophia_Antipolis/Docs/S2-162143.zip</vt:lpwstr>
      </vt:variant>
      <vt:variant>
        <vt:lpwstr/>
      </vt:variant>
      <vt:variant>
        <vt:i4>2883594</vt:i4>
      </vt:variant>
      <vt:variant>
        <vt:i4>672</vt:i4>
      </vt:variant>
      <vt:variant>
        <vt:i4>0</vt:i4>
      </vt:variant>
      <vt:variant>
        <vt:i4>5</vt:i4>
      </vt:variant>
      <vt:variant>
        <vt:lpwstr>http://www.3gpp.org/ftp/tsg_sa/WG2_Arch/TSGS2_114_Sophia_Antipolis/Docs/S2-161996.zip</vt:lpwstr>
      </vt:variant>
      <vt:variant>
        <vt:lpwstr/>
      </vt:variant>
      <vt:variant>
        <vt:i4>2555912</vt:i4>
      </vt:variant>
      <vt:variant>
        <vt:i4>669</vt:i4>
      </vt:variant>
      <vt:variant>
        <vt:i4>0</vt:i4>
      </vt:variant>
      <vt:variant>
        <vt:i4>5</vt:i4>
      </vt:variant>
      <vt:variant>
        <vt:lpwstr>http://www.3gpp.org/ftp/tsg_sa/WG2_Arch/TSGS2_114_Sophia_Antipolis/Docs/S2-161429.zip</vt:lpwstr>
      </vt:variant>
      <vt:variant>
        <vt:lpwstr/>
      </vt:variant>
      <vt:variant>
        <vt:i4>2949121</vt:i4>
      </vt:variant>
      <vt:variant>
        <vt:i4>666</vt:i4>
      </vt:variant>
      <vt:variant>
        <vt:i4>0</vt:i4>
      </vt:variant>
      <vt:variant>
        <vt:i4>5</vt:i4>
      </vt:variant>
      <vt:variant>
        <vt:lpwstr>http://www.3gpp.org/ftp/tsg_sa/WG2_Arch/TSGS2_114_Sophia_Antipolis/Docs/S2-161387.zip</vt:lpwstr>
      </vt:variant>
      <vt:variant>
        <vt:lpwstr/>
      </vt:variant>
      <vt:variant>
        <vt:i4>2228231</vt:i4>
      </vt:variant>
      <vt:variant>
        <vt:i4>663</vt:i4>
      </vt:variant>
      <vt:variant>
        <vt:i4>0</vt:i4>
      </vt:variant>
      <vt:variant>
        <vt:i4>5</vt:i4>
      </vt:variant>
      <vt:variant>
        <vt:lpwstr>http://www.3gpp.org/ftp/tsg_sa/WG2_Arch/TSGS2_114_Sophia_Antipolis/Docs/S2-161371.zip</vt:lpwstr>
      </vt:variant>
      <vt:variant>
        <vt:lpwstr/>
      </vt:variant>
      <vt:variant>
        <vt:i4>2359304</vt:i4>
      </vt:variant>
      <vt:variant>
        <vt:i4>660</vt:i4>
      </vt:variant>
      <vt:variant>
        <vt:i4>0</vt:i4>
      </vt:variant>
      <vt:variant>
        <vt:i4>5</vt:i4>
      </vt:variant>
      <vt:variant>
        <vt:lpwstr>http://www.3gpp.org/ftp/tsg_sa/WG2_Arch/TSGS2_114_Sophia_Antipolis/Docs/S2-161419.zip</vt:lpwstr>
      </vt:variant>
      <vt:variant>
        <vt:lpwstr/>
      </vt:variant>
      <vt:variant>
        <vt:i4>4587539</vt:i4>
      </vt:variant>
      <vt:variant>
        <vt:i4>654</vt:i4>
      </vt:variant>
      <vt:variant>
        <vt:i4>0</vt:i4>
      </vt:variant>
      <vt:variant>
        <vt:i4>5</vt:i4>
      </vt:variant>
      <vt:variant>
        <vt:lpwstr>http://portal.3gpp.org/desktopmodules/WorkItem/WorkItemDetails.aspx?workitemId=710023</vt:lpwstr>
      </vt:variant>
      <vt:variant>
        <vt:lpwstr/>
      </vt:variant>
      <vt:variant>
        <vt:i4>6750240</vt:i4>
      </vt:variant>
      <vt:variant>
        <vt:i4>651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http://portal.3gpp.org/desktopmodules/Specifications/SpecificationDetails.aspx?specificationId=862</vt:lpwstr>
      </vt:variant>
      <vt:variant>
        <vt:lpwstr/>
      </vt:variant>
      <vt:variant>
        <vt:i4>3014715</vt:i4>
      </vt:variant>
      <vt:variant>
        <vt:i4>648</vt:i4>
      </vt:variant>
      <vt:variant>
        <vt:i4>0</vt:i4>
      </vt:variant>
      <vt:variant>
        <vt:i4>5</vt:i4>
      </vt:variant>
      <vt:variant>
        <vt:lpwstr>http://portal.3gpp.org/desktopmodules/Release/ReleaseDetails.aspx?releaseId=189</vt:lpwstr>
      </vt:variant>
      <vt:variant>
        <vt:lpwstr/>
      </vt:variant>
      <vt:variant>
        <vt:i4>2293765</vt:i4>
      </vt:variant>
      <vt:variant>
        <vt:i4>645</vt:i4>
      </vt:variant>
      <vt:variant>
        <vt:i4>0</vt:i4>
      </vt:variant>
      <vt:variant>
        <vt:i4>5</vt:i4>
      </vt:variant>
      <vt:variant>
        <vt:lpwstr>http://www.3gpp.org/ftp/tsg_sa/WG2_Arch/TSGS2_114_Sophia_Antipolis/Docs/S2-162050.zip</vt:lpwstr>
      </vt:variant>
      <vt:variant>
        <vt:lpwstr/>
      </vt:variant>
      <vt:variant>
        <vt:i4>4587539</vt:i4>
      </vt:variant>
      <vt:variant>
        <vt:i4>642</vt:i4>
      </vt:variant>
      <vt:variant>
        <vt:i4>0</vt:i4>
      </vt:variant>
      <vt:variant>
        <vt:i4>5</vt:i4>
      </vt:variant>
      <vt:variant>
        <vt:lpwstr>http://portal.3gpp.org/desktopmodules/WorkItem/WorkItemDetails.aspx?workitemId=710023</vt:lpwstr>
      </vt:variant>
      <vt:variant>
        <vt:lpwstr/>
      </vt:variant>
      <vt:variant>
        <vt:i4>6422563</vt:i4>
      </vt:variant>
      <vt:variant>
        <vt:i4>639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http://portal.3gpp.org/desktopmodules/Specifications/SpecificationDetails.aspx?specificationId=758</vt:lpwstr>
      </vt:variant>
      <vt:variant>
        <vt:lpwstr/>
      </vt:variant>
      <vt:variant>
        <vt:i4>3014715</vt:i4>
      </vt:variant>
      <vt:variant>
        <vt:i4>636</vt:i4>
      </vt:variant>
      <vt:variant>
        <vt:i4>0</vt:i4>
      </vt:variant>
      <vt:variant>
        <vt:i4>5</vt:i4>
      </vt:variant>
      <vt:variant>
        <vt:lpwstr>http://portal.3gpp.org/desktopmodules/Release/ReleaseDetails.aspx?releaseId=189</vt:lpwstr>
      </vt:variant>
      <vt:variant>
        <vt:lpwstr/>
      </vt:variant>
      <vt:variant>
        <vt:i4>2228236</vt:i4>
      </vt:variant>
      <vt:variant>
        <vt:i4>633</vt:i4>
      </vt:variant>
      <vt:variant>
        <vt:i4>0</vt:i4>
      </vt:variant>
      <vt:variant>
        <vt:i4>5</vt:i4>
      </vt:variant>
      <vt:variant>
        <vt:lpwstr>http://www.3gpp.org/ftp/tsg_sa/WG2_Arch/TSGS2_114_Sophia_Antipolis/Docs/S2-162049.zip</vt:lpwstr>
      </vt:variant>
      <vt:variant>
        <vt:lpwstr/>
      </vt:variant>
      <vt:variant>
        <vt:i4>2359297</vt:i4>
      </vt:variant>
      <vt:variant>
        <vt:i4>630</vt:i4>
      </vt:variant>
      <vt:variant>
        <vt:i4>0</vt:i4>
      </vt:variant>
      <vt:variant>
        <vt:i4>5</vt:i4>
      </vt:variant>
      <vt:variant>
        <vt:lpwstr>http://www.3gpp.org/ftp/tsg_sa/WG2_Arch/TSGS2_114_Sophia_Antipolis/Docs/S2-161511.zip</vt:lpwstr>
      </vt:variant>
      <vt:variant>
        <vt:lpwstr/>
      </vt:variant>
      <vt:variant>
        <vt:i4>7077922</vt:i4>
      </vt:variant>
      <vt:variant>
        <vt:i4>627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http://portal.3gpp.org/desktopmodules/Specifications/SpecificationDetails.aspx?specificationId=849</vt:lpwstr>
      </vt:variant>
      <vt:variant>
        <vt:lpwstr/>
      </vt:variant>
      <vt:variant>
        <vt:i4>2424836</vt:i4>
      </vt:variant>
      <vt:variant>
        <vt:i4>624</vt:i4>
      </vt:variant>
      <vt:variant>
        <vt:i4>0</vt:i4>
      </vt:variant>
      <vt:variant>
        <vt:i4>5</vt:i4>
      </vt:variant>
      <vt:variant>
        <vt:lpwstr>http://www.3gpp.org/ftp/tsg_sa/WG2_Arch/TSGS2_114_Sophia_Antipolis/Docs/S2-162031.zip</vt:lpwstr>
      </vt:variant>
      <vt:variant>
        <vt:lpwstr/>
      </vt:variant>
      <vt:variant>
        <vt:i4>6422563</vt:i4>
      </vt:variant>
      <vt:variant>
        <vt:i4>621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http://portal.3gpp.org/desktopmodules/Specifications/SpecificationDetails.aspx?specificationId=758</vt:lpwstr>
      </vt:variant>
      <vt:variant>
        <vt:lpwstr/>
      </vt:variant>
      <vt:variant>
        <vt:i4>2097159</vt:i4>
      </vt:variant>
      <vt:variant>
        <vt:i4>618</vt:i4>
      </vt:variant>
      <vt:variant>
        <vt:i4>0</vt:i4>
      </vt:variant>
      <vt:variant>
        <vt:i4>5</vt:i4>
      </vt:variant>
      <vt:variant>
        <vt:lpwstr>http://www.3gpp.org/ftp/tsg_sa/WG2_Arch/TSGS2_114_Sophia_Antipolis/Docs/S2-162062.zip</vt:lpwstr>
      </vt:variant>
      <vt:variant>
        <vt:lpwstr/>
      </vt:variant>
      <vt:variant>
        <vt:i4>6750240</vt:i4>
      </vt:variant>
      <vt:variant>
        <vt:i4>615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http://portal.3gpp.org/desktopmodules/Specifications/SpecificationDetails.aspx?specificationId=862</vt:lpwstr>
      </vt:variant>
      <vt:variant>
        <vt:lpwstr/>
      </vt:variant>
      <vt:variant>
        <vt:i4>2359309</vt:i4>
      </vt:variant>
      <vt:variant>
        <vt:i4>612</vt:i4>
      </vt:variant>
      <vt:variant>
        <vt:i4>0</vt:i4>
      </vt:variant>
      <vt:variant>
        <vt:i4>5</vt:i4>
      </vt:variant>
      <vt:variant>
        <vt:lpwstr>http://www.3gpp.org/ftp/tsg_sa/WG2_Arch/TSGS2_114_Sophia_Antipolis/Docs/S2-162028.zip</vt:lpwstr>
      </vt:variant>
      <vt:variant>
        <vt:lpwstr/>
      </vt:variant>
      <vt:variant>
        <vt:i4>6750240</vt:i4>
      </vt:variant>
      <vt:variant>
        <vt:i4>609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http://portal.3gpp.org/desktopmodules/Specifications/SpecificationDetails.aspx?specificationId=862</vt:lpwstr>
      </vt:variant>
      <vt:variant>
        <vt:lpwstr/>
      </vt:variant>
      <vt:variant>
        <vt:i4>2555904</vt:i4>
      </vt:variant>
      <vt:variant>
        <vt:i4>606</vt:i4>
      </vt:variant>
      <vt:variant>
        <vt:i4>0</vt:i4>
      </vt:variant>
      <vt:variant>
        <vt:i4>5</vt:i4>
      </vt:variant>
      <vt:variant>
        <vt:lpwstr>http://www.3gpp.org/ftp/tsg_sa/WG2_Arch/TSGS2_114_Sophia_Antipolis/Docs/S2-162015.zip</vt:lpwstr>
      </vt:variant>
      <vt:variant>
        <vt:lpwstr/>
      </vt:variant>
      <vt:variant>
        <vt:i4>6750240</vt:i4>
      </vt:variant>
      <vt:variant>
        <vt:i4>603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http://portal.3gpp.org/desktopmodules/Specifications/SpecificationDetails.aspx?specificationId=862</vt:lpwstr>
      </vt:variant>
      <vt:variant>
        <vt:lpwstr/>
      </vt:variant>
      <vt:variant>
        <vt:i4>2359298</vt:i4>
      </vt:variant>
      <vt:variant>
        <vt:i4>600</vt:i4>
      </vt:variant>
      <vt:variant>
        <vt:i4>0</vt:i4>
      </vt:variant>
      <vt:variant>
        <vt:i4>5</vt:i4>
      </vt:variant>
      <vt:variant>
        <vt:lpwstr>http://www.3gpp.org/ftp/tsg_sa/WG2_Arch/TSGS2_114_Sophia_Antipolis/Docs/S2-162027.zip</vt:lpwstr>
      </vt:variant>
      <vt:variant>
        <vt:lpwstr/>
      </vt:variant>
      <vt:variant>
        <vt:i4>6750240</vt:i4>
      </vt:variant>
      <vt:variant>
        <vt:i4>597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http://portal.3gpp.org/desktopmodules/Specifications/SpecificationDetails.aspx?specificationId=862</vt:lpwstr>
      </vt:variant>
      <vt:variant>
        <vt:lpwstr/>
      </vt:variant>
      <vt:variant>
        <vt:i4>2097160</vt:i4>
      </vt:variant>
      <vt:variant>
        <vt:i4>594</vt:i4>
      </vt:variant>
      <vt:variant>
        <vt:i4>0</vt:i4>
      </vt:variant>
      <vt:variant>
        <vt:i4>5</vt:i4>
      </vt:variant>
      <vt:variant>
        <vt:lpwstr>http://www.3gpp.org/ftp/tsg_sa/WG2_Arch/TSGS2_114_Sophia_Antipolis/Docs/S2-161954.zip</vt:lpwstr>
      </vt:variant>
      <vt:variant>
        <vt:lpwstr/>
      </vt:variant>
      <vt:variant>
        <vt:i4>6750240</vt:i4>
      </vt:variant>
      <vt:variant>
        <vt:i4>591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http://portal.3gpp.org/desktopmodules/Specifications/SpecificationDetails.aspx?specificationId=862</vt:lpwstr>
      </vt:variant>
      <vt:variant>
        <vt:lpwstr/>
      </vt:variant>
      <vt:variant>
        <vt:i4>2424835</vt:i4>
      </vt:variant>
      <vt:variant>
        <vt:i4>588</vt:i4>
      </vt:variant>
      <vt:variant>
        <vt:i4>0</vt:i4>
      </vt:variant>
      <vt:variant>
        <vt:i4>5</vt:i4>
      </vt:variant>
      <vt:variant>
        <vt:lpwstr>http://www.3gpp.org/ftp/tsg_sa/WG2_Arch/TSGS2_114_Sophia_Antipolis/Docs/S2-162036.zip</vt:lpwstr>
      </vt:variant>
      <vt:variant>
        <vt:lpwstr/>
      </vt:variant>
      <vt:variant>
        <vt:i4>6750240</vt:i4>
      </vt:variant>
      <vt:variant>
        <vt:i4>585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http://portal.3gpp.org/desktopmodules/Specifications/SpecificationDetails.aspx?specificationId=862</vt:lpwstr>
      </vt:variant>
      <vt:variant>
        <vt:lpwstr/>
      </vt:variant>
      <vt:variant>
        <vt:i4>2293762</vt:i4>
      </vt:variant>
      <vt:variant>
        <vt:i4>582</vt:i4>
      </vt:variant>
      <vt:variant>
        <vt:i4>0</vt:i4>
      </vt:variant>
      <vt:variant>
        <vt:i4>5</vt:i4>
      </vt:variant>
      <vt:variant>
        <vt:lpwstr>http://www.3gpp.org/ftp/tsg_sa/WG2_Arch/TSGS2_114_Sophia_Antipolis/Docs/S2-162057.zip</vt:lpwstr>
      </vt:variant>
      <vt:variant>
        <vt:lpwstr/>
      </vt:variant>
      <vt:variant>
        <vt:i4>2293762</vt:i4>
      </vt:variant>
      <vt:variant>
        <vt:i4>579</vt:i4>
      </vt:variant>
      <vt:variant>
        <vt:i4>0</vt:i4>
      </vt:variant>
      <vt:variant>
        <vt:i4>5</vt:i4>
      </vt:variant>
      <vt:variant>
        <vt:lpwstr>http://www.3gpp.org/ftp/tsg_sa/WG2_Arch/TSGS2_114_Sophia_Antipolis/Docs/S2-161562.zip</vt:lpwstr>
      </vt:variant>
      <vt:variant>
        <vt:lpwstr/>
      </vt:variant>
      <vt:variant>
        <vt:i4>6750240</vt:i4>
      </vt:variant>
      <vt:variant>
        <vt:i4>576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http://portal.3gpp.org/desktopmodules/Specifications/SpecificationDetails.aspx?specificationId=862</vt:lpwstr>
      </vt:variant>
      <vt:variant>
        <vt:lpwstr/>
      </vt:variant>
      <vt:variant>
        <vt:i4>2490376</vt:i4>
      </vt:variant>
      <vt:variant>
        <vt:i4>573</vt:i4>
      </vt:variant>
      <vt:variant>
        <vt:i4>0</vt:i4>
      </vt:variant>
      <vt:variant>
        <vt:i4>5</vt:i4>
      </vt:variant>
      <vt:variant>
        <vt:lpwstr>http://www.3gpp.org/ftp/tsg_sa/WG2_Arch/TSGS2_114_Sophia_Antipolis/Docs/S2-161934.zip</vt:lpwstr>
      </vt:variant>
      <vt:variant>
        <vt:lpwstr/>
      </vt:variant>
      <vt:variant>
        <vt:i4>7077922</vt:i4>
      </vt:variant>
      <vt:variant>
        <vt:i4>570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http://portal.3gpp.org/desktopmodules/Specifications/SpecificationDetails.aspx?specificationId=849</vt:lpwstr>
      </vt:variant>
      <vt:variant>
        <vt:lpwstr/>
      </vt:variant>
      <vt:variant>
        <vt:i4>2293773</vt:i4>
      </vt:variant>
      <vt:variant>
        <vt:i4>567</vt:i4>
      </vt:variant>
      <vt:variant>
        <vt:i4>0</vt:i4>
      </vt:variant>
      <vt:variant>
        <vt:i4>5</vt:i4>
      </vt:variant>
      <vt:variant>
        <vt:lpwstr>http://www.3gpp.org/ftp/tsg_sa/WG2_Arch/TSGS2_114_Sophia_Antipolis/Docs/S2-162058.zip</vt:lpwstr>
      </vt:variant>
      <vt:variant>
        <vt:lpwstr/>
      </vt:variant>
      <vt:variant>
        <vt:i4>2490380</vt:i4>
      </vt:variant>
      <vt:variant>
        <vt:i4>564</vt:i4>
      </vt:variant>
      <vt:variant>
        <vt:i4>0</vt:i4>
      </vt:variant>
      <vt:variant>
        <vt:i4>5</vt:i4>
      </vt:variant>
      <vt:variant>
        <vt:lpwstr>http://www.3gpp.org/ftp/tsg_sa/WG2_Arch/TSGS2_114_Sophia_Antipolis/Docs/S2-161831.zip</vt:lpwstr>
      </vt:variant>
      <vt:variant>
        <vt:lpwstr/>
      </vt:variant>
      <vt:variant>
        <vt:i4>2883590</vt:i4>
      </vt:variant>
      <vt:variant>
        <vt:i4>561</vt:i4>
      </vt:variant>
      <vt:variant>
        <vt:i4>0</vt:i4>
      </vt:variant>
      <vt:variant>
        <vt:i4>5</vt:i4>
      </vt:variant>
      <vt:variant>
        <vt:lpwstr>http://www.3gpp.org/ftp/tsg_sa/WG2_Arch/TSGS2_114_Sophia_Antipolis/Docs/S2-161794.zip</vt:lpwstr>
      </vt:variant>
      <vt:variant>
        <vt:lpwstr/>
      </vt:variant>
      <vt:variant>
        <vt:i4>2490375</vt:i4>
      </vt:variant>
      <vt:variant>
        <vt:i4>558</vt:i4>
      </vt:variant>
      <vt:variant>
        <vt:i4>0</vt:i4>
      </vt:variant>
      <vt:variant>
        <vt:i4>5</vt:i4>
      </vt:variant>
      <vt:variant>
        <vt:lpwstr>http://www.3gpp.org/ftp/tsg_sa/WG2_Arch/TSGS2_114_Sophia_Antipolis/Docs/S2-161436.zip</vt:lpwstr>
      </vt:variant>
      <vt:variant>
        <vt:lpwstr/>
      </vt:variant>
      <vt:variant>
        <vt:i4>2162690</vt:i4>
      </vt:variant>
      <vt:variant>
        <vt:i4>555</vt:i4>
      </vt:variant>
      <vt:variant>
        <vt:i4>0</vt:i4>
      </vt:variant>
      <vt:variant>
        <vt:i4>5</vt:i4>
      </vt:variant>
      <vt:variant>
        <vt:lpwstr>http://www.3gpp.org/ftp/tsg_sa/WG2_Arch/TSGS2_114_Sophia_Antipolis/Docs/S2-161443.zip</vt:lpwstr>
      </vt:variant>
      <vt:variant>
        <vt:lpwstr/>
      </vt:variant>
      <vt:variant>
        <vt:i4>7077922</vt:i4>
      </vt:variant>
      <vt:variant>
        <vt:i4>552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http://portal.3gpp.org/desktopmodules/Specifications/SpecificationDetails.aspx?specificationId=849</vt:lpwstr>
      </vt:variant>
      <vt:variant>
        <vt:lpwstr/>
      </vt:variant>
      <vt:variant>
        <vt:i4>2424838</vt:i4>
      </vt:variant>
      <vt:variant>
        <vt:i4>549</vt:i4>
      </vt:variant>
      <vt:variant>
        <vt:i4>0</vt:i4>
      </vt:variant>
      <vt:variant>
        <vt:i4>5</vt:i4>
      </vt:variant>
      <vt:variant>
        <vt:lpwstr>http://www.3gpp.org/ftp/tsg_sa/WG2_Arch/TSGS2_114_Sophia_Antipolis/Docs/S2-162033.zip</vt:lpwstr>
      </vt:variant>
      <vt:variant>
        <vt:lpwstr/>
      </vt:variant>
      <vt:variant>
        <vt:i4>7077922</vt:i4>
      </vt:variant>
      <vt:variant>
        <vt:i4>546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http://portal.3gpp.org/desktopmodules/Specifications/SpecificationDetails.aspx?specificationId=849</vt:lpwstr>
      </vt:variant>
      <vt:variant>
        <vt:lpwstr/>
      </vt:variant>
      <vt:variant>
        <vt:i4>2490382</vt:i4>
      </vt:variant>
      <vt:variant>
        <vt:i4>543</vt:i4>
      </vt:variant>
      <vt:variant>
        <vt:i4>0</vt:i4>
      </vt:variant>
      <vt:variant>
        <vt:i4>5</vt:i4>
      </vt:variant>
      <vt:variant>
        <vt:lpwstr>http://www.3gpp.org/ftp/tsg_sa/WG2_Arch/TSGS2_114_Sophia_Antipolis/Docs/S2-161932.zip</vt:lpwstr>
      </vt:variant>
      <vt:variant>
        <vt:lpwstr/>
      </vt:variant>
      <vt:variant>
        <vt:i4>7077922</vt:i4>
      </vt:variant>
      <vt:variant>
        <vt:i4>540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http://portal.3gpp.org/desktopmodules/Specifications/SpecificationDetails.aspx?specificationId=849</vt:lpwstr>
      </vt:variant>
      <vt:variant>
        <vt:lpwstr/>
      </vt:variant>
      <vt:variant>
        <vt:i4>2490381</vt:i4>
      </vt:variant>
      <vt:variant>
        <vt:i4>537</vt:i4>
      </vt:variant>
      <vt:variant>
        <vt:i4>0</vt:i4>
      </vt:variant>
      <vt:variant>
        <vt:i4>5</vt:i4>
      </vt:variant>
      <vt:variant>
        <vt:lpwstr>http://www.3gpp.org/ftp/tsg_sa/WG2_Arch/TSGS2_114_Sophia_Antipolis/Docs/S2-161931.zip</vt:lpwstr>
      </vt:variant>
      <vt:variant>
        <vt:lpwstr/>
      </vt:variant>
      <vt:variant>
        <vt:i4>6750240</vt:i4>
      </vt:variant>
      <vt:variant>
        <vt:i4>534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http://portal.3gpp.org/desktopmodules/Specifications/SpecificationDetails.aspx?specificationId=862</vt:lpwstr>
      </vt:variant>
      <vt:variant>
        <vt:lpwstr/>
      </vt:variant>
      <vt:variant>
        <vt:i4>2293772</vt:i4>
      </vt:variant>
      <vt:variant>
        <vt:i4>531</vt:i4>
      </vt:variant>
      <vt:variant>
        <vt:i4>0</vt:i4>
      </vt:variant>
      <vt:variant>
        <vt:i4>5</vt:i4>
      </vt:variant>
      <vt:variant>
        <vt:lpwstr>http://www.3gpp.org/ftp/tsg_sa/WG2_Arch/TSGS2_114_Sophia_Antipolis/Docs/S2-162059.zip</vt:lpwstr>
      </vt:variant>
      <vt:variant>
        <vt:lpwstr/>
      </vt:variant>
      <vt:variant>
        <vt:i4>7077922</vt:i4>
      </vt:variant>
      <vt:variant>
        <vt:i4>528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http://portal.3gpp.org/desktopmodules/Specifications/SpecificationDetails.aspx?specificationId=849</vt:lpwstr>
      </vt:variant>
      <vt:variant>
        <vt:lpwstr/>
      </vt:variant>
      <vt:variant>
        <vt:i4>2293761</vt:i4>
      </vt:variant>
      <vt:variant>
        <vt:i4>525</vt:i4>
      </vt:variant>
      <vt:variant>
        <vt:i4>0</vt:i4>
      </vt:variant>
      <vt:variant>
        <vt:i4>5</vt:i4>
      </vt:variant>
      <vt:variant>
        <vt:lpwstr>http://www.3gpp.org/ftp/tsg_sa/WG2_Arch/TSGS2_114_Sophia_Antipolis/Docs/S2-162054.zip</vt:lpwstr>
      </vt:variant>
      <vt:variant>
        <vt:lpwstr/>
      </vt:variant>
      <vt:variant>
        <vt:i4>7077922</vt:i4>
      </vt:variant>
      <vt:variant>
        <vt:i4>522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http://portal.3gpp.org/desktopmodules/Specifications/SpecificationDetails.aspx?specificationId=849</vt:lpwstr>
      </vt:variant>
      <vt:variant>
        <vt:lpwstr/>
      </vt:variant>
      <vt:variant>
        <vt:i4>2293766</vt:i4>
      </vt:variant>
      <vt:variant>
        <vt:i4>519</vt:i4>
      </vt:variant>
      <vt:variant>
        <vt:i4>0</vt:i4>
      </vt:variant>
      <vt:variant>
        <vt:i4>5</vt:i4>
      </vt:variant>
      <vt:variant>
        <vt:lpwstr>http://www.3gpp.org/ftp/tsg_sa/WG2_Arch/TSGS2_114_Sophia_Antipolis/Docs/S2-162053.zip</vt:lpwstr>
      </vt:variant>
      <vt:variant>
        <vt:lpwstr/>
      </vt:variant>
      <vt:variant>
        <vt:i4>7077922</vt:i4>
      </vt:variant>
      <vt:variant>
        <vt:i4>516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http://portal.3gpp.org/desktopmodules/Specifications/SpecificationDetails.aspx?specificationId=849</vt:lpwstr>
      </vt:variant>
      <vt:variant>
        <vt:lpwstr/>
      </vt:variant>
      <vt:variant>
        <vt:i4>2555914</vt:i4>
      </vt:variant>
      <vt:variant>
        <vt:i4>513</vt:i4>
      </vt:variant>
      <vt:variant>
        <vt:i4>0</vt:i4>
      </vt:variant>
      <vt:variant>
        <vt:i4>5</vt:i4>
      </vt:variant>
      <vt:variant>
        <vt:lpwstr>http://www.3gpp.org/ftp/tsg_sa/WG2_Arch/TSGS2_114_Sophia_Antipolis/Docs/S2-161926.zip</vt:lpwstr>
      </vt:variant>
      <vt:variant>
        <vt:lpwstr/>
      </vt:variant>
      <vt:variant>
        <vt:i4>7077922</vt:i4>
      </vt:variant>
      <vt:variant>
        <vt:i4>510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http://portal.3gpp.org/desktopmodules/Specifications/SpecificationDetails.aspx?specificationId=849</vt:lpwstr>
      </vt:variant>
      <vt:variant>
        <vt:lpwstr/>
      </vt:variant>
      <vt:variant>
        <vt:i4>2359297</vt:i4>
      </vt:variant>
      <vt:variant>
        <vt:i4>507</vt:i4>
      </vt:variant>
      <vt:variant>
        <vt:i4>0</vt:i4>
      </vt:variant>
      <vt:variant>
        <vt:i4>5</vt:i4>
      </vt:variant>
      <vt:variant>
        <vt:lpwstr>http://www.3gpp.org/ftp/tsg_sa/WG2_Arch/TSGS2_114_Sophia_Antipolis/Docs/S2-162024.zip</vt:lpwstr>
      </vt:variant>
      <vt:variant>
        <vt:lpwstr/>
      </vt:variant>
      <vt:variant>
        <vt:i4>2097156</vt:i4>
      </vt:variant>
      <vt:variant>
        <vt:i4>504</vt:i4>
      </vt:variant>
      <vt:variant>
        <vt:i4>0</vt:i4>
      </vt:variant>
      <vt:variant>
        <vt:i4>5</vt:i4>
      </vt:variant>
      <vt:variant>
        <vt:lpwstr>http://www.3gpp.org/ftp/tsg_sa/WG2_Arch/TSGS2_114_Sophia_Antipolis/Docs/S2-162061.zip</vt:lpwstr>
      </vt:variant>
      <vt:variant>
        <vt:lpwstr/>
      </vt:variant>
      <vt:variant>
        <vt:i4>2162695</vt:i4>
      </vt:variant>
      <vt:variant>
        <vt:i4>501</vt:i4>
      </vt:variant>
      <vt:variant>
        <vt:i4>0</vt:i4>
      </vt:variant>
      <vt:variant>
        <vt:i4>5</vt:i4>
      </vt:variant>
      <vt:variant>
        <vt:lpwstr>http://www.3gpp.org/ftp/tsg_sa/WG2_Arch/TSGS2_114_Sophia_Antipolis/Docs/S2-161547.zip</vt:lpwstr>
      </vt:variant>
      <vt:variant>
        <vt:lpwstr/>
      </vt:variant>
      <vt:variant>
        <vt:i4>2293761</vt:i4>
      </vt:variant>
      <vt:variant>
        <vt:i4>498</vt:i4>
      </vt:variant>
      <vt:variant>
        <vt:i4>0</vt:i4>
      </vt:variant>
      <vt:variant>
        <vt:i4>5</vt:i4>
      </vt:variant>
      <vt:variant>
        <vt:lpwstr>http://www.3gpp.org/ftp/tsg_sa/WG2_Arch/TSGS2_114_Sophia_Antipolis/Docs/S2-162054.zip</vt:lpwstr>
      </vt:variant>
      <vt:variant>
        <vt:lpwstr/>
      </vt:variant>
      <vt:variant>
        <vt:i4>7077922</vt:i4>
      </vt:variant>
      <vt:variant>
        <vt:i4>495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http://portal.3gpp.org/desktopmodules/Specifications/SpecificationDetails.aspx?specificationId=849</vt:lpwstr>
      </vt:variant>
      <vt:variant>
        <vt:lpwstr/>
      </vt:variant>
      <vt:variant>
        <vt:i4>2359308</vt:i4>
      </vt:variant>
      <vt:variant>
        <vt:i4>492</vt:i4>
      </vt:variant>
      <vt:variant>
        <vt:i4>0</vt:i4>
      </vt:variant>
      <vt:variant>
        <vt:i4>5</vt:i4>
      </vt:variant>
      <vt:variant>
        <vt:lpwstr>http://www.3gpp.org/ftp/tsg_sa/WG2_Arch/TSGS2_114_Sophia_Antipolis/Docs/S2-161910.zip</vt:lpwstr>
      </vt:variant>
      <vt:variant>
        <vt:lpwstr/>
      </vt:variant>
      <vt:variant>
        <vt:i4>7077922</vt:i4>
      </vt:variant>
      <vt:variant>
        <vt:i4>489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http://portal.3gpp.org/desktopmodules/Specifications/SpecificationDetails.aspx?specificationId=849</vt:lpwstr>
      </vt:variant>
      <vt:variant>
        <vt:lpwstr/>
      </vt:variant>
      <vt:variant>
        <vt:i4>2424836</vt:i4>
      </vt:variant>
      <vt:variant>
        <vt:i4>486</vt:i4>
      </vt:variant>
      <vt:variant>
        <vt:i4>0</vt:i4>
      </vt:variant>
      <vt:variant>
        <vt:i4>5</vt:i4>
      </vt:variant>
      <vt:variant>
        <vt:lpwstr>http://www.3gpp.org/ftp/tsg_sa/WG2_Arch/TSGS2_114_Sophia_Antipolis/Docs/S2-161908.zip</vt:lpwstr>
      </vt:variant>
      <vt:variant>
        <vt:lpwstr/>
      </vt:variant>
      <vt:variant>
        <vt:i4>7077922</vt:i4>
      </vt:variant>
      <vt:variant>
        <vt:i4>483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http://portal.3gpp.org/desktopmodules/Specifications/SpecificationDetails.aspx?specificationId=849</vt:lpwstr>
      </vt:variant>
      <vt:variant>
        <vt:lpwstr/>
      </vt:variant>
      <vt:variant>
        <vt:i4>2424843</vt:i4>
      </vt:variant>
      <vt:variant>
        <vt:i4>480</vt:i4>
      </vt:variant>
      <vt:variant>
        <vt:i4>0</vt:i4>
      </vt:variant>
      <vt:variant>
        <vt:i4>5</vt:i4>
      </vt:variant>
      <vt:variant>
        <vt:lpwstr>http://www.3gpp.org/ftp/tsg_sa/WG2_Arch/TSGS2_114_Sophia_Antipolis/Docs/S2-161907.zip</vt:lpwstr>
      </vt:variant>
      <vt:variant>
        <vt:lpwstr/>
      </vt:variant>
      <vt:variant>
        <vt:i4>7077922</vt:i4>
      </vt:variant>
      <vt:variant>
        <vt:i4>477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http://portal.3gpp.org/desktopmodules/Specifications/SpecificationDetails.aspx?specificationId=849</vt:lpwstr>
      </vt:variant>
      <vt:variant>
        <vt:lpwstr/>
      </vt:variant>
      <vt:variant>
        <vt:i4>2293764</vt:i4>
      </vt:variant>
      <vt:variant>
        <vt:i4>474</vt:i4>
      </vt:variant>
      <vt:variant>
        <vt:i4>0</vt:i4>
      </vt:variant>
      <vt:variant>
        <vt:i4>5</vt:i4>
      </vt:variant>
      <vt:variant>
        <vt:lpwstr>http://www.3gpp.org/ftp/tsg_sa/WG2_Arch/TSGS2_114_Sophia_Antipolis/Docs/S2-162051.zip</vt:lpwstr>
      </vt:variant>
      <vt:variant>
        <vt:lpwstr/>
      </vt:variant>
      <vt:variant>
        <vt:i4>2228224</vt:i4>
      </vt:variant>
      <vt:variant>
        <vt:i4>471</vt:i4>
      </vt:variant>
      <vt:variant>
        <vt:i4>0</vt:i4>
      </vt:variant>
      <vt:variant>
        <vt:i4>5</vt:i4>
      </vt:variant>
      <vt:variant>
        <vt:lpwstr>http://www.3gpp.org/ftp/tsg_sa/WG2_Arch/TSGS2_114_Sophia_Antipolis/Docs/S2-162247.zip</vt:lpwstr>
      </vt:variant>
      <vt:variant>
        <vt:lpwstr/>
      </vt:variant>
      <vt:variant>
        <vt:i4>2424836</vt:i4>
      </vt:variant>
      <vt:variant>
        <vt:i4>468</vt:i4>
      </vt:variant>
      <vt:variant>
        <vt:i4>0</vt:i4>
      </vt:variant>
      <vt:variant>
        <vt:i4>5</vt:i4>
      </vt:variant>
      <vt:variant>
        <vt:lpwstr>http://www.3gpp.org/ftp/tsg_sa/WG2_Arch/TSGS2_114_Sophia_Antipolis/Docs/S2-162233.zip</vt:lpwstr>
      </vt:variant>
      <vt:variant>
        <vt:lpwstr/>
      </vt:variant>
      <vt:variant>
        <vt:i4>3014659</vt:i4>
      </vt:variant>
      <vt:variant>
        <vt:i4>465</vt:i4>
      </vt:variant>
      <vt:variant>
        <vt:i4>0</vt:i4>
      </vt:variant>
      <vt:variant>
        <vt:i4>5</vt:i4>
      </vt:variant>
      <vt:variant>
        <vt:lpwstr>http://www.3gpp.org/ftp/tsg_sa/WG2_Arch/TSGS2_114_Sophia_Antipolis/Docs/S2-162086.zip</vt:lpwstr>
      </vt:variant>
      <vt:variant>
        <vt:lpwstr/>
      </vt:variant>
      <vt:variant>
        <vt:i4>2424835</vt:i4>
      </vt:variant>
      <vt:variant>
        <vt:i4>462</vt:i4>
      </vt:variant>
      <vt:variant>
        <vt:i4>0</vt:i4>
      </vt:variant>
      <vt:variant>
        <vt:i4>5</vt:i4>
      </vt:variant>
      <vt:variant>
        <vt:lpwstr>http://www.3gpp.org/ftp/tsg_sa/WG2_Arch/TSGS2_114_Sophia_Antipolis/Docs/S2-161402.zip</vt:lpwstr>
      </vt:variant>
      <vt:variant>
        <vt:lpwstr/>
      </vt:variant>
      <vt:variant>
        <vt:i4>2949127</vt:i4>
      </vt:variant>
      <vt:variant>
        <vt:i4>459</vt:i4>
      </vt:variant>
      <vt:variant>
        <vt:i4>0</vt:i4>
      </vt:variant>
      <vt:variant>
        <vt:i4>5</vt:i4>
      </vt:variant>
      <vt:variant>
        <vt:lpwstr>http://www.3gpp.org/ftp/tsg_sa/WG2_Arch/TSGS2_114_Sophia_Antipolis/Docs/S2-161381.zip</vt:lpwstr>
      </vt:variant>
      <vt:variant>
        <vt:lpwstr/>
      </vt:variant>
      <vt:variant>
        <vt:i4>2228230</vt:i4>
      </vt:variant>
      <vt:variant>
        <vt:i4>456</vt:i4>
      </vt:variant>
      <vt:variant>
        <vt:i4>0</vt:i4>
      </vt:variant>
      <vt:variant>
        <vt:i4>5</vt:i4>
      </vt:variant>
      <vt:variant>
        <vt:lpwstr>http://www.3gpp.org/ftp/tsg_sa/WG2_Arch/TSGS2_114_Sophia_Antipolis/Docs/S2-161370.zip</vt:lpwstr>
      </vt:variant>
      <vt:variant>
        <vt:lpwstr/>
      </vt:variant>
      <vt:variant>
        <vt:i4>2293775</vt:i4>
      </vt:variant>
      <vt:variant>
        <vt:i4>453</vt:i4>
      </vt:variant>
      <vt:variant>
        <vt:i4>0</vt:i4>
      </vt:variant>
      <vt:variant>
        <vt:i4>5</vt:i4>
      </vt:variant>
      <vt:variant>
        <vt:lpwstr>http://www.3gpp.org/ftp/tsg_sa/WG2_Arch/TSGS2_114_Sophia_Antipolis/Docs/S2-161369.zip</vt:lpwstr>
      </vt:variant>
      <vt:variant>
        <vt:lpwstr/>
      </vt:variant>
      <vt:variant>
        <vt:i4>2293774</vt:i4>
      </vt:variant>
      <vt:variant>
        <vt:i4>450</vt:i4>
      </vt:variant>
      <vt:variant>
        <vt:i4>0</vt:i4>
      </vt:variant>
      <vt:variant>
        <vt:i4>5</vt:i4>
      </vt:variant>
      <vt:variant>
        <vt:lpwstr>http://www.3gpp.org/ftp/tsg_sa/WG2_Arch/TSGS2_114_Sophia_Antipolis/Docs/S2-161368.zip</vt:lpwstr>
      </vt:variant>
      <vt:variant>
        <vt:lpwstr/>
      </vt:variant>
      <vt:variant>
        <vt:i4>2293761</vt:i4>
      </vt:variant>
      <vt:variant>
        <vt:i4>447</vt:i4>
      </vt:variant>
      <vt:variant>
        <vt:i4>0</vt:i4>
      </vt:variant>
      <vt:variant>
        <vt:i4>5</vt:i4>
      </vt:variant>
      <vt:variant>
        <vt:lpwstr>http://www.3gpp.org/ftp/tsg_sa/WG2_Arch/TSGS2_114_Sophia_Antipolis/Docs/S2-161367.zip</vt:lpwstr>
      </vt:variant>
      <vt:variant>
        <vt:lpwstr/>
      </vt:variant>
      <vt:variant>
        <vt:i4>2293760</vt:i4>
      </vt:variant>
      <vt:variant>
        <vt:i4>444</vt:i4>
      </vt:variant>
      <vt:variant>
        <vt:i4>0</vt:i4>
      </vt:variant>
      <vt:variant>
        <vt:i4>5</vt:i4>
      </vt:variant>
      <vt:variant>
        <vt:lpwstr>http://www.3gpp.org/ftp/tsg_sa/WG2_Arch/TSGS2_114_Sophia_Antipolis/Docs/S2-161366.zip</vt:lpwstr>
      </vt:variant>
      <vt:variant>
        <vt:lpwstr/>
      </vt:variant>
      <vt:variant>
        <vt:i4>2949124</vt:i4>
      </vt:variant>
      <vt:variant>
        <vt:i4>441</vt:i4>
      </vt:variant>
      <vt:variant>
        <vt:i4>0</vt:i4>
      </vt:variant>
      <vt:variant>
        <vt:i4>5</vt:i4>
      </vt:variant>
      <vt:variant>
        <vt:lpwstr>http://www.3gpp.org/ftp/tsg_sa/WG2_Arch/TSGS2_114_Sophia_Antipolis/Docs/S2-161382.zip</vt:lpwstr>
      </vt:variant>
      <vt:variant>
        <vt:lpwstr/>
      </vt:variant>
      <vt:variant>
        <vt:i4>2949126</vt:i4>
      </vt:variant>
      <vt:variant>
        <vt:i4>438</vt:i4>
      </vt:variant>
      <vt:variant>
        <vt:i4>0</vt:i4>
      </vt:variant>
      <vt:variant>
        <vt:i4>5</vt:i4>
      </vt:variant>
      <vt:variant>
        <vt:lpwstr>http://www.3gpp.org/ftp/tsg_sa/WG2_Arch/TSGS2_114_Sophia_Antipolis/Docs/S2-161380.zip</vt:lpwstr>
      </vt:variant>
      <vt:variant>
        <vt:lpwstr/>
      </vt:variant>
      <vt:variant>
        <vt:i4>4259862</vt:i4>
      </vt:variant>
      <vt:variant>
        <vt:i4>435</vt:i4>
      </vt:variant>
      <vt:variant>
        <vt:i4>0</vt:i4>
      </vt:variant>
      <vt:variant>
        <vt:i4>5</vt:i4>
      </vt:variant>
      <vt:variant>
        <vt:lpwstr>http://portal.3gpp.org/desktopmodules/WorkItem/WorkItemDetails.aspx?workitemId=640041</vt:lpwstr>
      </vt:variant>
      <vt:variant>
        <vt:lpwstr/>
      </vt:variant>
      <vt:variant>
        <vt:i4>6619170</vt:i4>
      </vt:variant>
      <vt:variant>
        <vt:i4>432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http://portal.3gpp.org/desktopmodules/Specifications/SpecificationDetails.aspx?specificationId=840</vt:lpwstr>
      </vt:variant>
      <vt:variant>
        <vt:lpwstr/>
      </vt:variant>
      <vt:variant>
        <vt:i4>2555909</vt:i4>
      </vt:variant>
      <vt:variant>
        <vt:i4>429</vt:i4>
      </vt:variant>
      <vt:variant>
        <vt:i4>0</vt:i4>
      </vt:variant>
      <vt:variant>
        <vt:i4>5</vt:i4>
      </vt:variant>
      <vt:variant>
        <vt:lpwstr>http://www.3gpp.org/ftp/tsg_sa/WG2_Arch/TSGS2_114_Sophia_Antipolis/Docs/S2-161525.zip</vt:lpwstr>
      </vt:variant>
      <vt:variant>
        <vt:lpwstr/>
      </vt:variant>
      <vt:variant>
        <vt:i4>4390938</vt:i4>
      </vt:variant>
      <vt:variant>
        <vt:i4>426</vt:i4>
      </vt:variant>
      <vt:variant>
        <vt:i4>0</vt:i4>
      </vt:variant>
      <vt:variant>
        <vt:i4>5</vt:i4>
      </vt:variant>
      <vt:variant>
        <vt:lpwstr>http://portal.3gpp.org/desktopmodules/WorkItem/WorkItemDetails.aspx?workitemId=580059</vt:lpwstr>
      </vt:variant>
      <vt:variant>
        <vt:lpwstr/>
      </vt:variant>
      <vt:variant>
        <vt:i4>6422564</vt:i4>
      </vt:variant>
      <vt:variant>
        <vt:i4>423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http://portal.3gpp.org/desktopmodules/Specifications/SpecificationDetails.aspx?specificationId=728</vt:lpwstr>
      </vt:variant>
      <vt:variant>
        <vt:lpwstr/>
      </vt:variant>
      <vt:variant>
        <vt:i4>2424834</vt:i4>
      </vt:variant>
      <vt:variant>
        <vt:i4>420</vt:i4>
      </vt:variant>
      <vt:variant>
        <vt:i4>0</vt:i4>
      </vt:variant>
      <vt:variant>
        <vt:i4>5</vt:i4>
      </vt:variant>
      <vt:variant>
        <vt:lpwstr>http://www.3gpp.org/ftp/tsg_sa/WG2_Arch/TSGS2_114_Sophia_Antipolis/Docs/S2-162136.zip</vt:lpwstr>
      </vt:variant>
      <vt:variant>
        <vt:lpwstr/>
      </vt:variant>
      <vt:variant>
        <vt:i4>2883593</vt:i4>
      </vt:variant>
      <vt:variant>
        <vt:i4>417</vt:i4>
      </vt:variant>
      <vt:variant>
        <vt:i4>0</vt:i4>
      </vt:variant>
      <vt:variant>
        <vt:i4>5</vt:i4>
      </vt:variant>
      <vt:variant>
        <vt:lpwstr>http://www.3gpp.org/ftp/tsg_sa/WG2_Arch/TSGS2_114_Sophia_Antipolis/Docs/S2-161599.zip</vt:lpwstr>
      </vt:variant>
      <vt:variant>
        <vt:lpwstr/>
      </vt:variant>
      <vt:variant>
        <vt:i4>2097166</vt:i4>
      </vt:variant>
      <vt:variant>
        <vt:i4>414</vt:i4>
      </vt:variant>
      <vt:variant>
        <vt:i4>0</vt:i4>
      </vt:variant>
      <vt:variant>
        <vt:i4>5</vt:i4>
      </vt:variant>
      <vt:variant>
        <vt:lpwstr>http://www.3gpp.org/ftp/tsg_sa/WG2_Arch/TSGS2_114_Sophia_Antipolis/Docs/S2-161358.zip</vt:lpwstr>
      </vt:variant>
      <vt:variant>
        <vt:lpwstr/>
      </vt:variant>
      <vt:variant>
        <vt:i4>2949123</vt:i4>
      </vt:variant>
      <vt:variant>
        <vt:i4>411</vt:i4>
      </vt:variant>
      <vt:variant>
        <vt:i4>0</vt:i4>
      </vt:variant>
      <vt:variant>
        <vt:i4>5</vt:i4>
      </vt:variant>
      <vt:variant>
        <vt:lpwstr>http://www.3gpp.org/ftp/tsg_sa/WG2_Arch/TSGS2_114_Sophia_Antipolis/Docs/S2-161385.zip</vt:lpwstr>
      </vt:variant>
      <vt:variant>
        <vt:lpwstr/>
      </vt:variant>
      <vt:variant>
        <vt:i4>6422563</vt:i4>
      </vt:variant>
      <vt:variant>
        <vt:i4>408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http://portal.3gpp.org/desktopmodules/Specifications/SpecificationDetails.aspx?specificationId=758</vt:lpwstr>
      </vt:variant>
      <vt:variant>
        <vt:lpwstr/>
      </vt:variant>
      <vt:variant>
        <vt:i4>2424844</vt:i4>
      </vt:variant>
      <vt:variant>
        <vt:i4>405</vt:i4>
      </vt:variant>
      <vt:variant>
        <vt:i4>0</vt:i4>
      </vt:variant>
      <vt:variant>
        <vt:i4>5</vt:i4>
      </vt:variant>
      <vt:variant>
        <vt:lpwstr>http://www.3gpp.org/ftp/tsg_sa/WG2_Arch/TSGS2_114_Sophia_Antipolis/Docs/S2-162138.zip</vt:lpwstr>
      </vt:variant>
      <vt:variant>
        <vt:lpwstr/>
      </vt:variant>
      <vt:variant>
        <vt:i4>7077922</vt:i4>
      </vt:variant>
      <vt:variant>
        <vt:i4>402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http://portal.3gpp.org/desktopmodules/Specifications/SpecificationDetails.aspx?specificationId=849</vt:lpwstr>
      </vt:variant>
      <vt:variant>
        <vt:lpwstr/>
      </vt:variant>
      <vt:variant>
        <vt:i4>2424835</vt:i4>
      </vt:variant>
      <vt:variant>
        <vt:i4>399</vt:i4>
      </vt:variant>
      <vt:variant>
        <vt:i4>0</vt:i4>
      </vt:variant>
      <vt:variant>
        <vt:i4>5</vt:i4>
      </vt:variant>
      <vt:variant>
        <vt:lpwstr>http://www.3gpp.org/ftp/tsg_sa/WG2_Arch/TSGS2_114_Sophia_Antipolis/Docs/S2-162137.zip</vt:lpwstr>
      </vt:variant>
      <vt:variant>
        <vt:lpwstr/>
      </vt:variant>
      <vt:variant>
        <vt:i4>2228227</vt:i4>
      </vt:variant>
      <vt:variant>
        <vt:i4>396</vt:i4>
      </vt:variant>
      <vt:variant>
        <vt:i4>0</vt:i4>
      </vt:variant>
      <vt:variant>
        <vt:i4>5</vt:i4>
      </vt:variant>
      <vt:variant>
        <vt:lpwstr>http://www.3gpp.org/ftp/tsg_sa/WG2_Arch/TSGS2_114_Sophia_Antipolis/Docs/S2-162046.zip</vt:lpwstr>
      </vt:variant>
      <vt:variant>
        <vt:lpwstr/>
      </vt:variant>
      <vt:variant>
        <vt:i4>2228224</vt:i4>
      </vt:variant>
      <vt:variant>
        <vt:i4>393</vt:i4>
      </vt:variant>
      <vt:variant>
        <vt:i4>0</vt:i4>
      </vt:variant>
      <vt:variant>
        <vt:i4>5</vt:i4>
      </vt:variant>
      <vt:variant>
        <vt:lpwstr>http://www.3gpp.org/ftp/tsg_sa/WG2_Arch/TSGS2_114_Sophia_Antipolis/Docs/S2-162045.zip</vt:lpwstr>
      </vt:variant>
      <vt:variant>
        <vt:lpwstr/>
      </vt:variant>
      <vt:variant>
        <vt:i4>2228225</vt:i4>
      </vt:variant>
      <vt:variant>
        <vt:i4>390</vt:i4>
      </vt:variant>
      <vt:variant>
        <vt:i4>0</vt:i4>
      </vt:variant>
      <vt:variant>
        <vt:i4>5</vt:i4>
      </vt:variant>
      <vt:variant>
        <vt:lpwstr>http://www.3gpp.org/ftp/tsg_sa/WG2_Arch/TSGS2_114_Sophia_Antipolis/Docs/S2-162044.zip</vt:lpwstr>
      </vt:variant>
      <vt:variant>
        <vt:lpwstr/>
      </vt:variant>
      <vt:variant>
        <vt:i4>2555918</vt:i4>
      </vt:variant>
      <vt:variant>
        <vt:i4>387</vt:i4>
      </vt:variant>
      <vt:variant>
        <vt:i4>0</vt:i4>
      </vt:variant>
      <vt:variant>
        <vt:i4>5</vt:i4>
      </vt:variant>
      <vt:variant>
        <vt:lpwstr>http://www.3gpp.org/ftp/tsg_sa/WG2_Arch/TSGS2_114_Sophia_Antipolis/Docs/S2-161922.zip</vt:lpwstr>
      </vt:variant>
      <vt:variant>
        <vt:lpwstr/>
      </vt:variant>
      <vt:variant>
        <vt:i4>2359300</vt:i4>
      </vt:variant>
      <vt:variant>
        <vt:i4>384</vt:i4>
      </vt:variant>
      <vt:variant>
        <vt:i4>0</vt:i4>
      </vt:variant>
      <vt:variant>
        <vt:i4>5</vt:i4>
      </vt:variant>
      <vt:variant>
        <vt:lpwstr>http://www.3gpp.org/ftp/tsg_sa/WG2_Arch/TSGS2_114_Sophia_Antipolis/Docs/S2-161918.zip</vt:lpwstr>
      </vt:variant>
      <vt:variant>
        <vt:lpwstr/>
      </vt:variant>
      <vt:variant>
        <vt:i4>2228226</vt:i4>
      </vt:variant>
      <vt:variant>
        <vt:i4>381</vt:i4>
      </vt:variant>
      <vt:variant>
        <vt:i4>0</vt:i4>
      </vt:variant>
      <vt:variant>
        <vt:i4>5</vt:i4>
      </vt:variant>
      <vt:variant>
        <vt:lpwstr>http://www.3gpp.org/ftp/tsg_sa/WG2_Arch/TSGS2_114_Sophia_Antipolis/Docs/S2-162047.zip</vt:lpwstr>
      </vt:variant>
      <vt:variant>
        <vt:lpwstr/>
      </vt:variant>
      <vt:variant>
        <vt:i4>2555906</vt:i4>
      </vt:variant>
      <vt:variant>
        <vt:i4>378</vt:i4>
      </vt:variant>
      <vt:variant>
        <vt:i4>0</vt:i4>
      </vt:variant>
      <vt:variant>
        <vt:i4>5</vt:i4>
      </vt:variant>
      <vt:variant>
        <vt:lpwstr>http://www.3gpp.org/ftp/tsg_sa/WG2_Arch/TSGS2_114_Sophia_Antipolis/Docs/S2-162215.zip</vt:lpwstr>
      </vt:variant>
      <vt:variant>
        <vt:lpwstr/>
      </vt:variant>
      <vt:variant>
        <vt:i4>2162694</vt:i4>
      </vt:variant>
      <vt:variant>
        <vt:i4>375</vt:i4>
      </vt:variant>
      <vt:variant>
        <vt:i4>0</vt:i4>
      </vt:variant>
      <vt:variant>
        <vt:i4>5</vt:i4>
      </vt:variant>
      <vt:variant>
        <vt:lpwstr>http://www.3gpp.org/ftp/tsg_sa/WG2_Arch/TSGS2_114_Sophia_Antipolis/Docs/S2-162073.zip</vt:lpwstr>
      </vt:variant>
      <vt:variant>
        <vt:lpwstr/>
      </vt:variant>
      <vt:variant>
        <vt:i4>2555907</vt:i4>
      </vt:variant>
      <vt:variant>
        <vt:i4>372</vt:i4>
      </vt:variant>
      <vt:variant>
        <vt:i4>0</vt:i4>
      </vt:variant>
      <vt:variant>
        <vt:i4>5</vt:i4>
      </vt:variant>
      <vt:variant>
        <vt:lpwstr>http://www.3gpp.org/ftp/tsg_sa/WG2_Arch/TSGS2_114_Sophia_Antipolis/Docs/S2-162214.zip</vt:lpwstr>
      </vt:variant>
      <vt:variant>
        <vt:lpwstr/>
      </vt:variant>
      <vt:variant>
        <vt:i4>3080199</vt:i4>
      </vt:variant>
      <vt:variant>
        <vt:i4>369</vt:i4>
      </vt:variant>
      <vt:variant>
        <vt:i4>0</vt:i4>
      </vt:variant>
      <vt:variant>
        <vt:i4>5</vt:i4>
      </vt:variant>
      <vt:variant>
        <vt:lpwstr>http://www.3gpp.org/ftp/tsg_sa/WG2_Arch/TSGS2_114_Sophia_Antipolis/Docs/S2-162092.zip</vt:lpwstr>
      </vt:variant>
      <vt:variant>
        <vt:lpwstr/>
      </vt:variant>
      <vt:variant>
        <vt:i4>2555911</vt:i4>
      </vt:variant>
      <vt:variant>
        <vt:i4>366</vt:i4>
      </vt:variant>
      <vt:variant>
        <vt:i4>0</vt:i4>
      </vt:variant>
      <vt:variant>
        <vt:i4>5</vt:i4>
      </vt:variant>
      <vt:variant>
        <vt:lpwstr>http://www.3gpp.org/ftp/tsg_sa/WG2_Arch/TSGS2_114_Sophia_Antipolis/Docs/S2-161426.zip</vt:lpwstr>
      </vt:variant>
      <vt:variant>
        <vt:lpwstr/>
      </vt:variant>
      <vt:variant>
        <vt:i4>2555908</vt:i4>
      </vt:variant>
      <vt:variant>
        <vt:i4>363</vt:i4>
      </vt:variant>
      <vt:variant>
        <vt:i4>0</vt:i4>
      </vt:variant>
      <vt:variant>
        <vt:i4>5</vt:i4>
      </vt:variant>
      <vt:variant>
        <vt:lpwstr>http://www.3gpp.org/ftp/tsg_sa/WG2_Arch/TSGS2_114_Sophia_Antipolis/Docs/S2-162213.zip</vt:lpwstr>
      </vt:variant>
      <vt:variant>
        <vt:lpwstr/>
      </vt:variant>
      <vt:variant>
        <vt:i4>2424847</vt:i4>
      </vt:variant>
      <vt:variant>
        <vt:i4>360</vt:i4>
      </vt:variant>
      <vt:variant>
        <vt:i4>0</vt:i4>
      </vt:variant>
      <vt:variant>
        <vt:i4>5</vt:i4>
      </vt:variant>
      <vt:variant>
        <vt:lpwstr>http://www.3gpp.org/ftp/tsg_sa/WG2_Arch/TSGS2_114_Sophia_Antipolis/Docs/S2-162238.zip</vt:lpwstr>
      </vt:variant>
      <vt:variant>
        <vt:lpwstr/>
      </vt:variant>
      <vt:variant>
        <vt:i4>2555910</vt:i4>
      </vt:variant>
      <vt:variant>
        <vt:i4>357</vt:i4>
      </vt:variant>
      <vt:variant>
        <vt:i4>0</vt:i4>
      </vt:variant>
      <vt:variant>
        <vt:i4>5</vt:i4>
      </vt:variant>
      <vt:variant>
        <vt:lpwstr>http://www.3gpp.org/ftp/tsg_sa/WG2_Arch/TSGS2_114_Sophia_Antipolis/Docs/S2-162211.zip</vt:lpwstr>
      </vt:variant>
      <vt:variant>
        <vt:lpwstr/>
      </vt:variant>
      <vt:variant>
        <vt:i4>2424846</vt:i4>
      </vt:variant>
      <vt:variant>
        <vt:i4>354</vt:i4>
      </vt:variant>
      <vt:variant>
        <vt:i4>0</vt:i4>
      </vt:variant>
      <vt:variant>
        <vt:i4>5</vt:i4>
      </vt:variant>
      <vt:variant>
        <vt:lpwstr>http://www.3gpp.org/ftp/tsg_sa/WG2_Arch/TSGS2_114_Sophia_Antipolis/Docs/S2-162239.zip</vt:lpwstr>
      </vt:variant>
      <vt:variant>
        <vt:lpwstr/>
      </vt:variant>
      <vt:variant>
        <vt:i4>2490382</vt:i4>
      </vt:variant>
      <vt:variant>
        <vt:i4>351</vt:i4>
      </vt:variant>
      <vt:variant>
        <vt:i4>0</vt:i4>
      </vt:variant>
      <vt:variant>
        <vt:i4>5</vt:i4>
      </vt:variant>
      <vt:variant>
        <vt:lpwstr>http://www.3gpp.org/ftp/tsg_sa/WG2_Arch/TSGS2_114_Sophia_Antipolis/Docs/S2-162209.zip</vt:lpwstr>
      </vt:variant>
      <vt:variant>
        <vt:lpwstr/>
      </vt:variant>
      <vt:variant>
        <vt:i4>2490383</vt:i4>
      </vt:variant>
      <vt:variant>
        <vt:i4>348</vt:i4>
      </vt:variant>
      <vt:variant>
        <vt:i4>0</vt:i4>
      </vt:variant>
      <vt:variant>
        <vt:i4>5</vt:i4>
      </vt:variant>
      <vt:variant>
        <vt:lpwstr>http://www.3gpp.org/ftp/tsg_sa/WG2_Arch/TSGS2_114_Sophia_Antipolis/Docs/S2-162208.zip</vt:lpwstr>
      </vt:variant>
      <vt:variant>
        <vt:lpwstr/>
      </vt:variant>
      <vt:variant>
        <vt:i4>2293771</vt:i4>
      </vt:variant>
      <vt:variant>
        <vt:i4>345</vt:i4>
      </vt:variant>
      <vt:variant>
        <vt:i4>0</vt:i4>
      </vt:variant>
      <vt:variant>
        <vt:i4>5</vt:i4>
      </vt:variant>
      <vt:variant>
        <vt:lpwstr>http://www.3gpp.org/ftp/tsg_sa/WG2_Arch/TSGS2_114_Sophia_Antipolis/Docs/S2-161967.zip</vt:lpwstr>
      </vt:variant>
      <vt:variant>
        <vt:lpwstr/>
      </vt:variant>
      <vt:variant>
        <vt:i4>2293770</vt:i4>
      </vt:variant>
      <vt:variant>
        <vt:i4>342</vt:i4>
      </vt:variant>
      <vt:variant>
        <vt:i4>0</vt:i4>
      </vt:variant>
      <vt:variant>
        <vt:i4>5</vt:i4>
      </vt:variant>
      <vt:variant>
        <vt:lpwstr>http://www.3gpp.org/ftp/tsg_sa/WG2_Arch/TSGS2_114_Sophia_Antipolis/Docs/S2-161966.zip</vt:lpwstr>
      </vt:variant>
      <vt:variant>
        <vt:lpwstr/>
      </vt:variant>
      <vt:variant>
        <vt:i4>2490368</vt:i4>
      </vt:variant>
      <vt:variant>
        <vt:i4>339</vt:i4>
      </vt:variant>
      <vt:variant>
        <vt:i4>0</vt:i4>
      </vt:variant>
      <vt:variant>
        <vt:i4>5</vt:i4>
      </vt:variant>
      <vt:variant>
        <vt:lpwstr>http://www.3gpp.org/ftp/tsg_sa/WG2_Arch/TSGS2_114_Sophia_Antipolis/Docs/S2-162207.zip</vt:lpwstr>
      </vt:variant>
      <vt:variant>
        <vt:lpwstr/>
      </vt:variant>
      <vt:variant>
        <vt:i4>2424832</vt:i4>
      </vt:variant>
      <vt:variant>
        <vt:i4>336</vt:i4>
      </vt:variant>
      <vt:variant>
        <vt:i4>0</vt:i4>
      </vt:variant>
      <vt:variant>
        <vt:i4>5</vt:i4>
      </vt:variant>
      <vt:variant>
        <vt:lpwstr>http://www.3gpp.org/ftp/tsg_sa/WG2_Arch/TSGS2_114_Sophia_Antipolis/Docs/S2-162237.zip</vt:lpwstr>
      </vt:variant>
      <vt:variant>
        <vt:lpwstr/>
      </vt:variant>
      <vt:variant>
        <vt:i4>2424833</vt:i4>
      </vt:variant>
      <vt:variant>
        <vt:i4>333</vt:i4>
      </vt:variant>
      <vt:variant>
        <vt:i4>0</vt:i4>
      </vt:variant>
      <vt:variant>
        <vt:i4>5</vt:i4>
      </vt:variant>
      <vt:variant>
        <vt:lpwstr>http://www.3gpp.org/ftp/tsg_sa/WG2_Arch/TSGS2_114_Sophia_Antipolis/Docs/S2-162236.zip</vt:lpwstr>
      </vt:variant>
      <vt:variant>
        <vt:lpwstr/>
      </vt:variant>
      <vt:variant>
        <vt:i4>2490371</vt:i4>
      </vt:variant>
      <vt:variant>
        <vt:i4>330</vt:i4>
      </vt:variant>
      <vt:variant>
        <vt:i4>0</vt:i4>
      </vt:variant>
      <vt:variant>
        <vt:i4>5</vt:i4>
      </vt:variant>
      <vt:variant>
        <vt:lpwstr>http://www.3gpp.org/ftp/tsg_sa/WG2_Arch/TSGS2_114_Sophia_Antipolis/Docs/S2-162204.zip</vt:lpwstr>
      </vt:variant>
      <vt:variant>
        <vt:lpwstr/>
      </vt:variant>
      <vt:variant>
        <vt:i4>2949121</vt:i4>
      </vt:variant>
      <vt:variant>
        <vt:i4>327</vt:i4>
      </vt:variant>
      <vt:variant>
        <vt:i4>0</vt:i4>
      </vt:variant>
      <vt:variant>
        <vt:i4>5</vt:i4>
      </vt:variant>
      <vt:variant>
        <vt:lpwstr>http://www.3gpp.org/ftp/tsg_sa/WG2_Arch/TSGS2_114_Sophia_Antipolis/Docs/S2-161783.zip</vt:lpwstr>
      </vt:variant>
      <vt:variant>
        <vt:lpwstr/>
      </vt:variant>
      <vt:variant>
        <vt:i4>7077922</vt:i4>
      </vt:variant>
      <vt:variant>
        <vt:i4>324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http://portal.3gpp.org/desktopmodules/Specifications/SpecificationDetails.aspx?specificationId=849</vt:lpwstr>
      </vt:variant>
      <vt:variant>
        <vt:lpwstr/>
      </vt:variant>
      <vt:variant>
        <vt:i4>2424832</vt:i4>
      </vt:variant>
      <vt:variant>
        <vt:i4>321</vt:i4>
      </vt:variant>
      <vt:variant>
        <vt:i4>0</vt:i4>
      </vt:variant>
      <vt:variant>
        <vt:i4>5</vt:i4>
      </vt:variant>
      <vt:variant>
        <vt:lpwstr>http://www.3gpp.org/ftp/tsg_sa/WG2_Arch/TSGS2_114_Sophia_Antipolis/Docs/S2-162134.zip</vt:lpwstr>
      </vt:variant>
      <vt:variant>
        <vt:lpwstr/>
      </vt:variant>
      <vt:variant>
        <vt:i4>2162697</vt:i4>
      </vt:variant>
      <vt:variant>
        <vt:i4>318</vt:i4>
      </vt:variant>
      <vt:variant>
        <vt:i4>0</vt:i4>
      </vt:variant>
      <vt:variant>
        <vt:i4>5</vt:i4>
      </vt:variant>
      <vt:variant>
        <vt:lpwstr>http://www.3gpp.org/ftp/tsg_sa/WG2_Arch/TSGS2_114_Sophia_Antipolis/Docs/S2-161448.zip</vt:lpwstr>
      </vt:variant>
      <vt:variant>
        <vt:lpwstr/>
      </vt:variant>
      <vt:variant>
        <vt:i4>6619173</vt:i4>
      </vt:variant>
      <vt:variant>
        <vt:i4>315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http://portal.3gpp.org/desktopmodules/Specifications/SpecificationDetails.aspx?specificationId=830</vt:lpwstr>
      </vt:variant>
      <vt:variant>
        <vt:lpwstr/>
      </vt:variant>
      <vt:variant>
        <vt:i4>2162691</vt:i4>
      </vt:variant>
      <vt:variant>
        <vt:i4>312</vt:i4>
      </vt:variant>
      <vt:variant>
        <vt:i4>0</vt:i4>
      </vt:variant>
      <vt:variant>
        <vt:i4>5</vt:i4>
      </vt:variant>
      <vt:variant>
        <vt:lpwstr>http://www.3gpp.org/ftp/tsg_sa/WG2_Arch/TSGS2_114_Sophia_Antipolis/Docs/S2-161442.zip</vt:lpwstr>
      </vt:variant>
      <vt:variant>
        <vt:lpwstr/>
      </vt:variant>
      <vt:variant>
        <vt:i4>2949122</vt:i4>
      </vt:variant>
      <vt:variant>
        <vt:i4>309</vt:i4>
      </vt:variant>
      <vt:variant>
        <vt:i4>0</vt:i4>
      </vt:variant>
      <vt:variant>
        <vt:i4>5</vt:i4>
      </vt:variant>
      <vt:variant>
        <vt:lpwstr>http://www.3gpp.org/ftp/tsg_sa/WG2_Arch/TSGS2_114_Sophia_Antipolis/Docs/S2-161384.zip</vt:lpwstr>
      </vt:variant>
      <vt:variant>
        <vt:lpwstr/>
      </vt:variant>
      <vt:variant>
        <vt:i4>2949125</vt:i4>
      </vt:variant>
      <vt:variant>
        <vt:i4>306</vt:i4>
      </vt:variant>
      <vt:variant>
        <vt:i4>0</vt:i4>
      </vt:variant>
      <vt:variant>
        <vt:i4>5</vt:i4>
      </vt:variant>
      <vt:variant>
        <vt:lpwstr>http://www.3gpp.org/ftp/tsg_sa/WG2_Arch/TSGS2_114_Sophia_Antipolis/Docs/S2-161383.zip</vt:lpwstr>
      </vt:variant>
      <vt:variant>
        <vt:lpwstr/>
      </vt:variant>
      <vt:variant>
        <vt:i4>2228229</vt:i4>
      </vt:variant>
      <vt:variant>
        <vt:i4>303</vt:i4>
      </vt:variant>
      <vt:variant>
        <vt:i4>0</vt:i4>
      </vt:variant>
      <vt:variant>
        <vt:i4>5</vt:i4>
      </vt:variant>
      <vt:variant>
        <vt:lpwstr>http://www.3gpp.org/ftp/tsg_sa/WG2_Arch/TSGS2_114_Sophia_Antipolis/Docs/S2-161373.zip</vt:lpwstr>
      </vt:variant>
      <vt:variant>
        <vt:lpwstr/>
      </vt:variant>
      <vt:variant>
        <vt:i4>2228229</vt:i4>
      </vt:variant>
      <vt:variant>
        <vt:i4>300</vt:i4>
      </vt:variant>
      <vt:variant>
        <vt:i4>0</vt:i4>
      </vt:variant>
      <vt:variant>
        <vt:i4>5</vt:i4>
      </vt:variant>
      <vt:variant>
        <vt:lpwstr>http://www.3gpp.org/ftp/tsg_sa/WG2_Arch/TSGS2_114_Sophia_Antipolis/Docs/S2-162141.zip</vt:lpwstr>
      </vt:variant>
      <vt:variant>
        <vt:lpwstr/>
      </vt:variant>
      <vt:variant>
        <vt:i4>2293765</vt:i4>
      </vt:variant>
      <vt:variant>
        <vt:i4>297</vt:i4>
      </vt:variant>
      <vt:variant>
        <vt:i4>0</vt:i4>
      </vt:variant>
      <vt:variant>
        <vt:i4>5</vt:i4>
      </vt:variant>
      <vt:variant>
        <vt:lpwstr>http://www.3gpp.org/ftp/tsg_sa/WG2_Arch/TSGS2_114_Sophia_Antipolis/Docs/S2-161363.zip</vt:lpwstr>
      </vt:variant>
      <vt:variant>
        <vt:lpwstr/>
      </vt:variant>
      <vt:variant>
        <vt:i4>2228228</vt:i4>
      </vt:variant>
      <vt:variant>
        <vt:i4>294</vt:i4>
      </vt:variant>
      <vt:variant>
        <vt:i4>0</vt:i4>
      </vt:variant>
      <vt:variant>
        <vt:i4>5</vt:i4>
      </vt:variant>
      <vt:variant>
        <vt:lpwstr>http://www.3gpp.org/ftp/tsg_sa/WG2_Arch/TSGS2_114_Sophia_Antipolis/Docs/S2-162243.zip</vt:lpwstr>
      </vt:variant>
      <vt:variant>
        <vt:lpwstr/>
      </vt:variant>
      <vt:variant>
        <vt:i4>2228228</vt:i4>
      </vt:variant>
      <vt:variant>
        <vt:i4>291</vt:i4>
      </vt:variant>
      <vt:variant>
        <vt:i4>0</vt:i4>
      </vt:variant>
      <vt:variant>
        <vt:i4>5</vt:i4>
      </vt:variant>
      <vt:variant>
        <vt:lpwstr>http://www.3gpp.org/ftp/tsg_sa/WG2_Arch/TSGS2_114_Sophia_Antipolis/Docs/S2-161372.zip</vt:lpwstr>
      </vt:variant>
      <vt:variant>
        <vt:lpwstr/>
      </vt:variant>
      <vt:variant>
        <vt:i4>2949120</vt:i4>
      </vt:variant>
      <vt:variant>
        <vt:i4>288</vt:i4>
      </vt:variant>
      <vt:variant>
        <vt:i4>0</vt:i4>
      </vt:variant>
      <vt:variant>
        <vt:i4>5</vt:i4>
      </vt:variant>
      <vt:variant>
        <vt:lpwstr>http://www.3gpp.org/ftp/tsg_sa/WG2_Arch/TSGS2_114_Sophia_Antipolis/Docs/S2-161386.zip</vt:lpwstr>
      </vt:variant>
      <vt:variant>
        <vt:lpwstr/>
      </vt:variant>
      <vt:variant>
        <vt:i4>2228229</vt:i4>
      </vt:variant>
      <vt:variant>
        <vt:i4>285</vt:i4>
      </vt:variant>
      <vt:variant>
        <vt:i4>0</vt:i4>
      </vt:variant>
      <vt:variant>
        <vt:i4>5</vt:i4>
      </vt:variant>
      <vt:variant>
        <vt:lpwstr>http://www.3gpp.org/ftp/tsg_sa/WG2_Arch/TSGS2_114_Sophia_Antipolis/Docs/S2-161575.zip</vt:lpwstr>
      </vt:variant>
      <vt:variant>
        <vt:lpwstr/>
      </vt:variant>
      <vt:variant>
        <vt:i4>2293769</vt:i4>
      </vt:variant>
      <vt:variant>
        <vt:i4>282</vt:i4>
      </vt:variant>
      <vt:variant>
        <vt:i4>0</vt:i4>
      </vt:variant>
      <vt:variant>
        <vt:i4>5</vt:i4>
      </vt:variant>
      <vt:variant>
        <vt:lpwstr>http://www.3gpp.org/ftp/tsg_sa/WG2_Arch/TSGS2_114_Sophia_Antipolis/Docs/S2-161468.zip</vt:lpwstr>
      </vt:variant>
      <vt:variant>
        <vt:lpwstr/>
      </vt:variant>
      <vt:variant>
        <vt:i4>2949121</vt:i4>
      </vt:variant>
      <vt:variant>
        <vt:i4>279</vt:i4>
      </vt:variant>
      <vt:variant>
        <vt:i4>0</vt:i4>
      </vt:variant>
      <vt:variant>
        <vt:i4>5</vt:i4>
      </vt:variant>
      <vt:variant>
        <vt:lpwstr>http://www.3gpp.org/ftp/tsg_sa/WG2_Arch/TSGS2_114_Sophia_Antipolis/Docs/S2-161682.zip</vt:lpwstr>
      </vt:variant>
      <vt:variant>
        <vt:lpwstr/>
      </vt:variant>
      <vt:variant>
        <vt:i4>2228225</vt:i4>
      </vt:variant>
      <vt:variant>
        <vt:i4>276</vt:i4>
      </vt:variant>
      <vt:variant>
        <vt:i4>0</vt:i4>
      </vt:variant>
      <vt:variant>
        <vt:i4>5</vt:i4>
      </vt:variant>
      <vt:variant>
        <vt:lpwstr>http://www.3gpp.org/ftp/tsg_sa/WG2_Arch/TSGS2_114_Sophia_Antipolis/Docs/S2-161470.zip</vt:lpwstr>
      </vt:variant>
      <vt:variant>
        <vt:lpwstr/>
      </vt:variant>
      <vt:variant>
        <vt:i4>6488111</vt:i4>
      </vt:variant>
      <vt:variant>
        <vt:i4>273</vt:i4>
      </vt:variant>
      <vt:variant>
        <vt:i4>0</vt:i4>
      </vt:variant>
      <vt:variant>
        <vt:i4>5</vt:i4>
      </vt:variant>
      <vt:variant>
        <vt:lpwstr>http://portal.3gpp.org/desktopmodules/Specifications/SpecificationDetails.aspx?specificationId=799</vt:lpwstr>
      </vt:variant>
      <vt:variant>
        <vt:lpwstr/>
      </vt:variant>
      <vt:variant>
        <vt:i4>2555915</vt:i4>
      </vt:variant>
      <vt:variant>
        <vt:i4>270</vt:i4>
      </vt:variant>
      <vt:variant>
        <vt:i4>0</vt:i4>
      </vt:variant>
      <vt:variant>
        <vt:i4>5</vt:i4>
      </vt:variant>
      <vt:variant>
        <vt:lpwstr>http://www.3gpp.org/ftp/tsg_sa/WG2_Arch/TSGS2_114_Sophia_Antipolis/Docs/S2-161729.zip</vt:lpwstr>
      </vt:variant>
      <vt:variant>
        <vt:lpwstr/>
      </vt:variant>
      <vt:variant>
        <vt:i4>2162695</vt:i4>
      </vt:variant>
      <vt:variant>
        <vt:i4>267</vt:i4>
      </vt:variant>
      <vt:variant>
        <vt:i4>0</vt:i4>
      </vt:variant>
      <vt:variant>
        <vt:i4>5</vt:i4>
      </vt:variant>
      <vt:variant>
        <vt:lpwstr>http://www.3gpp.org/ftp/tsg_sa/WG2_Arch/TSGS2_114_Sophia_Antipolis/Docs/S2-161745.zip</vt:lpwstr>
      </vt:variant>
      <vt:variant>
        <vt:lpwstr/>
      </vt:variant>
      <vt:variant>
        <vt:i4>2162702</vt:i4>
      </vt:variant>
      <vt:variant>
        <vt:i4>264</vt:i4>
      </vt:variant>
      <vt:variant>
        <vt:i4>0</vt:i4>
      </vt:variant>
      <vt:variant>
        <vt:i4>5</vt:i4>
      </vt:variant>
      <vt:variant>
        <vt:lpwstr>http://www.3gpp.org/ftp/tsg_sa/WG2_Arch/TSGS2_114_Sophia_Antipolis/Docs/S2-161843.zip</vt:lpwstr>
      </vt:variant>
      <vt:variant>
        <vt:lpwstr/>
      </vt:variant>
      <vt:variant>
        <vt:i4>2162701</vt:i4>
      </vt:variant>
      <vt:variant>
        <vt:i4>261</vt:i4>
      </vt:variant>
      <vt:variant>
        <vt:i4>0</vt:i4>
      </vt:variant>
      <vt:variant>
        <vt:i4>5</vt:i4>
      </vt:variant>
      <vt:variant>
        <vt:lpwstr>http://www.3gpp.org/ftp/tsg_sa/WG2_Arch/TSGS2_114_Sophia_Antipolis/Docs/S2-161840.zip</vt:lpwstr>
      </vt:variant>
      <vt:variant>
        <vt:lpwstr/>
      </vt:variant>
      <vt:variant>
        <vt:i4>2162700</vt:i4>
      </vt:variant>
      <vt:variant>
        <vt:i4>258</vt:i4>
      </vt:variant>
      <vt:variant>
        <vt:i4>0</vt:i4>
      </vt:variant>
      <vt:variant>
        <vt:i4>5</vt:i4>
      </vt:variant>
      <vt:variant>
        <vt:lpwstr>http://www.3gpp.org/ftp/tsg_sa/WG2_Arch/TSGS2_114_Sophia_Antipolis/Docs/S2-161841.zip</vt:lpwstr>
      </vt:variant>
      <vt:variant>
        <vt:lpwstr/>
      </vt:variant>
      <vt:variant>
        <vt:i4>2162703</vt:i4>
      </vt:variant>
      <vt:variant>
        <vt:i4>255</vt:i4>
      </vt:variant>
      <vt:variant>
        <vt:i4>0</vt:i4>
      </vt:variant>
      <vt:variant>
        <vt:i4>5</vt:i4>
      </vt:variant>
      <vt:variant>
        <vt:lpwstr>http://www.3gpp.org/ftp/tsg_sa/WG2_Arch/TSGS2_114_Sophia_Antipolis/Docs/S2-161842.zip</vt:lpwstr>
      </vt:variant>
      <vt:variant>
        <vt:lpwstr/>
      </vt:variant>
      <vt:variant>
        <vt:i4>2097159</vt:i4>
      </vt:variant>
      <vt:variant>
        <vt:i4>252</vt:i4>
      </vt:variant>
      <vt:variant>
        <vt:i4>0</vt:i4>
      </vt:variant>
      <vt:variant>
        <vt:i4>5</vt:i4>
      </vt:variant>
      <vt:variant>
        <vt:lpwstr>http://www.3gpp.org/ftp/tsg_sa/WG2_Arch/TSGS2_114_Sophia_Antipolis/Docs/S2-162163.zip</vt:lpwstr>
      </vt:variant>
      <vt:variant>
        <vt:lpwstr/>
      </vt:variant>
      <vt:variant>
        <vt:i4>4849707</vt:i4>
      </vt:variant>
      <vt:variant>
        <vt:i4>249</vt:i4>
      </vt:variant>
      <vt:variant>
        <vt:i4>0</vt:i4>
      </vt:variant>
      <vt:variant>
        <vt:i4>5</vt:i4>
      </vt:variant>
      <vt:variant>
        <vt:lpwstr>http://ec.europa.eu/transport/themes/its/c-its_en.htm</vt:lpwstr>
      </vt:variant>
      <vt:variant>
        <vt:lpwstr/>
      </vt:variant>
      <vt:variant>
        <vt:i4>2097153</vt:i4>
      </vt:variant>
      <vt:variant>
        <vt:i4>246</vt:i4>
      </vt:variant>
      <vt:variant>
        <vt:i4>0</vt:i4>
      </vt:variant>
      <vt:variant>
        <vt:i4>5</vt:i4>
      </vt:variant>
      <vt:variant>
        <vt:lpwstr>http://www.3gpp.org/ftp/tsg_sa/WG2_Arch/TSGS2_114_Sophia_Antipolis/Docs/S2-162165.zip</vt:lpwstr>
      </vt:variant>
      <vt:variant>
        <vt:lpwstr/>
      </vt:variant>
      <vt:variant>
        <vt:i4>2228234</vt:i4>
      </vt:variant>
      <vt:variant>
        <vt:i4>243</vt:i4>
      </vt:variant>
      <vt:variant>
        <vt:i4>0</vt:i4>
      </vt:variant>
      <vt:variant>
        <vt:i4>5</vt:i4>
      </vt:variant>
      <vt:variant>
        <vt:lpwstr>http://www.3gpp.org/ftp/tsg_sa/WG2_Arch/TSGS2_114_Sophia_Antipolis/Docs/S2-161976.zip</vt:lpwstr>
      </vt:variant>
      <vt:variant>
        <vt:lpwstr/>
      </vt:variant>
      <vt:variant>
        <vt:i4>2162701</vt:i4>
      </vt:variant>
      <vt:variant>
        <vt:i4>240</vt:i4>
      </vt:variant>
      <vt:variant>
        <vt:i4>0</vt:i4>
      </vt:variant>
      <vt:variant>
        <vt:i4>5</vt:i4>
      </vt:variant>
      <vt:variant>
        <vt:lpwstr>http://www.3gpp.org/ftp/tsg_sa/WG2_Arch/TSGS2_114_Sophia_Antipolis/Docs/S2-162078.zip</vt:lpwstr>
      </vt:variant>
      <vt:variant>
        <vt:lpwstr/>
      </vt:variant>
      <vt:variant>
        <vt:i4>2424837</vt:i4>
      </vt:variant>
      <vt:variant>
        <vt:i4>237</vt:i4>
      </vt:variant>
      <vt:variant>
        <vt:i4>0</vt:i4>
      </vt:variant>
      <vt:variant>
        <vt:i4>5</vt:i4>
      </vt:variant>
      <vt:variant>
        <vt:lpwstr>http://www.3gpp.org/ftp/tsg_sa/WG2_Arch/TSGS2_114_Sophia_Antipolis/Docs/S2-162232.zip</vt:lpwstr>
      </vt:variant>
      <vt:variant>
        <vt:lpwstr/>
      </vt:variant>
      <vt:variant>
        <vt:i4>2424838</vt:i4>
      </vt:variant>
      <vt:variant>
        <vt:i4>234</vt:i4>
      </vt:variant>
      <vt:variant>
        <vt:i4>0</vt:i4>
      </vt:variant>
      <vt:variant>
        <vt:i4>5</vt:i4>
      </vt:variant>
      <vt:variant>
        <vt:lpwstr>http://www.3gpp.org/ftp/tsg_sa/WG2_Arch/TSGS2_114_Sophia_Antipolis/Docs/S2-162231.zip</vt:lpwstr>
      </vt:variant>
      <vt:variant>
        <vt:lpwstr/>
      </vt:variant>
      <vt:variant>
        <vt:i4>2162694</vt:i4>
      </vt:variant>
      <vt:variant>
        <vt:i4>231</vt:i4>
      </vt:variant>
      <vt:variant>
        <vt:i4>0</vt:i4>
      </vt:variant>
      <vt:variant>
        <vt:i4>5</vt:i4>
      </vt:variant>
      <vt:variant>
        <vt:lpwstr>http://www.3gpp.org/ftp/tsg_sa/WG2_Arch/TSGS2_114_Sophia_Antipolis/Docs/S2-162172.zip</vt:lpwstr>
      </vt:variant>
      <vt:variant>
        <vt:lpwstr/>
      </vt:variant>
      <vt:variant>
        <vt:i4>2097164</vt:i4>
      </vt:variant>
      <vt:variant>
        <vt:i4>228</vt:i4>
      </vt:variant>
      <vt:variant>
        <vt:i4>0</vt:i4>
      </vt:variant>
      <vt:variant>
        <vt:i4>5</vt:i4>
      </vt:variant>
      <vt:variant>
        <vt:lpwstr>http://www.3gpp.org/ftp/tsg_sa/WG2_Arch/TSGS2_114_Sophia_Antipolis/Docs/S2-162168.zip</vt:lpwstr>
      </vt:variant>
      <vt:variant>
        <vt:lpwstr/>
      </vt:variant>
      <vt:variant>
        <vt:i4>2949133</vt:i4>
      </vt:variant>
      <vt:variant>
        <vt:i4>225</vt:i4>
      </vt:variant>
      <vt:variant>
        <vt:i4>0</vt:i4>
      </vt:variant>
      <vt:variant>
        <vt:i4>5</vt:i4>
      </vt:variant>
      <vt:variant>
        <vt:lpwstr>http://www.3gpp.org/ftp/tsg_sa/WG2_Arch/TSGS2_114_Sophia_Antipolis/Docs/S2-161981.zip</vt:lpwstr>
      </vt:variant>
      <vt:variant>
        <vt:lpwstr/>
      </vt:variant>
      <vt:variant>
        <vt:i4>2228228</vt:i4>
      </vt:variant>
      <vt:variant>
        <vt:i4>222</vt:i4>
      </vt:variant>
      <vt:variant>
        <vt:i4>0</vt:i4>
      </vt:variant>
      <vt:variant>
        <vt:i4>5</vt:i4>
      </vt:variant>
      <vt:variant>
        <vt:lpwstr>http://www.3gpp.org/ftp/tsg_sa/WG2_Arch/TSGS2_114_Sophia_Antipolis/Docs/S2-161776.zip</vt:lpwstr>
      </vt:variant>
      <vt:variant>
        <vt:lpwstr/>
      </vt:variant>
      <vt:variant>
        <vt:i4>2293764</vt:i4>
      </vt:variant>
      <vt:variant>
        <vt:i4>219</vt:i4>
      </vt:variant>
      <vt:variant>
        <vt:i4>0</vt:i4>
      </vt:variant>
      <vt:variant>
        <vt:i4>5</vt:i4>
      </vt:variant>
      <vt:variant>
        <vt:lpwstr>http://www.3gpp.org/ftp/tsg_sa/WG2_Arch/TSGS2_114_Sophia_Antipolis/Docs/S2-161766.zip</vt:lpwstr>
      </vt:variant>
      <vt:variant>
        <vt:lpwstr/>
      </vt:variant>
      <vt:variant>
        <vt:i4>2162692</vt:i4>
      </vt:variant>
      <vt:variant>
        <vt:i4>216</vt:i4>
      </vt:variant>
      <vt:variant>
        <vt:i4>0</vt:i4>
      </vt:variant>
      <vt:variant>
        <vt:i4>5</vt:i4>
      </vt:variant>
      <vt:variant>
        <vt:lpwstr>http://www.3gpp.org/ftp/tsg_sa/WG2_Arch/TSGS2_114_Sophia_Antipolis/Docs/S2-161544.zip</vt:lpwstr>
      </vt:variant>
      <vt:variant>
        <vt:lpwstr/>
      </vt:variant>
      <vt:variant>
        <vt:i4>2949121</vt:i4>
      </vt:variant>
      <vt:variant>
        <vt:i4>213</vt:i4>
      </vt:variant>
      <vt:variant>
        <vt:i4>0</vt:i4>
      </vt:variant>
      <vt:variant>
        <vt:i4>5</vt:i4>
      </vt:variant>
      <vt:variant>
        <vt:lpwstr>http://www.3gpp.org/ftp/tsg_sa/WG2_Arch/TSGS2_114_Sophia_Antipolis/Docs/S2-161682.zip</vt:lpwstr>
      </vt:variant>
      <vt:variant>
        <vt:lpwstr/>
      </vt:variant>
      <vt:variant>
        <vt:i4>2359303</vt:i4>
      </vt:variant>
      <vt:variant>
        <vt:i4>210</vt:i4>
      </vt:variant>
      <vt:variant>
        <vt:i4>0</vt:i4>
      </vt:variant>
      <vt:variant>
        <vt:i4>5</vt:i4>
      </vt:variant>
      <vt:variant>
        <vt:lpwstr>http://www.3gpp.org/ftp/tsg_sa/WG2_Arch/TSGS2_114_Sophia_Antipolis/Docs/S2-162220.zip</vt:lpwstr>
      </vt:variant>
      <vt:variant>
        <vt:lpwstr/>
      </vt:variant>
      <vt:variant>
        <vt:i4>2555918</vt:i4>
      </vt:variant>
      <vt:variant>
        <vt:i4>207</vt:i4>
      </vt:variant>
      <vt:variant>
        <vt:i4>0</vt:i4>
      </vt:variant>
      <vt:variant>
        <vt:i4>5</vt:i4>
      </vt:variant>
      <vt:variant>
        <vt:lpwstr>http://www.3gpp.org/ftp/tsg_sa/WG2_Arch/TSGS2_114_Sophia_Antipolis/Docs/S2-162219.zip</vt:lpwstr>
      </vt:variant>
      <vt:variant>
        <vt:lpwstr/>
      </vt:variant>
      <vt:variant>
        <vt:i4>2359309</vt:i4>
      </vt:variant>
      <vt:variant>
        <vt:i4>204</vt:i4>
      </vt:variant>
      <vt:variant>
        <vt:i4>0</vt:i4>
      </vt:variant>
      <vt:variant>
        <vt:i4>5</vt:i4>
      </vt:variant>
      <vt:variant>
        <vt:lpwstr>http://www.3gpp.org/ftp/tsg_sa/WG2_Arch/TSGS2_114_Sophia_Antipolis/Docs/S2-162129.zip</vt:lpwstr>
      </vt:variant>
      <vt:variant>
        <vt:lpwstr/>
      </vt:variant>
      <vt:variant>
        <vt:i4>2359308</vt:i4>
      </vt:variant>
      <vt:variant>
        <vt:i4>201</vt:i4>
      </vt:variant>
      <vt:variant>
        <vt:i4>0</vt:i4>
      </vt:variant>
      <vt:variant>
        <vt:i4>5</vt:i4>
      </vt:variant>
      <vt:variant>
        <vt:lpwstr>http://www.3gpp.org/ftp/tsg_sa/WG2_Arch/TSGS2_114_Sophia_Antipolis/Docs/S2-162128.zip</vt:lpwstr>
      </vt:variant>
      <vt:variant>
        <vt:lpwstr/>
      </vt:variant>
      <vt:variant>
        <vt:i4>2883591</vt:i4>
      </vt:variant>
      <vt:variant>
        <vt:i4>198</vt:i4>
      </vt:variant>
      <vt:variant>
        <vt:i4>0</vt:i4>
      </vt:variant>
      <vt:variant>
        <vt:i4>5</vt:i4>
      </vt:variant>
      <vt:variant>
        <vt:lpwstr>http://www.3gpp.org/ftp/tsg_sa/WG2_Arch/TSGS2_114_Sophia_Antipolis/Docs/S2-161597.zip</vt:lpwstr>
      </vt:variant>
      <vt:variant>
        <vt:lpwstr/>
      </vt:variant>
      <vt:variant>
        <vt:i4>2883590</vt:i4>
      </vt:variant>
      <vt:variant>
        <vt:i4>195</vt:i4>
      </vt:variant>
      <vt:variant>
        <vt:i4>0</vt:i4>
      </vt:variant>
      <vt:variant>
        <vt:i4>5</vt:i4>
      </vt:variant>
      <vt:variant>
        <vt:lpwstr>http://www.3gpp.org/ftp/tsg_sa/WG2_Arch/TSGS2_114_Sophia_Antipolis/Docs/S2-161596.zip</vt:lpwstr>
      </vt:variant>
      <vt:variant>
        <vt:lpwstr/>
      </vt:variant>
      <vt:variant>
        <vt:i4>2883589</vt:i4>
      </vt:variant>
      <vt:variant>
        <vt:i4>192</vt:i4>
      </vt:variant>
      <vt:variant>
        <vt:i4>0</vt:i4>
      </vt:variant>
      <vt:variant>
        <vt:i4>5</vt:i4>
      </vt:variant>
      <vt:variant>
        <vt:lpwstr>http://www.3gpp.org/ftp/tsg_sa/WG2_Arch/TSGS2_114_Sophia_Antipolis/Docs/S2-161595.zip</vt:lpwstr>
      </vt:variant>
      <vt:variant>
        <vt:lpwstr/>
      </vt:variant>
      <vt:variant>
        <vt:i4>2359296</vt:i4>
      </vt:variant>
      <vt:variant>
        <vt:i4>189</vt:i4>
      </vt:variant>
      <vt:variant>
        <vt:i4>0</vt:i4>
      </vt:variant>
      <vt:variant>
        <vt:i4>5</vt:i4>
      </vt:variant>
      <vt:variant>
        <vt:lpwstr>http://www.3gpp.org/ftp/tsg_sa/WG2_Arch/TSGS2_114_Sophia_Antipolis/Docs/S2-162227.zip</vt:lpwstr>
      </vt:variant>
      <vt:variant>
        <vt:lpwstr/>
      </vt:variant>
      <vt:variant>
        <vt:i4>2883598</vt:i4>
      </vt:variant>
      <vt:variant>
        <vt:i4>186</vt:i4>
      </vt:variant>
      <vt:variant>
        <vt:i4>0</vt:i4>
      </vt:variant>
      <vt:variant>
        <vt:i4>5</vt:i4>
      </vt:variant>
      <vt:variant>
        <vt:lpwstr>http://www.3gpp.org/ftp/tsg_sa/WG2_Arch/TSGS2_114_Sophia_Antipolis/Docs/S2-161992.zip</vt:lpwstr>
      </vt:variant>
      <vt:variant>
        <vt:lpwstr/>
      </vt:variant>
      <vt:variant>
        <vt:i4>2883597</vt:i4>
      </vt:variant>
      <vt:variant>
        <vt:i4>183</vt:i4>
      </vt:variant>
      <vt:variant>
        <vt:i4>0</vt:i4>
      </vt:variant>
      <vt:variant>
        <vt:i4>5</vt:i4>
      </vt:variant>
      <vt:variant>
        <vt:lpwstr>http://www.3gpp.org/ftp/tsg_sa/WG2_Arch/TSGS2_114_Sophia_Antipolis/Docs/S2-161991.zip</vt:lpwstr>
      </vt:variant>
      <vt:variant>
        <vt:lpwstr/>
      </vt:variant>
      <vt:variant>
        <vt:i4>2359302</vt:i4>
      </vt:variant>
      <vt:variant>
        <vt:i4>180</vt:i4>
      </vt:variant>
      <vt:variant>
        <vt:i4>0</vt:i4>
      </vt:variant>
      <vt:variant>
        <vt:i4>5</vt:i4>
      </vt:variant>
      <vt:variant>
        <vt:lpwstr>http://www.3gpp.org/ftp/tsg_sa/WG2_Arch/TSGS2_114_Sophia_Antipolis/Docs/S2-161516.zip</vt:lpwstr>
      </vt:variant>
      <vt:variant>
        <vt:lpwstr/>
      </vt:variant>
      <vt:variant>
        <vt:i4>2359301</vt:i4>
      </vt:variant>
      <vt:variant>
        <vt:i4>177</vt:i4>
      </vt:variant>
      <vt:variant>
        <vt:i4>0</vt:i4>
      </vt:variant>
      <vt:variant>
        <vt:i4>5</vt:i4>
      </vt:variant>
      <vt:variant>
        <vt:lpwstr>http://www.3gpp.org/ftp/tsg_sa/WG2_Arch/TSGS2_114_Sophia_Antipolis/Docs/S2-161515.zip</vt:lpwstr>
      </vt:variant>
      <vt:variant>
        <vt:lpwstr/>
      </vt:variant>
      <vt:variant>
        <vt:i4>2359300</vt:i4>
      </vt:variant>
      <vt:variant>
        <vt:i4>174</vt:i4>
      </vt:variant>
      <vt:variant>
        <vt:i4>0</vt:i4>
      </vt:variant>
      <vt:variant>
        <vt:i4>5</vt:i4>
      </vt:variant>
      <vt:variant>
        <vt:lpwstr>http://www.3gpp.org/ftp/tsg_sa/WG2_Arch/TSGS2_114_Sophia_Antipolis/Docs/S2-161514.zip</vt:lpwstr>
      </vt:variant>
      <vt:variant>
        <vt:lpwstr/>
      </vt:variant>
      <vt:variant>
        <vt:i4>2359299</vt:i4>
      </vt:variant>
      <vt:variant>
        <vt:i4>171</vt:i4>
      </vt:variant>
      <vt:variant>
        <vt:i4>0</vt:i4>
      </vt:variant>
      <vt:variant>
        <vt:i4>5</vt:i4>
      </vt:variant>
      <vt:variant>
        <vt:lpwstr>http://www.3gpp.org/ftp/tsg_sa/WG2_Arch/TSGS2_114_Sophia_Antipolis/Docs/S2-161513.zip</vt:lpwstr>
      </vt:variant>
      <vt:variant>
        <vt:lpwstr/>
      </vt:variant>
      <vt:variant>
        <vt:i4>2359298</vt:i4>
      </vt:variant>
      <vt:variant>
        <vt:i4>168</vt:i4>
      </vt:variant>
      <vt:variant>
        <vt:i4>0</vt:i4>
      </vt:variant>
      <vt:variant>
        <vt:i4>5</vt:i4>
      </vt:variant>
      <vt:variant>
        <vt:lpwstr>http://www.3gpp.org/ftp/tsg_sa/WG2_Arch/TSGS2_114_Sophia_Antipolis/Docs/S2-161512.zip</vt:lpwstr>
      </vt:variant>
      <vt:variant>
        <vt:lpwstr/>
      </vt:variant>
      <vt:variant>
        <vt:i4>2228231</vt:i4>
      </vt:variant>
      <vt:variant>
        <vt:i4>165</vt:i4>
      </vt:variant>
      <vt:variant>
        <vt:i4>0</vt:i4>
      </vt:variant>
      <vt:variant>
        <vt:i4>5</vt:i4>
      </vt:variant>
      <vt:variant>
        <vt:lpwstr>http://www.3gpp.org/ftp/tsg_sa/WG2_Arch/TSGS2_114_Sophia_Antipolis/Docs/S2-162143.zip</vt:lpwstr>
      </vt:variant>
      <vt:variant>
        <vt:lpwstr/>
      </vt:variant>
      <vt:variant>
        <vt:i4>2883594</vt:i4>
      </vt:variant>
      <vt:variant>
        <vt:i4>162</vt:i4>
      </vt:variant>
      <vt:variant>
        <vt:i4>0</vt:i4>
      </vt:variant>
      <vt:variant>
        <vt:i4>5</vt:i4>
      </vt:variant>
      <vt:variant>
        <vt:lpwstr>http://www.3gpp.org/ftp/tsg_sa/WG2_Arch/TSGS2_114_Sophia_Antipolis/Docs/S2-161996.zip</vt:lpwstr>
      </vt:variant>
      <vt:variant>
        <vt:lpwstr/>
      </vt:variant>
      <vt:variant>
        <vt:i4>2359307</vt:i4>
      </vt:variant>
      <vt:variant>
        <vt:i4>159</vt:i4>
      </vt:variant>
      <vt:variant>
        <vt:i4>0</vt:i4>
      </vt:variant>
      <vt:variant>
        <vt:i4>5</vt:i4>
      </vt:variant>
      <vt:variant>
        <vt:lpwstr>http://www.3gpp.org/ftp/tsg_sa/WG2_Arch/TSGS2_114_Sophia_Antipolis/Docs/S2-161816.zip</vt:lpwstr>
      </vt:variant>
      <vt:variant>
        <vt:lpwstr/>
      </vt:variant>
      <vt:variant>
        <vt:i4>2424836</vt:i4>
      </vt:variant>
      <vt:variant>
        <vt:i4>156</vt:i4>
      </vt:variant>
      <vt:variant>
        <vt:i4>0</vt:i4>
      </vt:variant>
      <vt:variant>
        <vt:i4>5</vt:i4>
      </vt:variant>
      <vt:variant>
        <vt:lpwstr>http://www.3gpp.org/ftp/tsg_sa/WG2_Arch/TSGS2_114_Sophia_Antipolis/Docs/S2-161809.zip</vt:lpwstr>
      </vt:variant>
      <vt:variant>
        <vt:lpwstr/>
      </vt:variant>
      <vt:variant>
        <vt:i4>1310768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_Toc450818565</vt:lpwstr>
      </vt:variant>
      <vt:variant>
        <vt:i4>1310768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_Toc450818564</vt:lpwstr>
      </vt:variant>
      <vt:variant>
        <vt:i4>1310768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_Toc450818563</vt:lpwstr>
      </vt:variant>
      <vt:variant>
        <vt:i4>1310768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_Toc450818562</vt:lpwstr>
      </vt:variant>
      <vt:variant>
        <vt:i4>1310768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_Toc450818561</vt:lpwstr>
      </vt:variant>
      <vt:variant>
        <vt:i4>1310768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_Toc450818560</vt:lpwstr>
      </vt:variant>
      <vt:variant>
        <vt:i4>1507376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_Toc450818559</vt:lpwstr>
      </vt:variant>
      <vt:variant>
        <vt:i4>1507376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_Toc450818558</vt:lpwstr>
      </vt:variant>
      <vt:variant>
        <vt:i4>1507376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_Toc450818557</vt:lpwstr>
      </vt:variant>
      <vt:variant>
        <vt:i4>1507376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_Toc450818556</vt:lpwstr>
      </vt:variant>
      <vt:variant>
        <vt:i4>1507376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_Toc450818555</vt:lpwstr>
      </vt:variant>
      <vt:variant>
        <vt:i4>1507376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_Toc450818554</vt:lpwstr>
      </vt:variant>
      <vt:variant>
        <vt:i4>1507376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_Toc450818553</vt:lpwstr>
      </vt:variant>
      <vt:variant>
        <vt:i4>1507376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_Toc450818552</vt:lpwstr>
      </vt:variant>
      <vt:variant>
        <vt:i4>1507376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_Toc450818551</vt:lpwstr>
      </vt:variant>
      <vt:variant>
        <vt:i4>1507376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_Toc450818550</vt:lpwstr>
      </vt:variant>
      <vt:variant>
        <vt:i4>1441840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_Toc450818549</vt:lpwstr>
      </vt:variant>
      <vt:variant>
        <vt:i4>1441840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_Toc450818548</vt:lpwstr>
      </vt:variant>
      <vt:variant>
        <vt:i4>1441840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_Toc450818547</vt:lpwstr>
      </vt:variant>
      <vt:variant>
        <vt:i4>1441840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_Toc450818546</vt:lpwstr>
      </vt:variant>
      <vt:variant>
        <vt:i4>1441840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_Toc450818545</vt:lpwstr>
      </vt:variant>
      <vt:variant>
        <vt:i4>1441840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_Toc450818544</vt:lpwstr>
      </vt:variant>
      <vt:variant>
        <vt:i4>1441840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_Toc450818543</vt:lpwstr>
      </vt:variant>
      <vt:variant>
        <vt:i4>1441840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_Toc450818542</vt:lpwstr>
      </vt:variant>
      <vt:variant>
        <vt:i4>5898362</vt:i4>
      </vt:variant>
      <vt:variant>
        <vt:i4>6</vt:i4>
      </vt:variant>
      <vt:variant>
        <vt:i4>0</vt:i4>
      </vt:variant>
      <vt:variant>
        <vt:i4>5</vt:i4>
      </vt:variant>
      <vt:variant>
        <vt:lpwstr>mailto:Dieter.Gludovacz@T-Mobile.at</vt:lpwstr>
      </vt:variant>
      <vt:variant>
        <vt:lpwstr/>
      </vt:variant>
      <vt:variant>
        <vt:i4>4587623</vt:i4>
      </vt:variant>
      <vt:variant>
        <vt:i4>3</vt:i4>
      </vt:variant>
      <vt:variant>
        <vt:i4>0</vt:i4>
      </vt:variant>
      <vt:variant>
        <vt:i4>5</vt:i4>
      </vt:variant>
      <vt:variant>
        <vt:lpwstr>mailto:Leopold.Murhammer@t-mobile.at</vt:lpwstr>
      </vt:variant>
      <vt:variant>
        <vt:lpwstr/>
      </vt:variant>
      <vt:variant>
        <vt:i4>7340120</vt:i4>
      </vt:variant>
      <vt:variant>
        <vt:i4>0</vt:i4>
      </vt:variant>
      <vt:variant>
        <vt:i4>0</vt:i4>
      </vt:variant>
      <vt:variant>
        <vt:i4>5</vt:i4>
      </vt:variant>
      <vt:variant>
        <vt:lpwstr>mailto:Karl-heinz.nenner@telekom.de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Report_Organization_Group_text</dc:title>
  <dc:subject>Standardization Meeting Report</dc:subject>
  <dc:creator>Reckmann, Karl-Heinz</dc:creator>
  <cp:keywords/>
  <dc:description/>
  <cp:lastModifiedBy>Colom Ikuno, Josep</cp:lastModifiedBy>
  <cp:revision>40</cp:revision>
  <cp:lastPrinted>2018-06-18T15:00:00Z</cp:lastPrinted>
  <dcterms:created xsi:type="dcterms:W3CDTF">2019-06-27T08:51:00Z</dcterms:created>
  <dcterms:modified xsi:type="dcterms:W3CDTF">2019-09-02T13:13:00Z</dcterms:modified>
</cp:coreProperties>
</file>